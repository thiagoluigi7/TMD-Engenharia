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0A2CA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0A2CA1" w:rsidRDefault="000A2CA1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Pr="00D56F56">
                    <w:rPr>
                      <w:rFonts w:cs="Arial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0A2CA1" w:rsidRDefault="000A2CA1">
                  <w:pPr>
                    <w:pStyle w:val="Verso"/>
                  </w:pPr>
                  <w:r>
                    <w:t>Versão 0.5 - 07 de 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Pr="00D56F56" w:rsidRDefault="00F26727">
      <w:pPr>
        <w:pStyle w:val="Sumrio-Captulo"/>
        <w:rPr>
          <w:rFonts w:cs="Arial"/>
        </w:rPr>
      </w:pPr>
      <w:bookmarkStart w:id="0" w:name="_Toc395349012"/>
      <w:bookmarkStart w:id="1" w:name="_Toc399055894"/>
      <w:r w:rsidRPr="00D56F56">
        <w:rPr>
          <w:rFonts w:cs="Arial"/>
        </w:rPr>
        <w:lastRenderedPageBreak/>
        <w:t>Ficha Técnica</w:t>
      </w:r>
      <w:bookmarkEnd w:id="0"/>
      <w:bookmarkEnd w:id="1"/>
    </w:p>
    <w:p w14:paraId="6F15CC3E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Equipe Responsável pela Elaboração</w:t>
      </w:r>
    </w:p>
    <w:p w14:paraId="32495C03" w14:textId="6CF1757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Davi Horner Hoe de Castro</w:t>
      </w:r>
      <w:r w:rsidR="00171EC3" w:rsidRPr="00D56F56">
        <w:rPr>
          <w:rFonts w:ascii="Arial" w:hAnsi="Arial" w:cs="Arial"/>
        </w:rPr>
        <w:t xml:space="preserve">   </w:t>
      </w:r>
      <w:r w:rsidRPr="00D56F56">
        <w:rPr>
          <w:rFonts w:ascii="Arial" w:hAnsi="Arial" w:cs="Arial"/>
        </w:rPr>
        <w:tab/>
        <w:t>Documentação - MG</w:t>
      </w:r>
    </w:p>
    <w:p w14:paraId="435BB1BC" w14:textId="13F57BB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Matheus Matias Lima</w:t>
      </w:r>
      <w:r w:rsidR="00171EC3" w:rsidRPr="00D56F56">
        <w:rPr>
          <w:rFonts w:ascii="Arial" w:hAnsi="Arial" w:cs="Arial"/>
        </w:rPr>
        <w:t xml:space="preserve">            </w:t>
      </w:r>
      <w:r w:rsidR="00F26727" w:rsidRPr="00D56F56">
        <w:rPr>
          <w:rFonts w:ascii="Arial" w:hAnsi="Arial" w:cs="Arial"/>
        </w:rPr>
        <w:tab/>
      </w:r>
      <w:r w:rsidRPr="00D56F56">
        <w:rPr>
          <w:rFonts w:ascii="Arial" w:hAnsi="Arial" w:cs="Arial"/>
        </w:rPr>
        <w:t>Front-end - MG</w:t>
      </w:r>
    </w:p>
    <w:p w14:paraId="2FBE608D" w14:textId="77777777" w:rsidR="00F26727" w:rsidRPr="00D56F56" w:rsidRDefault="00046D5C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Thiago Luigi Gonçalves Lima</w:t>
      </w:r>
      <w:r w:rsidR="00F26727" w:rsidRPr="00D56F56">
        <w:rPr>
          <w:rFonts w:ascii="Arial" w:hAnsi="Arial" w:cs="Arial"/>
        </w:rPr>
        <w:tab/>
      </w:r>
      <w:r w:rsidR="00266247" w:rsidRPr="00D56F56">
        <w:rPr>
          <w:rFonts w:ascii="Arial" w:hAnsi="Arial" w:cs="Arial"/>
        </w:rPr>
        <w:t>Backend - MG</w:t>
      </w:r>
    </w:p>
    <w:p w14:paraId="358AC03D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Público Alvo</w:t>
      </w:r>
    </w:p>
    <w:p w14:paraId="26FDB4C9" w14:textId="77777777" w:rsidR="00F26727" w:rsidRPr="00D56F56" w:rsidRDefault="00F2672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Este manual destina-se a</w:t>
      </w:r>
      <w:r w:rsidR="00266247" w:rsidRPr="00D56F56">
        <w:rPr>
          <w:rFonts w:ascii="Arial" w:hAnsi="Arial" w:cs="Arial"/>
        </w:rPr>
        <w:t>os</w:t>
      </w:r>
      <w:r w:rsidRPr="00D56F56">
        <w:rPr>
          <w:rFonts w:ascii="Arial" w:hAnsi="Arial" w:cs="Arial"/>
        </w:rPr>
        <w:t xml:space="preserve"> </w:t>
      </w:r>
      <w:r w:rsidR="00266247" w:rsidRPr="00D56F56">
        <w:rPr>
          <w:rFonts w:ascii="Arial" w:hAnsi="Arial" w:cs="Arial"/>
        </w:rPr>
        <w:t>desenvolvedores e clientes do sistema Retro Wave.</w:t>
      </w:r>
    </w:p>
    <w:p w14:paraId="6E0D4794" w14:textId="77777777" w:rsidR="00F26727" w:rsidRPr="00D56F56" w:rsidRDefault="002057CE">
      <w:pPr>
        <w:pStyle w:val="Sumrio-Captulo"/>
        <w:ind w:right="-427"/>
        <w:rPr>
          <w:rFonts w:cs="Arial"/>
        </w:rPr>
      </w:pPr>
      <w:r w:rsidRPr="00D56F56">
        <w:rPr>
          <w:rFonts w:cs="Arial"/>
        </w:rPr>
        <w:br w:type="page"/>
      </w:r>
      <w:r w:rsidR="00F26727" w:rsidRPr="00D56F56">
        <w:rPr>
          <w:rFonts w:cs="Arial"/>
        </w:rPr>
        <w:t>Sumário</w:t>
      </w:r>
    </w:p>
    <w:p w14:paraId="0E7FDA53" w14:textId="77777777" w:rsidR="00B66A90" w:rsidRPr="00D56F56" w:rsidRDefault="00F26727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b w:val="0"/>
          <w:caps/>
        </w:rPr>
        <w:fldChar w:fldCharType="begin"/>
      </w:r>
      <w:r w:rsidRPr="00D56F56">
        <w:rPr>
          <w:rFonts w:cs="Arial"/>
          <w:b w:val="0"/>
          <w:caps/>
        </w:rPr>
        <w:instrText xml:space="preserve"> TOC \o "2-4" \t "Heading 1;1" </w:instrText>
      </w:r>
      <w:r w:rsidRPr="00D56F56">
        <w:rPr>
          <w:rFonts w:cs="Arial"/>
          <w:b w:val="0"/>
          <w:caps/>
        </w:rPr>
        <w:fldChar w:fldCharType="separate"/>
      </w:r>
      <w:r w:rsidR="00B66A90" w:rsidRPr="00D56F56">
        <w:rPr>
          <w:rFonts w:cs="Arial"/>
          <w:noProof/>
        </w:rPr>
        <w:t>Visão geral deste documento</w:t>
      </w:r>
      <w:r w:rsidR="00B66A90" w:rsidRPr="00D56F56">
        <w:rPr>
          <w:rFonts w:cs="Arial"/>
          <w:noProof/>
        </w:rPr>
        <w:tab/>
      </w:r>
      <w:r w:rsidR="00B66A90" w:rsidRPr="00D56F56">
        <w:rPr>
          <w:rFonts w:cs="Arial"/>
          <w:noProof/>
        </w:rPr>
        <w:fldChar w:fldCharType="begin"/>
      </w:r>
      <w:r w:rsidR="00B66A90" w:rsidRPr="00D56F56">
        <w:rPr>
          <w:rFonts w:cs="Arial"/>
          <w:noProof/>
        </w:rPr>
        <w:instrText xml:space="preserve"> PAGEREF _Toc485117459 \h </w:instrText>
      </w:r>
      <w:r w:rsidR="00B66A90" w:rsidRPr="00D56F56">
        <w:rPr>
          <w:rFonts w:cs="Arial"/>
          <w:noProof/>
        </w:rPr>
      </w:r>
      <w:r w:rsidR="00B66A90" w:rsidRPr="00D56F56">
        <w:rPr>
          <w:rFonts w:cs="Arial"/>
          <w:noProof/>
        </w:rPr>
        <w:fldChar w:fldCharType="separate"/>
      </w:r>
      <w:r w:rsidR="00B66A90" w:rsidRPr="00D56F56">
        <w:rPr>
          <w:rFonts w:cs="Arial"/>
          <w:noProof/>
        </w:rPr>
        <w:t>1</w:t>
      </w:r>
      <w:r w:rsidR="00B66A90" w:rsidRPr="00D56F56">
        <w:rPr>
          <w:rFonts w:cs="Arial"/>
          <w:noProof/>
        </w:rPr>
        <w:fldChar w:fldCharType="end"/>
      </w:r>
    </w:p>
    <w:p w14:paraId="59E768C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Glossário, Siglas e Acrogramas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1DACB20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Definições e Atributos de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537894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Identificação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E9AE3A7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Prioridades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71C5C9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Formulários coletados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6195F1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Abrangência e sistemas relacionados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625C82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Relação de usuários do sistema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83CF0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Foram identificados cinco usuários do sistema XXX denominados de GardenAdmin, Caixa, Investidor, Cliente Pessoa Física e Cliente Pessoa Jurídica, abaixo detalhados.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A922CB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A89FE2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Caixa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0A8EA5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Investidor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0F3F5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Física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FE8A29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Jurídica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F07034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Diagrama de Caso de Uso – Visáo do Usuário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15F0C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3C37D73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Vendedor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5DB09F95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Requisitos do Estoque </w:t>
      </w:r>
      <w:r w:rsidRPr="00D56F56">
        <w:rPr>
          <w:rFonts w:cs="Arial"/>
          <w:noProof/>
          <w:color w:val="5B9BD5"/>
        </w:rPr>
        <w:t>&lt;Nome de subseção para agrupar requisitos correlacionados&gt;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BE70C2A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[RF001] &lt;Nome do requisito/caso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CA9CD2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[RF002] &lt;Nome de outro 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CEEFDE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Usabilidade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78F6A0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[NF001]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3E43430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4B2E99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Confiabilidade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0EB7D24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[NF005]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3D0B671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Desempenho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97E505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DC1C6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Segurança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03A615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AB4991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Distribuição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D6330A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14E383B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Padrões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0D006C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77A1B85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Hardware e software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22ADC8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15AA33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MAPA DE NAVEGAÇÃO DE INTERFACES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D34916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I_Login </w:t>
      </w:r>
      <w:r w:rsidRPr="00D56F56">
        <w:rPr>
          <w:rFonts w:cs="Arial"/>
          <w:noProof/>
          <w:color w:val="5B9BD5"/>
        </w:rPr>
        <w:t>&lt;Identificador de uma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4BC0CFE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4B328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DF59F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B8B0D41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IE_LoginUserNameLogin&lt;Identificador de outra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0885D1D" w14:textId="77777777" w:rsidR="00F26727" w:rsidRPr="00D56F56" w:rsidRDefault="00F26727">
      <w:pPr>
        <w:rPr>
          <w:rFonts w:ascii="Arial" w:hAnsi="Arial" w:cs="Arial"/>
        </w:rPr>
      </w:pPr>
      <w:r w:rsidRPr="00D56F56">
        <w:rPr>
          <w:rFonts w:ascii="Arial" w:hAnsi="Arial" w:cs="Arial"/>
          <w:b/>
          <w:caps/>
          <w:noProof/>
          <w:sz w:val="24"/>
        </w:rPr>
        <w:fldChar w:fldCharType="end"/>
      </w:r>
    </w:p>
    <w:p w14:paraId="6A690DF4" w14:textId="77777777" w:rsidR="00F26727" w:rsidRPr="00D56F56" w:rsidRDefault="00F26727">
      <w:pPr>
        <w:rPr>
          <w:rFonts w:ascii="Arial" w:hAnsi="Arial" w:cs="Arial"/>
        </w:rPr>
        <w:sectPr w:rsidR="00F26727" w:rsidRPr="00D56F56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Pr="00D56F56" w:rsidRDefault="00F26727" w:rsidP="00631CAB">
      <w:pPr>
        <w:pStyle w:val="Ttulo1"/>
        <w:rPr>
          <w:rFonts w:cs="Arial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 w:rsidRPr="00D56F56">
        <w:rPr>
          <w:rFonts w:cs="Arial"/>
        </w:rP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Este documento especifica 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Pr="00D56F56" w:rsidRDefault="00F26727">
      <w:pPr>
        <w:pStyle w:val="Ttulo2"/>
        <w:rPr>
          <w:rFonts w:cs="Arial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 w:rsidRPr="00D56F56">
        <w:rPr>
          <w:rFonts w:cs="Arial"/>
        </w:rP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 xml:space="preserve"> e estão organizadas como descrito abaixo.</w:t>
      </w:r>
    </w:p>
    <w:p w14:paraId="414EF136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2</w:t>
      </w:r>
      <w:r w:rsidRPr="00D56F56">
        <w:rPr>
          <w:rFonts w:ascii="Arial" w:hAnsi="Arial" w:cs="Arial"/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3</w:t>
      </w:r>
      <w:r w:rsidRPr="00D56F56">
        <w:rPr>
          <w:rFonts w:ascii="Arial" w:hAnsi="Arial" w:cs="Arial"/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4</w:t>
      </w:r>
      <w:r w:rsidRPr="00D56F56">
        <w:rPr>
          <w:rFonts w:ascii="Arial" w:hAnsi="Arial" w:cs="Arial"/>
          <w:b w:val="0"/>
        </w:rPr>
        <w:t xml:space="preserve"> – Requisitos não funcionais: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5</w:t>
      </w:r>
      <w:r w:rsidRPr="00D56F56">
        <w:rPr>
          <w:rFonts w:ascii="Arial" w:hAnsi="Arial" w:cs="Arial"/>
          <w:b w:val="0"/>
        </w:rPr>
        <w:t xml:space="preserve"> – Descrição da interface com o usuário: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apresenta desenhos, figuras ou rascunhos de telas do sistema.</w:t>
      </w:r>
    </w:p>
    <w:p w14:paraId="1AFE0EE9" w14:textId="77777777" w:rsidR="001A74BB" w:rsidRPr="00D56F56" w:rsidRDefault="001A74BB" w:rsidP="001A74BB">
      <w:pPr>
        <w:pStyle w:val="Ttulo2"/>
        <w:rPr>
          <w:rFonts w:cs="Arial"/>
        </w:rPr>
      </w:pPr>
      <w:bookmarkStart w:id="16" w:name="_Toc485117460"/>
      <w:r w:rsidRPr="00D56F56">
        <w:rPr>
          <w:rFonts w:cs="Arial"/>
        </w:rPr>
        <w:t>Glossário, Siglas e Acrogramas</w:t>
      </w:r>
      <w:bookmarkEnd w:id="16"/>
    </w:p>
    <w:p w14:paraId="4F25FCD2" w14:textId="60E7CDF4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 </w:t>
      </w:r>
      <w:r>
        <w:rPr>
          <w:rFonts w:ascii="Arial" w:hAnsi="Arial" w:cs="Arial"/>
          <w:sz w:val="22"/>
          <w:szCs w:val="22"/>
        </w:rPr>
        <w:t>– Requisitos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7BE6B6D1" w14:textId="37D4E0EF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>
        <w:rPr>
          <w:rFonts w:ascii="Arial" w:hAnsi="Arial" w:cs="Arial"/>
          <w:sz w:val="22"/>
          <w:szCs w:val="22"/>
        </w:rPr>
        <w:t xml:space="preserve"> – Requisitos Não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116B1B40" w14:textId="7CC5FBC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RNFu0-- </w:t>
      </w:r>
      <w:r>
        <w:rPr>
          <w:rFonts w:ascii="Arial" w:hAnsi="Arial" w:cs="Arial"/>
          <w:sz w:val="22"/>
          <w:szCs w:val="22"/>
        </w:rPr>
        <w:t>– Requisitos Não Funcionais Subseção de Usabilidade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73B8BE7" w14:textId="5257E72A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RNFc0-- </w:t>
      </w:r>
      <w:r w:rsidR="0050740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</w:t>
      </w:r>
      <w:r w:rsidR="00507403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Funcionais Subseção de Confiabilidade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EAF0236" w14:textId="114C1E3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 w:rsidR="00507403">
        <w:rPr>
          <w:rFonts w:ascii="Arial" w:hAnsi="Arial" w:cs="Arial"/>
          <w:b/>
          <w:bCs/>
          <w:sz w:val="22"/>
          <w:szCs w:val="22"/>
        </w:rPr>
        <w:t xml:space="preserve">d0-- </w:t>
      </w:r>
      <w:r w:rsidR="00507403">
        <w:rPr>
          <w:rFonts w:ascii="Arial" w:hAnsi="Arial" w:cs="Arial"/>
          <w:sz w:val="22"/>
          <w:szCs w:val="22"/>
        </w:rPr>
        <w:t>– Requisitos Não Funcionais Subseção de Desempenho</w:t>
      </w:r>
      <w:r w:rsidR="00964D3A">
        <w:rPr>
          <w:rFonts w:ascii="Arial" w:hAnsi="Arial" w:cs="Arial"/>
          <w:sz w:val="22"/>
          <w:szCs w:val="22"/>
        </w:rPr>
        <w:t>.</w:t>
      </w:r>
    </w:p>
    <w:p w14:paraId="66F5CE8F" w14:textId="302EC87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RNFs0--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Requisitos Não Funcionais Subseção de Segurança</w:t>
      </w:r>
      <w:r w:rsidR="00964D3A">
        <w:rPr>
          <w:rFonts w:ascii="Arial" w:hAnsi="Arial" w:cs="Arial"/>
          <w:sz w:val="22"/>
          <w:szCs w:val="22"/>
        </w:rPr>
        <w:t>.</w:t>
      </w:r>
    </w:p>
    <w:p w14:paraId="7280449A" w14:textId="0DCC68F3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RNFdst0-- </w:t>
      </w:r>
      <w:r>
        <w:rPr>
          <w:rFonts w:ascii="Arial" w:hAnsi="Arial" w:cs="Arial"/>
          <w:sz w:val="22"/>
          <w:szCs w:val="22"/>
        </w:rPr>
        <w:t>– Requisitos Não Funcionais Subseção de Distribuição</w:t>
      </w:r>
      <w:r w:rsidR="00964D3A">
        <w:rPr>
          <w:rFonts w:ascii="Arial" w:hAnsi="Arial" w:cs="Arial"/>
          <w:sz w:val="22"/>
          <w:szCs w:val="22"/>
        </w:rPr>
        <w:t>.</w:t>
      </w:r>
    </w:p>
    <w:p w14:paraId="79B31C93" w14:textId="75E2FA35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RNFp0-- </w:t>
      </w:r>
      <w:r>
        <w:rPr>
          <w:rFonts w:ascii="Arial" w:hAnsi="Arial" w:cs="Arial"/>
          <w:sz w:val="22"/>
          <w:szCs w:val="22"/>
        </w:rPr>
        <w:t>– Requisitos Não Funcionais Subseção de Padrões</w:t>
      </w:r>
      <w:r w:rsidR="00964D3A">
        <w:rPr>
          <w:rFonts w:ascii="Arial" w:hAnsi="Arial" w:cs="Arial"/>
          <w:sz w:val="22"/>
          <w:szCs w:val="22"/>
        </w:rPr>
        <w:t>.</w:t>
      </w:r>
    </w:p>
    <w:p w14:paraId="6E65DEB2" w14:textId="42BA0C1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RNFhs0-- </w:t>
      </w:r>
      <w:r>
        <w:rPr>
          <w:rFonts w:ascii="Arial" w:hAnsi="Arial" w:cs="Arial"/>
          <w:sz w:val="22"/>
          <w:szCs w:val="22"/>
        </w:rPr>
        <w:t>– Requisitos Não Funcionais Subseção de Hardware e Software</w:t>
      </w:r>
      <w:r w:rsidR="00964D3A">
        <w:rPr>
          <w:rFonts w:ascii="Arial" w:hAnsi="Arial" w:cs="Arial"/>
          <w:sz w:val="22"/>
          <w:szCs w:val="22"/>
        </w:rPr>
        <w:t>.</w:t>
      </w:r>
    </w:p>
    <w:p w14:paraId="5591E798" w14:textId="65572171" w:rsidR="00964D3A" w:rsidRDefault="00964D3A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RFg0-- </w:t>
      </w:r>
      <w:r>
        <w:rPr>
          <w:rFonts w:ascii="Arial" w:hAnsi="Arial" w:cs="Arial"/>
          <w:sz w:val="22"/>
          <w:szCs w:val="22"/>
        </w:rPr>
        <w:t xml:space="preserve">– Requisitos Funcionais Subseção </w:t>
      </w:r>
      <w:r w:rsidR="001C0E37">
        <w:rPr>
          <w:rFonts w:ascii="Arial" w:hAnsi="Arial" w:cs="Arial"/>
          <w:sz w:val="22"/>
          <w:szCs w:val="22"/>
        </w:rPr>
        <w:t>Requisitos do Gerente.</w:t>
      </w:r>
    </w:p>
    <w:p w14:paraId="09674441" w14:textId="5E1D6031" w:rsidR="001C0E37" w:rsidRDefault="001C0E37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RFf0-- </w:t>
      </w:r>
      <w:r>
        <w:rPr>
          <w:rFonts w:ascii="Arial" w:hAnsi="Arial" w:cs="Arial"/>
          <w:sz w:val="22"/>
          <w:szCs w:val="22"/>
        </w:rPr>
        <w:t>– Requisitos Funcionais Subseção Requisitos do Funcionário.</w:t>
      </w:r>
    </w:p>
    <w:p w14:paraId="3D357D8C" w14:textId="3A23E512" w:rsidR="001A74BB" w:rsidRPr="001C0E37" w:rsidRDefault="001C0E37" w:rsidP="001C0E37">
      <w:pPr>
        <w:pStyle w:val="TextoNormal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RFc0-- </w:t>
      </w:r>
      <w:r>
        <w:rPr>
          <w:rFonts w:ascii="Arial" w:hAnsi="Arial" w:cs="Arial"/>
          <w:szCs w:val="22"/>
        </w:rPr>
        <w:t>– Requisitos Funcionais Subseção Requisitos do cliente.</w:t>
      </w:r>
    </w:p>
    <w:p w14:paraId="481E2E57" w14:textId="77777777" w:rsidR="001A74BB" w:rsidRPr="00D56F56" w:rsidRDefault="001A74BB" w:rsidP="001A74BB">
      <w:pPr>
        <w:pStyle w:val="Ttulo2"/>
        <w:rPr>
          <w:rFonts w:cs="Arial"/>
        </w:rPr>
      </w:pPr>
      <w:bookmarkStart w:id="17" w:name="_Toc485117461"/>
      <w:r w:rsidRPr="00D56F56">
        <w:rPr>
          <w:rFonts w:cs="Arial"/>
        </w:rPr>
        <w:t>Definições</w:t>
      </w:r>
      <w:r w:rsidR="005C5014" w:rsidRPr="00D56F56">
        <w:rPr>
          <w:rFonts w:cs="Arial"/>
        </w:rPr>
        <w:t xml:space="preserve"> e Atributos de Requisitos</w:t>
      </w:r>
      <w:bookmarkEnd w:id="17"/>
    </w:p>
    <w:p w14:paraId="48E48836" w14:textId="77777777" w:rsidR="00F26727" w:rsidRPr="00D56F56" w:rsidRDefault="00F26727">
      <w:pPr>
        <w:pStyle w:val="Ttulo3"/>
        <w:rPr>
          <w:rFonts w:cs="Arial"/>
        </w:rPr>
      </w:pPr>
      <w:bookmarkStart w:id="18" w:name="_Toc468086043"/>
      <w:bookmarkStart w:id="19" w:name="_Toc485117462"/>
      <w:r w:rsidRPr="00D56F56">
        <w:rPr>
          <w:rFonts w:cs="Arial"/>
        </w:rPr>
        <w:t>Identificação dos Requisitos</w:t>
      </w:r>
      <w:bookmarkEnd w:id="18"/>
      <w:bookmarkEnd w:id="19"/>
      <w:r w:rsidRPr="00D56F56">
        <w:rPr>
          <w:rFonts w:cs="Arial"/>
        </w:rPr>
        <w:t xml:space="preserve"> </w:t>
      </w:r>
    </w:p>
    <w:p w14:paraId="024A59D6" w14:textId="77777777" w:rsidR="00F26727" w:rsidRPr="00D56F56" w:rsidRDefault="005C501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 w:rsidRPr="00D56F56">
        <w:rPr>
          <w:rFonts w:ascii="Arial" w:hAnsi="Arial" w:cs="Arial"/>
        </w:rPr>
        <w:t>Por exemplo, o requisito</w:t>
      </w:r>
      <w:r w:rsidRPr="00D56F56">
        <w:rPr>
          <w:rFonts w:ascii="Arial" w:hAnsi="Arial" w:cs="Arial"/>
        </w:rPr>
        <w:t xml:space="preserve"> [</w:t>
      </w:r>
      <w:r w:rsidR="00F26727" w:rsidRPr="00D56F56">
        <w:rPr>
          <w:rFonts w:ascii="Arial" w:hAnsi="Arial" w:cs="Arial"/>
        </w:rPr>
        <w:t xml:space="preserve">RF016] </w:t>
      </w:r>
      <w:r w:rsidRPr="00D56F56">
        <w:rPr>
          <w:rFonts w:ascii="Arial" w:hAnsi="Arial" w:cs="Arial"/>
        </w:rPr>
        <w:t>indica um requisito funcional de número 16.</w:t>
      </w:r>
    </w:p>
    <w:p w14:paraId="79650E87" w14:textId="77777777" w:rsidR="00F26727" w:rsidRPr="00D56F56" w:rsidRDefault="00F26727">
      <w:pPr>
        <w:pStyle w:val="Ttulo3"/>
        <w:rPr>
          <w:rFonts w:cs="Arial"/>
        </w:rPr>
      </w:pPr>
      <w:bookmarkStart w:id="20" w:name="_Toc468086044"/>
      <w:bookmarkStart w:id="21" w:name="_Toc485117463"/>
      <w:r w:rsidRPr="00D56F56">
        <w:rPr>
          <w:rFonts w:cs="Arial"/>
        </w:rPr>
        <w:t>Prioridades dos Requisitos</w:t>
      </w:r>
      <w:bookmarkEnd w:id="20"/>
      <w:bookmarkEnd w:id="21"/>
    </w:p>
    <w:p w14:paraId="34EB3C32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Para estabelecer a prioridade dos requisitos foram adotadas as denominações “essencial”, “importante” e “desejável”. </w:t>
      </w:r>
    </w:p>
    <w:p w14:paraId="3F710AF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Essencial </w:t>
      </w:r>
      <w:r w:rsidRPr="00D56F56">
        <w:rPr>
          <w:rFonts w:ascii="Arial" w:hAnsi="Arial" w:cs="Arial"/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 xml:space="preserve">Importante </w:t>
      </w:r>
      <w:r w:rsidRPr="00D56F56">
        <w:rPr>
          <w:rFonts w:ascii="Arial" w:hAnsi="Arial" w:cs="Arial"/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Desejável</w:t>
      </w:r>
      <w:r w:rsidRPr="00D56F56">
        <w:rPr>
          <w:rFonts w:ascii="Arial" w:hAnsi="Arial" w:cs="Arial"/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D1EB37C" w14:textId="77777777" w:rsidR="00C1576A" w:rsidRPr="00D56F56" w:rsidRDefault="00C1576A" w:rsidP="00C1576A">
      <w:pPr>
        <w:pStyle w:val="TextoNormal"/>
        <w:rPr>
          <w:rFonts w:ascii="Arial" w:hAnsi="Arial" w:cs="Arial"/>
        </w:rPr>
      </w:pPr>
      <w:bookmarkStart w:id="22" w:name="_Hlt467473290"/>
      <w:bookmarkEnd w:id="22"/>
    </w:p>
    <w:p w14:paraId="4DD87A88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3" w:name="_Toc467473443"/>
    <w:bookmarkStart w:id="24" w:name="_Toc467473975"/>
    <w:bookmarkStart w:id="25" w:name="_Toc467477714"/>
    <w:bookmarkStart w:id="26" w:name="_Toc467494868"/>
    <w:bookmarkStart w:id="27" w:name="_Toc467495238"/>
    <w:bookmarkStart w:id="28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656262004" r:id="rId14"/>
        </w:object>
      </w:r>
    </w:p>
    <w:p w14:paraId="5C3F3832" w14:textId="77777777" w:rsidR="00F26727" w:rsidRPr="00D56F56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D56F56">
        <w:rPr>
          <w:rFonts w:ascii="Arial" w:hAnsi="Arial" w:cs="Arial"/>
          <w:b/>
          <w:sz w:val="24"/>
        </w:rPr>
        <w:t>Capítulo</w:t>
      </w:r>
    </w:p>
    <w:p w14:paraId="005BB780" w14:textId="77777777" w:rsidR="00F26727" w:rsidRPr="00D56F56" w:rsidRDefault="00F26727">
      <w:pPr>
        <w:pStyle w:val="Ttulo1"/>
        <w:rPr>
          <w:rFonts w:cs="Arial"/>
        </w:rPr>
      </w:pPr>
      <w:r w:rsidRPr="00D56F56">
        <w:rPr>
          <w:rFonts w:cs="Arial"/>
        </w:rPr>
        <w:t>Descrição geral do sistema</w:t>
      </w:r>
      <w:bookmarkEnd w:id="23"/>
      <w:bookmarkEnd w:id="24"/>
      <w:bookmarkEnd w:id="25"/>
      <w:bookmarkEnd w:id="26"/>
      <w:bookmarkEnd w:id="27"/>
      <w:bookmarkEnd w:id="28"/>
    </w:p>
    <w:p w14:paraId="599B5B1A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D56F56">
        <w:rPr>
          <w:rFonts w:ascii="Arial" w:hAnsi="Arial" w:cs="Arial"/>
          <w:i/>
          <w:color w:val="5B9BD5"/>
        </w:rPr>
        <w:t>on-line</w:t>
      </w:r>
      <w:r w:rsidRPr="00D56F56">
        <w:rPr>
          <w:rFonts w:ascii="Arial" w:hAnsi="Arial" w:cs="Arial"/>
          <w:color w:val="5B9BD5"/>
        </w:rPr>
        <w:t xml:space="preserve"> e </w:t>
      </w:r>
      <w:r w:rsidRPr="00D56F56">
        <w:rPr>
          <w:rFonts w:ascii="Arial" w:hAnsi="Arial" w:cs="Arial"/>
          <w:i/>
          <w:color w:val="5B9BD5"/>
        </w:rPr>
        <w:t>off-line</w:t>
      </w:r>
      <w:r w:rsidRPr="00D56F56">
        <w:rPr>
          <w:rFonts w:ascii="Arial" w:hAnsi="Arial" w:cs="Arial"/>
          <w:color w:val="5B9BD5"/>
        </w:rPr>
        <w:t>, e a interação (se existir) com outros sistemas. Use um diagrama se achar conveniente.&gt;</w:t>
      </w:r>
    </w:p>
    <w:p w14:paraId="601AD648" w14:textId="77777777" w:rsidR="00631CAB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Pr="00D56F56" w:rsidRDefault="00F26727">
      <w:pPr>
        <w:pStyle w:val="Ttulo2"/>
        <w:rPr>
          <w:rFonts w:cs="Arial"/>
        </w:rPr>
      </w:pPr>
      <w:bookmarkStart w:id="29" w:name="_Toc467473444"/>
      <w:bookmarkStart w:id="30" w:name="_Toc467473976"/>
      <w:bookmarkStart w:id="31" w:name="_Toc467477715"/>
      <w:bookmarkStart w:id="32" w:name="_Toc467494869"/>
      <w:bookmarkStart w:id="33" w:name="_Toc467495239"/>
      <w:bookmarkStart w:id="34" w:name="_Toc468086047"/>
      <w:bookmarkStart w:id="35" w:name="_Toc485117465"/>
      <w:r w:rsidRPr="00D56F56">
        <w:rPr>
          <w:rFonts w:cs="Arial"/>
        </w:rPr>
        <w:t>Abrangência e sistemas relacionados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5EE2F94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 xml:space="preserve">&lt;Nesta seção, descreva em linhas gerais o que o sistema irá fazer (suas principais funcionalidades) e o que ele </w:t>
      </w:r>
      <w:r w:rsidRPr="00D56F56">
        <w:rPr>
          <w:rFonts w:ascii="Arial" w:hAnsi="Arial" w:cs="Arial"/>
          <w:b/>
          <w:color w:val="5B9BD5"/>
        </w:rPr>
        <w:t>não</w:t>
      </w:r>
      <w:r w:rsidRPr="00D56F56">
        <w:rPr>
          <w:rFonts w:ascii="Arial" w:hAnsi="Arial" w:cs="Arial"/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é independente e totalmente auto-contido. Ele será responsável pelo controle do estoque da loja, pela realização de locações de jogos e video games,</w:t>
      </w:r>
      <w:r w:rsidR="00176F60" w:rsidRPr="00D56F56">
        <w:rPr>
          <w:rFonts w:ascii="Arial" w:hAnsi="Arial" w:cs="Arial"/>
        </w:rPr>
        <w:t xml:space="preserve"> por gerar relatórios financeiros,</w:t>
      </w:r>
      <w:r w:rsidRPr="00D56F56">
        <w:rPr>
          <w:rFonts w:ascii="Arial" w:hAnsi="Arial" w:cs="Arial"/>
        </w:rPr>
        <w:t xml:space="preserve"> pelo serviço social que a loja fornece aos seus clientes e por auxiliar os clientes com as datas.</w:t>
      </w:r>
    </w:p>
    <w:p w14:paraId="4EB30381" w14:textId="77777777" w:rsidR="00F26727" w:rsidRPr="00D56F56" w:rsidRDefault="00C1576A">
      <w:pPr>
        <w:pStyle w:val="Ttulo2"/>
        <w:rPr>
          <w:rFonts w:cs="Arial"/>
        </w:rPr>
      </w:pPr>
      <w:bookmarkStart w:id="36" w:name="_Toc467473445"/>
      <w:bookmarkStart w:id="37" w:name="_Toc467473977"/>
      <w:bookmarkStart w:id="38" w:name="_Toc467477716"/>
      <w:bookmarkStart w:id="39" w:name="_Toc467494870"/>
      <w:bookmarkStart w:id="40" w:name="_Toc467495240"/>
      <w:bookmarkStart w:id="41" w:name="_Toc468086048"/>
      <w:bookmarkStart w:id="42" w:name="_Toc485117466"/>
      <w:r w:rsidRPr="00D56F56">
        <w:rPr>
          <w:rFonts w:cs="Arial"/>
        </w:rPr>
        <w:t>Relação de usuários do sistema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49A3D03" w14:textId="77777777" w:rsidR="00631CAB" w:rsidRPr="00D56F56" w:rsidRDefault="00631CAB" w:rsidP="00176F60">
      <w:pPr>
        <w:pStyle w:val="Ttulo3"/>
        <w:numPr>
          <w:ilvl w:val="0"/>
          <w:numId w:val="0"/>
        </w:numPr>
        <w:jc w:val="both"/>
        <w:rPr>
          <w:rFonts w:cs="Arial"/>
          <w:b w:val="0"/>
        </w:rPr>
      </w:pPr>
      <w:bookmarkStart w:id="43" w:name="_Toc485117467"/>
      <w:r w:rsidRPr="00D56F56">
        <w:rPr>
          <w:rFonts w:cs="Arial"/>
          <w:b w:val="0"/>
        </w:rPr>
        <w:t xml:space="preserve">Foram identificados cinco usuários do sistema </w:t>
      </w:r>
      <w:r w:rsidR="000C7C34" w:rsidRPr="00D56F56">
        <w:rPr>
          <w:rFonts w:cs="Arial"/>
          <w:b w:val="0"/>
        </w:rPr>
        <w:t>Retro Wave</w:t>
      </w:r>
      <w:r w:rsidRPr="00D56F56">
        <w:rPr>
          <w:rFonts w:cs="Arial"/>
          <w:b w:val="0"/>
        </w:rPr>
        <w:t xml:space="preserve"> denominados de </w:t>
      </w:r>
      <w:r w:rsidR="00176F60" w:rsidRPr="00D56F56">
        <w:rPr>
          <w:rFonts w:cs="Arial"/>
          <w:b w:val="0"/>
        </w:rPr>
        <w:t>Gerente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de Locação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Guru</w:t>
      </w:r>
      <w:r w:rsidRPr="00D56F56">
        <w:rPr>
          <w:rFonts w:cs="Arial"/>
          <w:b w:val="0"/>
        </w:rPr>
        <w:t>, Client</w:t>
      </w:r>
      <w:r w:rsidR="00176F60" w:rsidRPr="00D56F56">
        <w:rPr>
          <w:rFonts w:cs="Arial"/>
          <w:b w:val="0"/>
        </w:rPr>
        <w:t>e</w:t>
      </w:r>
      <w:r w:rsidRPr="00D56F56">
        <w:rPr>
          <w:rFonts w:cs="Arial"/>
          <w:b w:val="0"/>
        </w:rPr>
        <w:t>, abaixo detalhados.</w:t>
      </w:r>
      <w:bookmarkEnd w:id="43"/>
    </w:p>
    <w:p w14:paraId="6C236B10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Gerente</w:t>
      </w:r>
      <w:r w:rsidR="00C1576A" w:rsidRPr="00D56F56">
        <w:rPr>
          <w:rFonts w:ascii="Arial" w:hAnsi="Arial" w:cs="Arial"/>
          <w:b/>
          <w:sz w:val="24"/>
          <w:szCs w:val="24"/>
        </w:rPr>
        <w:t xml:space="preserve"> </w:t>
      </w:r>
    </w:p>
    <w:p w14:paraId="25CF2FE3" w14:textId="60D1E551" w:rsidR="00C1576A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Gerente</w:t>
      </w:r>
      <w:r w:rsidR="00631CAB" w:rsidRPr="00D56F56">
        <w:rPr>
          <w:rFonts w:ascii="Arial" w:hAnsi="Arial" w:cs="Arial"/>
          <w:sz w:val="24"/>
          <w:szCs w:val="24"/>
        </w:rPr>
        <w:t xml:space="preserve"> </w:t>
      </w:r>
      <w:r w:rsidRPr="00D56F56">
        <w:rPr>
          <w:rFonts w:ascii="Arial" w:hAnsi="Arial" w:cs="Arial"/>
          <w:sz w:val="24"/>
          <w:szCs w:val="24"/>
        </w:rPr>
        <w:t xml:space="preserve">é o funcionário responsável </w:t>
      </w:r>
      <w:r w:rsidR="00631CAB" w:rsidRPr="00D56F56">
        <w:rPr>
          <w:rFonts w:ascii="Arial" w:hAnsi="Arial" w:cs="Arial"/>
          <w:sz w:val="24"/>
          <w:szCs w:val="24"/>
        </w:rPr>
        <w:t>pela administração d</w:t>
      </w:r>
      <w:r w:rsidR="00176F60" w:rsidRPr="00D56F56">
        <w:rPr>
          <w:rFonts w:ascii="Arial" w:hAnsi="Arial" w:cs="Arial"/>
          <w:sz w:val="24"/>
          <w:szCs w:val="24"/>
        </w:rPr>
        <w:t>a loja e consequentemente do sistema,</w:t>
      </w:r>
      <w:r w:rsidR="00631CAB" w:rsidRPr="00D56F56">
        <w:rPr>
          <w:rFonts w:ascii="Arial" w:hAnsi="Arial" w:cs="Arial"/>
          <w:sz w:val="24"/>
          <w:szCs w:val="24"/>
        </w:rPr>
        <w:t xml:space="preserve"> e</w:t>
      </w:r>
      <w:r w:rsidR="00176F60" w:rsidRPr="00D56F56">
        <w:rPr>
          <w:rFonts w:ascii="Arial" w:hAnsi="Arial" w:cs="Arial"/>
          <w:sz w:val="24"/>
          <w:szCs w:val="24"/>
        </w:rPr>
        <w:t>le</w:t>
      </w:r>
      <w:r w:rsidR="00631CAB" w:rsidRPr="00D56F56">
        <w:rPr>
          <w:rFonts w:ascii="Arial" w:hAnsi="Arial" w:cs="Arial"/>
          <w:sz w:val="24"/>
          <w:szCs w:val="24"/>
        </w:rPr>
        <w:t xml:space="preserve"> possui a responsabilidade de executar as tarefas de</w:t>
      </w:r>
      <w:r w:rsidR="00176F60" w:rsidRPr="00D56F56">
        <w:rPr>
          <w:rFonts w:ascii="Arial" w:hAnsi="Arial" w:cs="Arial"/>
          <w:sz w:val="24"/>
          <w:szCs w:val="24"/>
        </w:rPr>
        <w:t xml:space="preserve"> análise financeira da loja por meio dos relatórios gerados pelo sistema.</w:t>
      </w:r>
    </w:p>
    <w:p w14:paraId="6F575048" w14:textId="77777777" w:rsidR="00D56F56" w:rsidRPr="00D56F56" w:rsidRDefault="00D56F56" w:rsidP="00176F60">
      <w:pPr>
        <w:ind w:left="284"/>
        <w:jc w:val="both"/>
        <w:rPr>
          <w:rFonts w:ascii="Arial" w:hAnsi="Arial" w:cs="Arial"/>
          <w:sz w:val="24"/>
          <w:szCs w:val="24"/>
        </w:rPr>
      </w:pPr>
    </w:p>
    <w:p w14:paraId="186CE0AC" w14:textId="21F374B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</w:t>
      </w:r>
      <w:r w:rsidR="00465686">
        <w:rPr>
          <w:rFonts w:ascii="Arial" w:hAnsi="Arial" w:cs="Arial"/>
          <w:b/>
          <w:sz w:val="24"/>
          <w:szCs w:val="24"/>
        </w:rPr>
        <w:t>o</w:t>
      </w:r>
    </w:p>
    <w:p w14:paraId="23F3EBB8" w14:textId="29A9A9FD" w:rsidR="00C1576A" w:rsidRPr="00D56F56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funcionário de locação</w:t>
      </w:r>
      <w:r w:rsidRPr="00D56F56">
        <w:rPr>
          <w:rFonts w:ascii="Arial" w:hAnsi="Arial" w:cs="Arial"/>
          <w:sz w:val="24"/>
          <w:szCs w:val="24"/>
        </w:rPr>
        <w:t xml:space="preserve"> é o funcionário responsável por</w:t>
      </w:r>
      <w:r w:rsidR="00176F60" w:rsidRPr="00D56F56">
        <w:rPr>
          <w:rFonts w:ascii="Arial" w:hAnsi="Arial" w:cs="Arial"/>
          <w:sz w:val="24"/>
          <w:szCs w:val="24"/>
        </w:rPr>
        <w:t xml:space="preserve"> atender os clientes que vem a loja e registrar no sistema o que foi locado e por quanto tempo foi locado.</w:t>
      </w:r>
      <w:r w:rsidRPr="00D56F56">
        <w:rPr>
          <w:rFonts w:ascii="Arial" w:hAnsi="Arial" w:cs="Arial"/>
          <w:sz w:val="24"/>
          <w:szCs w:val="24"/>
        </w:rPr>
        <w:t xml:space="preserve"> </w:t>
      </w:r>
    </w:p>
    <w:p w14:paraId="47A0ED76" w14:textId="77777777" w:rsidR="00C1576A" w:rsidRPr="00D56F56" w:rsidRDefault="00C1576A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bookmarkStart w:id="44" w:name="_Toc485117471"/>
      <w:r w:rsidRPr="00D56F56">
        <w:rPr>
          <w:rFonts w:ascii="Arial" w:hAnsi="Arial" w:cs="Arial"/>
          <w:b/>
          <w:sz w:val="24"/>
          <w:szCs w:val="24"/>
        </w:rPr>
        <w:t>Cliente</w:t>
      </w:r>
      <w:bookmarkEnd w:id="44"/>
    </w:p>
    <w:p w14:paraId="03C29CFD" w14:textId="77777777" w:rsidR="00B66A90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45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955CF78" w:rsidR="00C1576A" w:rsidRDefault="00C1576A" w:rsidP="00C1576A">
      <w:pPr>
        <w:pStyle w:val="Ttulo2"/>
      </w:pPr>
      <w:bookmarkStart w:id="46" w:name="_Toc485117473"/>
      <w:r>
        <w:t xml:space="preserve">Diagrama de Caso de Uso </w:t>
      </w:r>
      <w:r w:rsidR="008E3941">
        <w:t>– Vis</w:t>
      </w:r>
      <w:r w:rsidR="00D56F56">
        <w:t>ã</w:t>
      </w:r>
      <w:r w:rsidR="008E3941">
        <w:t>o do Usuário</w:t>
      </w:r>
      <w:bookmarkEnd w:id="46"/>
    </w:p>
    <w:p w14:paraId="68D52638" w14:textId="072AA014" w:rsidR="008E3941" w:rsidRDefault="008E3941" w:rsidP="008E3941">
      <w:pPr>
        <w:pStyle w:val="Ttulo3"/>
      </w:pPr>
      <w:bookmarkStart w:id="47" w:name="_Toc485117474"/>
      <w:r>
        <w:t>Visão do G</w:t>
      </w:r>
      <w:bookmarkEnd w:id="47"/>
      <w:r w:rsidR="00D56F56">
        <w:t>erente</w:t>
      </w:r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30FA2C31" w:rsidR="00D56F56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"http://www.adempiere.com/images/2/2f/Shipments_Customer.PNG"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"http://www.adempiere.com/images/2/2f/Shipments_Customer.PNG"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"http://www.adempiere.com/images/2/2f/Shipments_Customer.PNG"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"http://www.adempiere.com/images/2/2f/Shipments_Customer.PNG"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INCLUDEPICTURE  "http://www.adempiere.com/images/2/2f/Shipments_Customer.PNG" \* MERGEFORMATINET </w:instrText>
      </w:r>
      <w:r w:rsidR="00A122B5">
        <w:fldChar w:fldCharType="separate"/>
      </w:r>
      <w:r w:rsidR="000A2CA1">
        <w:fldChar w:fldCharType="begin"/>
      </w:r>
      <w:r w:rsidR="000A2CA1">
        <w:instrText xml:space="preserve"> INCLUDEPICTURE  "http://www.adempiere.com/images/2/2f/Shipments_Customer.PNG" \* MERGEFORMATINET </w:instrText>
      </w:r>
      <w:r w:rsidR="000A2CA1">
        <w:fldChar w:fldCharType="separate"/>
      </w:r>
      <w:r w:rsidR="000A2CA1">
        <w:pict w14:anchorId="3E5D62DD">
          <v:shape id="_x0000_i1026" type="#_x0000_t75" style="width:268.5pt;height:301.5pt">
            <v:imagedata r:id="rId15" r:href="rId16"/>
          </v:shape>
        </w:pict>
      </w:r>
      <w:r w:rsidR="000A2CA1">
        <w:fldChar w:fldCharType="end"/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41609328" w14:textId="7D2731BF" w:rsidR="00C1576A" w:rsidRDefault="00C1576A" w:rsidP="008E3941">
      <w:pPr>
        <w:pStyle w:val="TextoNormal"/>
        <w:ind w:left="0"/>
      </w:pPr>
    </w:p>
    <w:p w14:paraId="1772BE1A" w14:textId="3E3136D7" w:rsidR="008E3941" w:rsidRDefault="00D56F56" w:rsidP="008E3941">
      <w:pPr>
        <w:pStyle w:val="Ttulo3"/>
      </w:pPr>
      <w:bookmarkStart w:id="48" w:name="_Toc485117475"/>
      <w:r>
        <w:br w:type="page"/>
      </w:r>
      <w:r w:rsidR="008E3941">
        <w:t xml:space="preserve">Visão do </w:t>
      </w:r>
      <w:bookmarkEnd w:id="48"/>
      <w:r>
        <w:t>Funcionário</w:t>
      </w:r>
      <w:r w:rsidR="008E3941">
        <w:t xml:space="preserve"> </w:t>
      </w:r>
    </w:p>
    <w:p w14:paraId="27F3A1FF" w14:textId="53268430" w:rsidR="00C1576A" w:rsidRDefault="00C04554">
      <w:pPr>
        <w:pStyle w:val="TextoNormal"/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fldChar w:fldCharType="begin"/>
      </w:r>
      <w:r>
        <w:instrText xml:space="preserve"> INCLUDEPICTURE  "https://sistemasinf162.files.wordpress.com/2014/06/c2.jpg" \* MERGEFORMATINET </w:instrText>
      </w:r>
      <w:r>
        <w:fldChar w:fldCharType="separate"/>
      </w:r>
      <w:r w:rsidR="00091631">
        <w:fldChar w:fldCharType="begin"/>
      </w:r>
      <w:r w:rsidR="00091631">
        <w:instrText xml:space="preserve"> INCLUDEPICTURE  "https://sistemasinf162.files.wordpress.com/2014/06/c2.jpg"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"https://sistemasinf162.files.wordpress.com/2014/06/c2.jpg"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"https://sistemasinf162.files.wordpress.com/2014/06/c2.jpg"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INCLUDEPICTURE  "https://sistemasinf162.files.wordpress.com/2014/06/c2.jpg" \* MERGEFORMATINET </w:instrText>
      </w:r>
      <w:r w:rsidR="00A122B5">
        <w:fldChar w:fldCharType="separate"/>
      </w:r>
      <w:r w:rsidR="000A2CA1">
        <w:fldChar w:fldCharType="begin"/>
      </w:r>
      <w:r w:rsidR="000A2CA1">
        <w:instrText xml:space="preserve"> INCLUDEPICTURE  "https://sistemasinf162.files.wordpress.com/2014/06/c2.jpg" \* MERGEFORMATINET </w:instrText>
      </w:r>
      <w:r w:rsidR="000A2CA1">
        <w:fldChar w:fldCharType="separate"/>
      </w:r>
      <w:r w:rsidR="000A2CA1">
        <w:pict w14:anchorId="20E981B3">
          <v:shape id="_x0000_i1027" type="#_x0000_t75" style="width:311.25pt;height:206.25pt">
            <v:imagedata r:id="rId17" r:href="rId18"/>
          </v:shape>
        </w:pict>
      </w:r>
      <w:r w:rsidR="000A2CA1">
        <w:fldChar w:fldCharType="end"/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>
        <w:fldChar w:fldCharType="end"/>
      </w:r>
      <w:r>
        <w:fldChar w:fldCharType="end"/>
      </w:r>
    </w:p>
    <w:p w14:paraId="07A9FCBC" w14:textId="1F515CDD" w:rsidR="00C04554" w:rsidRDefault="00C04554">
      <w:pPr>
        <w:pStyle w:val="TextoNormal"/>
      </w:pPr>
    </w:p>
    <w:p w14:paraId="1DF99A5A" w14:textId="0BA32A31" w:rsidR="00C04554" w:rsidRDefault="00C04554" w:rsidP="00EC3B94">
      <w:pPr>
        <w:pStyle w:val="TextoNormal"/>
        <w:ind w:left="0"/>
      </w:pPr>
    </w:p>
    <w:p w14:paraId="1E38CC28" w14:textId="03FCED1B" w:rsidR="00C04554" w:rsidRDefault="00C04554" w:rsidP="00C04554">
      <w:pPr>
        <w:pStyle w:val="TextoNormal"/>
      </w:pPr>
    </w:p>
    <w:p w14:paraId="1920DEBB" w14:textId="1D0D6F12" w:rsidR="00C04554" w:rsidRDefault="00C04554" w:rsidP="00C04554">
      <w:pPr>
        <w:pStyle w:val="TextoNormal"/>
      </w:pPr>
    </w:p>
    <w:p w14:paraId="276AD5CA" w14:textId="427D2384" w:rsidR="00C04554" w:rsidRDefault="00C04554" w:rsidP="00C04554">
      <w:pPr>
        <w:pStyle w:val="Ttulo3"/>
      </w:pPr>
      <w:r>
        <w:t>Visão do Cliente</w:t>
      </w:r>
    </w:p>
    <w:p w14:paraId="55C8648E" w14:textId="03C6811E" w:rsidR="002A2D02" w:rsidRDefault="002A2D02" w:rsidP="002A2D02">
      <w:pPr>
        <w:pStyle w:val="TextoNormal"/>
      </w:pPr>
    </w:p>
    <w:p w14:paraId="71541418" w14:textId="4193BF66" w:rsidR="002A2D02" w:rsidRDefault="002A2D02" w:rsidP="002A2D02">
      <w:pPr>
        <w:pStyle w:val="TextoNormal"/>
      </w:pPr>
    </w:p>
    <w:p w14:paraId="5C228E6F" w14:textId="77777777" w:rsidR="002A2D02" w:rsidRPr="002A2D02" w:rsidRDefault="002A2D02" w:rsidP="002A2D02">
      <w:pPr>
        <w:pStyle w:val="TextoNormal"/>
      </w:pPr>
    </w:p>
    <w:p w14:paraId="00A9187B" w14:textId="77777777" w:rsidR="00D56F56" w:rsidRDefault="00D56F56" w:rsidP="008E3941">
      <w:pPr>
        <w:pStyle w:val="TextoNormal"/>
        <w:ind w:left="0"/>
      </w:pPr>
    </w:p>
    <w:p w14:paraId="489A701B" w14:textId="0687C050" w:rsidR="008E3941" w:rsidRDefault="008E3941" w:rsidP="008E3941">
      <w:pPr>
        <w:pStyle w:val="TextoNormal"/>
        <w:ind w:left="0"/>
        <w:sectPr w:rsidR="008E3941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0" o:title=""/>
          </v:shape>
          <o:OLEObject Type="Embed" ProgID="Word.Document.8" ShapeID="_x0000_i1028" DrawAspect="Content" ObjectID="_1656262005" r:id="rId21"/>
        </w:object>
      </w:r>
    </w:p>
    <w:p w14:paraId="05D48E87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  <w:b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466C7F80" w14:textId="77777777" w:rsidR="00F26727" w:rsidRPr="002A2D02" w:rsidRDefault="00F26727">
      <w:pPr>
        <w:pStyle w:val="Ttulo1"/>
        <w:rPr>
          <w:rFonts w:cs="Arial"/>
        </w:rPr>
      </w:pPr>
      <w:bookmarkStart w:id="49" w:name="_Toc467473449"/>
      <w:bookmarkStart w:id="50" w:name="_Toc467473981"/>
      <w:bookmarkStart w:id="51" w:name="_Toc467477720"/>
      <w:bookmarkStart w:id="52" w:name="_Toc467494874"/>
      <w:bookmarkStart w:id="53" w:name="_Toc467495244"/>
      <w:bookmarkStart w:id="54" w:name="_Toc468086052"/>
      <w:r w:rsidRPr="002A2D02">
        <w:rPr>
          <w:rFonts w:cs="Arial"/>
        </w:rPr>
        <w:t xml:space="preserve">Requisitos funcionais </w:t>
      </w:r>
      <w:bookmarkEnd w:id="45"/>
      <w:r w:rsidRPr="002A2D02">
        <w:rPr>
          <w:rFonts w:cs="Arial"/>
        </w:rPr>
        <w:t>(casos de uso)</w:t>
      </w:r>
      <w:bookmarkEnd w:id="49"/>
      <w:bookmarkEnd w:id="50"/>
      <w:bookmarkEnd w:id="51"/>
      <w:bookmarkEnd w:id="52"/>
      <w:bookmarkEnd w:id="53"/>
      <w:bookmarkEnd w:id="54"/>
    </w:p>
    <w:p w14:paraId="4B641CA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Cada um dos casos de uso deve ser descrito em um</w:t>
      </w:r>
      <w:r w:rsidRPr="002A2D02">
        <w:rPr>
          <w:rFonts w:ascii="Arial" w:hAnsi="Arial" w:cs="Arial"/>
          <w:i/>
          <w:color w:val="5B9BD5"/>
        </w:rPr>
        <w:t xml:space="preserve"> </w:t>
      </w:r>
      <w:r w:rsidRPr="002A2D02">
        <w:rPr>
          <w:rFonts w:ascii="Arial" w:hAnsi="Arial" w:cs="Arial"/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01D56B2B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737CF3E9" w14:textId="51E7394A" w:rsidR="002A2D02" w:rsidRDefault="002A2D02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 xml:space="preserve">Nesta seção, serão apresentados todos os requisitos funcionais, ou casos de uso, do sistema. </w:t>
      </w:r>
    </w:p>
    <w:p w14:paraId="04B945B6" w14:textId="77777777" w:rsidR="00EC3B94" w:rsidRPr="002A2D02" w:rsidRDefault="00EC3B94" w:rsidP="007B7A63">
      <w:pPr>
        <w:pStyle w:val="TextoNormal"/>
        <w:ind w:left="0"/>
        <w:rPr>
          <w:rFonts w:ascii="Arial" w:hAnsi="Arial" w:cs="Arial"/>
        </w:rPr>
      </w:pPr>
    </w:p>
    <w:p w14:paraId="5745A48E" w14:textId="4B6AD772" w:rsidR="00F26727" w:rsidRPr="002A2D02" w:rsidRDefault="00631CAB">
      <w:pPr>
        <w:pStyle w:val="Ttulo2"/>
        <w:rPr>
          <w:rFonts w:cs="Arial"/>
        </w:rPr>
      </w:pPr>
      <w:bookmarkStart w:id="55" w:name="_Toc467473450"/>
      <w:bookmarkStart w:id="56" w:name="_Toc467473982"/>
      <w:bookmarkStart w:id="57" w:name="_Toc467477721"/>
      <w:bookmarkStart w:id="58" w:name="_Toc467494875"/>
      <w:bookmarkStart w:id="59" w:name="_Toc467495245"/>
      <w:bookmarkStart w:id="60" w:name="_Toc468086053"/>
      <w:bookmarkStart w:id="61" w:name="_Toc485117476"/>
      <w:r w:rsidRPr="002A2D02">
        <w:rPr>
          <w:rFonts w:cs="Arial"/>
        </w:rPr>
        <w:t xml:space="preserve">Requisitos do </w:t>
      </w:r>
      <w:r w:rsidR="00A1307F">
        <w:rPr>
          <w:rFonts w:cs="Arial"/>
        </w:rPr>
        <w:t>Gerente</w:t>
      </w:r>
      <w:r w:rsidRPr="002A2D02">
        <w:rPr>
          <w:rFonts w:cs="Arial"/>
        </w:rPr>
        <w:t xml:space="preserve"> 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0729B320" w14:textId="1D1DDE4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4018816B" w14:textId="77777777" w:rsidR="003C0EBE" w:rsidRPr="003C0EBE" w:rsidRDefault="003C0EBE">
      <w:pPr>
        <w:pStyle w:val="TextoNormal"/>
        <w:rPr>
          <w:rFonts w:ascii="Arial" w:hAnsi="Arial" w:cs="Arial"/>
        </w:rPr>
      </w:pPr>
    </w:p>
    <w:p w14:paraId="0821D579" w14:textId="52FD158A" w:rsidR="004D3D60" w:rsidRPr="002A2D02" w:rsidRDefault="00F26727" w:rsidP="004D3D60">
      <w:pPr>
        <w:pStyle w:val="Requisito"/>
        <w:rPr>
          <w:rFonts w:cs="Arial"/>
        </w:rPr>
      </w:pPr>
      <w:bookmarkStart w:id="62" w:name="_Toc467473451"/>
      <w:bookmarkStart w:id="63" w:name="_Toc467473983"/>
      <w:bookmarkStart w:id="64" w:name="_Toc467477722"/>
      <w:bookmarkStart w:id="65" w:name="_Toc467494876"/>
      <w:bookmarkStart w:id="66" w:name="_Toc467495246"/>
      <w:bookmarkStart w:id="67" w:name="_Toc468086054"/>
      <w:bookmarkStart w:id="68" w:name="_Toc48511747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001] </w:t>
      </w:r>
      <w:bookmarkEnd w:id="62"/>
      <w:bookmarkEnd w:id="63"/>
      <w:bookmarkEnd w:id="64"/>
      <w:bookmarkEnd w:id="65"/>
      <w:bookmarkEnd w:id="66"/>
      <w:bookmarkEnd w:id="67"/>
      <w:bookmarkEnd w:id="68"/>
      <w:r w:rsidR="007B7A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65"/>
        <w:gridCol w:w="4515"/>
      </w:tblGrid>
      <w:tr w:rsidR="00D40FCB" w:rsidRPr="002A2D02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3F9B930F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46568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16D7E3D0" w:rsidR="00D40FCB" w:rsidRPr="002A2D02" w:rsidRDefault="007B7A63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D40FCB" w:rsidRPr="002A2D02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3044005C" w:rsidR="00D40FCB" w:rsidRPr="002A2D02" w:rsidRDefault="00D40FCB" w:rsidP="00D40FCB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 w:rsidR="007B7A63"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D40FCB" w:rsidRPr="002A2D02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5408317A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Gerente.</w:t>
            </w:r>
          </w:p>
        </w:tc>
      </w:tr>
      <w:tr w:rsidR="00D40FCB" w:rsidRPr="002A2D02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2E43D1F2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A75E6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erente precisa realizar o login no sistema para poder acessá-lo.</w:t>
            </w:r>
          </w:p>
        </w:tc>
      </w:tr>
      <w:tr w:rsidR="00D40FCB" w:rsidRPr="002A2D02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3C75CD67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precisa estar previamente cadastrado no sistema.</w:t>
            </w:r>
          </w:p>
        </w:tc>
      </w:tr>
      <w:tr w:rsidR="00D40FCB" w:rsidRPr="002A2D02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3115D2A1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entrará no sistema e será levado a sua tela de operação.</w:t>
            </w:r>
          </w:p>
        </w:tc>
      </w:tr>
      <w:tr w:rsidR="007010B6" w:rsidRPr="002A2D02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6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69"/>
            <w:r w:rsidR="007B7A63">
              <w:rPr>
                <w:rStyle w:val="Refdecomentrio"/>
              </w:rPr>
              <w:commentReference w:id="6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40744" w14:textId="561F1F8C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782A3808" w14:textId="369078A3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D40FCB" w:rsidRPr="002A2D02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085145EB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  <w:p w14:paraId="2AA3528E" w14:textId="3F827D3C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7B7A63">
              <w:rPr>
                <w:rFonts w:ascii="Arial" w:hAnsi="Arial" w:cs="Arial"/>
              </w:rPr>
              <w:t xml:space="preserve">Digita o </w:t>
            </w:r>
            <w:proofErr w:type="spellStart"/>
            <w:r w:rsidR="007B7A63"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56A2E8BA" w14:textId="207B9150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7B7A63"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2C70AED" w14:textId="2B57028E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gerente.</w:t>
            </w:r>
          </w:p>
          <w:p w14:paraId="68FAFA64" w14:textId="4409C492" w:rsidR="00D40FCB" w:rsidRPr="002A2D02" w:rsidRDefault="00D40FCB" w:rsidP="00D40FCB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5911467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39C88C5C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1A28B638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794080AB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0345CB76" w14:textId="7D3ED9B9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0FCB"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gerente.</w:t>
            </w:r>
          </w:p>
        </w:tc>
      </w:tr>
      <w:tr w:rsidR="00D40FCB" w:rsidRPr="002A2D02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5526BEA1" w:rsidR="00D40FCB" w:rsidRPr="002A2D02" w:rsidRDefault="00A75E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92DAD" w14:textId="1B60838C" w:rsidR="00B16F3A" w:rsidRDefault="00D40FCB" w:rsidP="00B16F3A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1642B9" w14:textId="4E8580BE" w:rsidR="00B16F3A" w:rsidRDefault="00B16F3A" w:rsidP="00D40FCB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306381DE" w14:textId="52DEEC3F" w:rsidR="00D40FCB" w:rsidRPr="002A2D02" w:rsidRDefault="00B16F3A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40FCB"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7479F651" w14:textId="4623E085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328EC0A4" w14:textId="77777777" w:rsidR="00D40FCB" w:rsidRPr="002A2D02" w:rsidRDefault="00D40FCB" w:rsidP="00D40FCB">
      <w:pPr>
        <w:rPr>
          <w:rFonts w:ascii="Arial" w:hAnsi="Arial" w:cs="Arial"/>
        </w:rPr>
      </w:pPr>
    </w:p>
    <w:p w14:paraId="29810EEC" w14:textId="7C8333A4" w:rsidR="001716C7" w:rsidRPr="002A2D02" w:rsidRDefault="001716C7" w:rsidP="001716C7">
      <w:pPr>
        <w:pStyle w:val="Requisito"/>
        <w:rPr>
          <w:rFonts w:cs="Arial"/>
        </w:rPr>
      </w:pPr>
      <w:bookmarkStart w:id="70" w:name="_Toc485117478"/>
      <w:bookmarkStart w:id="71" w:name="_Toc467473452"/>
      <w:bookmarkStart w:id="72" w:name="_Toc467473993"/>
      <w:bookmarkStart w:id="73" w:name="_Toc467477732"/>
      <w:bookmarkStart w:id="74" w:name="_Toc467494885"/>
      <w:bookmarkStart w:id="75" w:name="_Toc467495251"/>
      <w:bookmarkStart w:id="76" w:name="_Toc46808605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002] </w:t>
      </w:r>
      <w:bookmarkEnd w:id="70"/>
      <w:r w:rsidR="003015E4">
        <w:rPr>
          <w:rFonts w:cs="Arial"/>
        </w:rPr>
        <w:t>Cadastrar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7010B6" w:rsidRPr="002A2D02" w14:paraId="460C342A" w14:textId="77777777" w:rsidTr="003015E4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1"/>
          <w:bookmarkEnd w:id="72"/>
          <w:bookmarkEnd w:id="73"/>
          <w:bookmarkEnd w:id="74"/>
          <w:bookmarkEnd w:id="75"/>
          <w:bookmarkEnd w:id="76"/>
          <w:p w14:paraId="5726482D" w14:textId="38BA777D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3015E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002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50730C6C" w:rsidR="007010B6" w:rsidRPr="002A2D02" w:rsidRDefault="003015E4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Cadastrar funcionário</w:t>
            </w:r>
          </w:p>
        </w:tc>
      </w:tr>
      <w:tr w:rsidR="007010B6" w:rsidRPr="002A2D02" w14:paraId="4B3752B9" w14:textId="77777777" w:rsidTr="003015E4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5286F70C" w:rsidR="007010B6" w:rsidRPr="002A2D02" w:rsidRDefault="007010B6" w:rsidP="00AB6C9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 w:rsidR="003015E4"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7010B6" w:rsidRPr="002A2D02" w14:paraId="41F63756" w14:textId="77777777" w:rsidTr="003015E4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53AD3BCB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072EC98E" w14:textId="77777777" w:rsidTr="003015E4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4EB397F1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cadastrar os funcionários no sistema.</w:t>
            </w:r>
          </w:p>
        </w:tc>
      </w:tr>
      <w:tr w:rsidR="007010B6" w:rsidRPr="002A2D02" w14:paraId="36A04C55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05CB6E15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 w:rsidR="003015E4"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7010B6" w:rsidRPr="002A2D02" w14:paraId="2AE9C0BD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56EC044A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 w:rsidR="003015E4">
              <w:rPr>
                <w:rFonts w:ascii="Arial" w:hAnsi="Arial" w:cs="Arial"/>
              </w:rPr>
              <w:t>mostrar que o funcionário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E95A759" w14:textId="77777777" w:rsidTr="003015E4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77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7"/>
            <w:r w:rsidR="003015E4">
              <w:rPr>
                <w:rStyle w:val="Refdecomentrio"/>
              </w:rPr>
              <w:commentReference w:id="77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11CF6852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FEB49" w14:textId="2D44670F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 w:rsidR="003015E4">
              <w:rPr>
                <w:rFonts w:ascii="Arial" w:hAnsi="Arial" w:cs="Arial"/>
              </w:rPr>
              <w:t>.</w:t>
            </w:r>
          </w:p>
          <w:p w14:paraId="5F422DED" w14:textId="5B60D7D1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 w:rsidR="003015E4"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 w:rsidR="003015E4">
              <w:rPr>
                <w:rFonts w:ascii="Arial" w:hAnsi="Arial" w:cs="Arial"/>
              </w:rPr>
              <w:t>.</w:t>
            </w:r>
          </w:p>
          <w:p w14:paraId="08E8D835" w14:textId="5500E6A2" w:rsidR="007010B6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1E9CB416" w14:textId="34328723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117717A5" w14:textId="3FF0B888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12CB06C5" w14:textId="79CFB2F2" w:rsidR="007010B6" w:rsidRPr="002A2D02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7010B6" w:rsidRPr="002A2D02" w14:paraId="442F4099" w14:textId="77777777" w:rsidTr="003015E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5871508D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  <w:p w14:paraId="61DD2A4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CAB28F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4D4EDF99" w14:textId="54410E3C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 w:rsidR="00577B24">
              <w:rPr>
                <w:rFonts w:ascii="Arial" w:hAnsi="Arial" w:cs="Arial"/>
              </w:rPr>
              <w:t>cadastro de funcionário.</w:t>
            </w:r>
          </w:p>
          <w:p w14:paraId="65E4CB0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154D61E0" w14:textId="3F93A0B4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 w:rsidR="00577B24">
              <w:rPr>
                <w:rFonts w:ascii="Arial" w:hAnsi="Arial" w:cs="Arial"/>
              </w:rPr>
              <w:t>Cadastra 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301156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3615BFD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7B6CC23D" w14:textId="01A37569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 w:rsidR="00577B24">
              <w:rPr>
                <w:rFonts w:ascii="Arial" w:hAnsi="Arial" w:cs="Arial"/>
              </w:rPr>
              <w:t>o formulário de cadastro de funcionário.</w:t>
            </w:r>
          </w:p>
          <w:p w14:paraId="16648E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2AA983BA" w14:textId="090B50A6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 w:rsidR="00577B24">
              <w:rPr>
                <w:rFonts w:ascii="Arial" w:hAnsi="Arial" w:cs="Arial"/>
              </w:rPr>
              <w:t>Sistema confirma o cadastro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4803BCD" w14:textId="77777777" w:rsidTr="003015E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14055BF3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75DB0A2" w14:textId="25625C54" w:rsidR="007010B6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7010B6"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022F2186" w14:textId="77777777" w:rsidR="00E43FAA" w:rsidRPr="002A2D02" w:rsidRDefault="00E43FAA" w:rsidP="00E43FAA">
            <w:pPr>
              <w:rPr>
                <w:rFonts w:ascii="Arial" w:hAnsi="Arial" w:cs="Arial"/>
              </w:rPr>
            </w:pPr>
          </w:p>
          <w:p w14:paraId="604E3CD2" w14:textId="402B9A42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10B6"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</w:tbl>
    <w:p w14:paraId="3682F673" w14:textId="5C47177F" w:rsidR="005C785E" w:rsidRDefault="005C785E">
      <w:pPr>
        <w:pStyle w:val="TextoNormal"/>
        <w:rPr>
          <w:rFonts w:ascii="Arial" w:hAnsi="Arial" w:cs="Arial"/>
        </w:rPr>
      </w:pPr>
    </w:p>
    <w:p w14:paraId="25300CC3" w14:textId="4862D867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EB3B95" w:rsidRPr="002A2D02" w14:paraId="44C649CF" w14:textId="77777777" w:rsidTr="000A2CA1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5CC6" w14:textId="2082D8EA" w:rsidR="00EB3B95" w:rsidRPr="002A2D02" w:rsidRDefault="00EB3B95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1E54B" w14:textId="2331D483" w:rsidR="00EB3B95" w:rsidRPr="002A2D02" w:rsidRDefault="00EB3B95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Cadastrar cliente</w:t>
            </w:r>
          </w:p>
        </w:tc>
      </w:tr>
      <w:tr w:rsidR="00EB3B95" w:rsidRPr="002A2D02" w14:paraId="545B08B1" w14:textId="77777777" w:rsidTr="000A2CA1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A62B2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8E7A2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080D35F3" w14:textId="77777777" w:rsidTr="000A2CA1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95C25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0DC38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45EDF681" w14:textId="77777777" w:rsidTr="000A2CA1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B6A70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F4F9C" w14:textId="5D94B4FB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cadastrar os clientes no sistema.</w:t>
            </w:r>
          </w:p>
        </w:tc>
      </w:tr>
      <w:tr w:rsidR="00EB3B95" w:rsidRPr="002A2D02" w14:paraId="081FCF7F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67CBE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C629C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EB3B95" w:rsidRPr="002A2D02" w14:paraId="4BD2BC93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7DFED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6680D" w14:textId="6344D100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cliente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7805894" w14:textId="77777777" w:rsidTr="000A2CA1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924FF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commentRangeStart w:id="78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8"/>
            <w:r>
              <w:rPr>
                <w:rStyle w:val="Refdecomentrio"/>
              </w:rPr>
              <w:commentReference w:id="78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436D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2CD80143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31781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9A5BA" w14:textId="77777777" w:rsidR="00EB3B95" w:rsidRPr="002A2D02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>
              <w:rPr>
                <w:rFonts w:ascii="Arial" w:hAnsi="Arial" w:cs="Arial"/>
              </w:rPr>
              <w:t>.</w:t>
            </w:r>
          </w:p>
          <w:p w14:paraId="20979FC6" w14:textId="77777777" w:rsidR="00EB3B95" w:rsidRPr="002A2D02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>
              <w:rPr>
                <w:rFonts w:ascii="Arial" w:hAnsi="Arial" w:cs="Arial"/>
              </w:rPr>
              <w:t>.</w:t>
            </w:r>
          </w:p>
          <w:p w14:paraId="73D9222E" w14:textId="77777777" w:rsidR="00EB3B95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6C0121D7" w14:textId="77777777" w:rsidR="00EB3B95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027C1AF0" w14:textId="77777777" w:rsidR="00EB3B95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6E2216F7" w14:textId="77777777" w:rsidR="00EB3B95" w:rsidRPr="002A2D02" w:rsidRDefault="00EB3B95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EB3B95" w:rsidRPr="002A2D02" w14:paraId="6407C189" w14:textId="77777777" w:rsidTr="000A2CA1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537BC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23AE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52ED91C4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EFDF7F2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701E06C2" w14:textId="5008A80A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cadastro de cliente.</w:t>
            </w:r>
          </w:p>
          <w:p w14:paraId="4AF62674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602E1238" w14:textId="3574C55F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Cadastra o cliente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DE5A1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2DF31ED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178AFBCF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49EAFC34" w14:textId="45B77EEB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 xml:space="preserve">o formulário de cadastro de </w:t>
            </w:r>
            <w:r w:rsidR="000A2CA1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  <w:p w14:paraId="56DA4615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0EBF82C0" w14:textId="2AE5B255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o cadastro do cliente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692CB7A" w14:textId="77777777" w:rsidTr="000A2CA1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8910B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11888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E276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FAA687" w14:textId="77777777" w:rsidR="00EB3B95" w:rsidRDefault="00EB3B95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2FD364D5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5BD00669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0D39D249" w14:textId="7D483191" w:rsidR="004853C1" w:rsidRDefault="004853C1" w:rsidP="00EB3B95">
      <w:pPr>
        <w:pStyle w:val="TextoNormal"/>
        <w:rPr>
          <w:rFonts w:ascii="Arial" w:hAnsi="Arial" w:cs="Arial"/>
        </w:rPr>
      </w:pPr>
    </w:p>
    <w:p w14:paraId="065D4888" w14:textId="47971542" w:rsidR="00640744" w:rsidRPr="002A2D02" w:rsidRDefault="00640744" w:rsidP="00640744">
      <w:pPr>
        <w:pStyle w:val="Requisito"/>
        <w:rPr>
          <w:rFonts w:cs="Arial"/>
        </w:rPr>
      </w:pPr>
      <w:r>
        <w:rPr>
          <w:rFonts w:cs="Arial"/>
        </w:rPr>
        <w:t>[</w:t>
      </w:r>
      <w:r w:rsidRPr="002A2D02">
        <w:rPr>
          <w:rFonts w:cs="Arial"/>
        </w:rPr>
        <w:t>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4</w:t>
      </w:r>
      <w:r w:rsidRPr="002A2D02">
        <w:rPr>
          <w:rFonts w:cs="Arial"/>
        </w:rPr>
        <w:t xml:space="preserve">] </w:t>
      </w:r>
      <w:r>
        <w:rPr>
          <w:rFonts w:cs="Arial"/>
        </w:rPr>
        <w:t>Remover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640744" w:rsidRPr="002A2D02" w14:paraId="1B15F6A6" w14:textId="77777777" w:rsidTr="000A2CA1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43CA8" w14:textId="367472FC" w:rsidR="00640744" w:rsidRPr="002A2D02" w:rsidRDefault="00640744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7DC29" w14:textId="2D1883A9" w:rsidR="00640744" w:rsidRPr="002A2D02" w:rsidRDefault="00640744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Remover funcionário</w:t>
            </w:r>
          </w:p>
        </w:tc>
      </w:tr>
      <w:tr w:rsidR="00640744" w:rsidRPr="002A2D02" w14:paraId="2EE4554B" w14:textId="77777777" w:rsidTr="000A2CA1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40B8F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2AD8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640744" w:rsidRPr="002A2D02" w14:paraId="660B92F9" w14:textId="77777777" w:rsidTr="000A2CA1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8FA43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591EA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60835DA8" w14:textId="77777777" w:rsidTr="000A2CA1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59E8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0185D" w14:textId="51A233CC" w:rsidR="00640744" w:rsidRPr="002A2D02" w:rsidRDefault="00640744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remover os funcionários do sistema.</w:t>
            </w:r>
          </w:p>
        </w:tc>
      </w:tr>
      <w:tr w:rsidR="00640744" w:rsidRPr="002A2D02" w14:paraId="1DCD6266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CE6E0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E7FB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640744" w:rsidRPr="002A2D02" w14:paraId="033466E3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4B134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030A" w14:textId="20457F5A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funcionário foi 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17A4F301" w14:textId="77777777" w:rsidTr="000A2CA1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BB430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commentRangeStart w:id="7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9"/>
            <w:r>
              <w:rPr>
                <w:rStyle w:val="Refdecomentrio"/>
              </w:rPr>
              <w:commentReference w:id="7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C3EE0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640744" w:rsidRPr="002A2D02" w14:paraId="5825E180" w14:textId="77777777" w:rsidTr="0064074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F500F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F3D71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18250AC5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601ADE90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01D92098" w14:textId="3BFD9D9E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remoção do funcionário.</w:t>
            </w:r>
          </w:p>
          <w:p w14:paraId="01C41860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5AE7D459" w14:textId="676C2A85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3106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9C76516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417DAF6B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0DBF7F14" w14:textId="73BBE415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067AE8A1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07FA8B33" w14:textId="77777777" w:rsidR="00640744" w:rsidRDefault="00640744" w:rsidP="000A2CA1">
            <w:pPr>
              <w:rPr>
                <w:rFonts w:ascii="Arial" w:hAnsi="Arial" w:cs="Arial"/>
              </w:rPr>
            </w:pPr>
          </w:p>
          <w:p w14:paraId="69891F81" w14:textId="77777777" w:rsidR="00640744" w:rsidRDefault="00640744" w:rsidP="000A2CA1">
            <w:pPr>
              <w:rPr>
                <w:rFonts w:ascii="Arial" w:hAnsi="Arial" w:cs="Arial"/>
              </w:rPr>
            </w:pPr>
          </w:p>
          <w:p w14:paraId="7AA2853C" w14:textId="77777777" w:rsidR="00640744" w:rsidRDefault="00640744" w:rsidP="000A2CA1">
            <w:pPr>
              <w:rPr>
                <w:rFonts w:ascii="Arial" w:hAnsi="Arial" w:cs="Arial"/>
              </w:rPr>
            </w:pPr>
          </w:p>
          <w:p w14:paraId="353933F4" w14:textId="77777777" w:rsidR="00640744" w:rsidRDefault="00640744" w:rsidP="000A2CA1">
            <w:pPr>
              <w:rPr>
                <w:rFonts w:ascii="Arial" w:hAnsi="Arial" w:cs="Arial"/>
              </w:rPr>
            </w:pPr>
          </w:p>
          <w:p w14:paraId="343B0B1B" w14:textId="13BC333E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5F08CA53" w14:textId="77777777" w:rsidTr="0064074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8CB69" w14:textId="77777777" w:rsidR="00640744" w:rsidRPr="002A2D02" w:rsidRDefault="00640744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41CD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93A53" w14:textId="77777777" w:rsidR="00640744" w:rsidRPr="002A2D02" w:rsidRDefault="00640744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79F6EB9" w14:textId="546385F0" w:rsidR="00640744" w:rsidRDefault="00640744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7A67909C" w14:textId="77777777" w:rsidR="00640744" w:rsidRPr="002A2D02" w:rsidRDefault="00640744" w:rsidP="000A2CA1">
            <w:pPr>
              <w:rPr>
                <w:rFonts w:ascii="Arial" w:hAnsi="Arial" w:cs="Arial"/>
              </w:rPr>
            </w:pPr>
          </w:p>
          <w:p w14:paraId="7223B5F7" w14:textId="5350C35A" w:rsidR="00640744" w:rsidRPr="002A2D02" w:rsidRDefault="00640744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não for confirmada a remoção o sistema deve voltar para a tela anterior mantendo o funcionário e mostrando a mensagem “Remoção não confirmada”.</w:t>
            </w:r>
          </w:p>
        </w:tc>
      </w:tr>
    </w:tbl>
    <w:p w14:paraId="55A29165" w14:textId="58B0A422" w:rsidR="00640744" w:rsidRDefault="00640744" w:rsidP="00640744">
      <w:pPr>
        <w:pStyle w:val="TextoNormal"/>
        <w:ind w:left="0"/>
        <w:rPr>
          <w:rFonts w:ascii="Arial" w:hAnsi="Arial" w:cs="Arial"/>
        </w:rPr>
      </w:pPr>
    </w:p>
    <w:p w14:paraId="0B95A165" w14:textId="77777777" w:rsidR="00640744" w:rsidRDefault="00640744" w:rsidP="00EB3B95">
      <w:pPr>
        <w:pStyle w:val="TextoNormal"/>
        <w:rPr>
          <w:rFonts w:ascii="Arial" w:hAnsi="Arial" w:cs="Arial"/>
        </w:rPr>
      </w:pPr>
    </w:p>
    <w:p w14:paraId="363AFD60" w14:textId="40766DFF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 w:rsidR="00640744">
        <w:rPr>
          <w:rFonts w:cs="Arial"/>
        </w:rPr>
        <w:t>5</w:t>
      </w:r>
      <w:r w:rsidRPr="002A2D02">
        <w:rPr>
          <w:rFonts w:cs="Arial"/>
        </w:rPr>
        <w:t xml:space="preserve">] </w:t>
      </w:r>
      <w:r w:rsidR="00640744">
        <w:rPr>
          <w:rFonts w:cs="Arial"/>
        </w:rPr>
        <w:t>Remover</w:t>
      </w:r>
      <w:r>
        <w:rPr>
          <w:rFonts w:cs="Arial"/>
        </w:rPr>
        <w:t xml:space="preserve">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11145A" w:rsidRPr="002A2D02" w14:paraId="722DF7D5" w14:textId="77777777" w:rsidTr="000A2CA1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803C" w14:textId="2A22858C" w:rsidR="0011145A" w:rsidRPr="002A2D02" w:rsidRDefault="0011145A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033BF" w14:textId="3BE3493B" w:rsidR="0011145A" w:rsidRPr="002A2D02" w:rsidRDefault="0011145A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Remover cliente</w:t>
            </w:r>
          </w:p>
        </w:tc>
      </w:tr>
      <w:tr w:rsidR="0011145A" w:rsidRPr="002A2D02" w14:paraId="77B135C3" w14:textId="77777777" w:rsidTr="000A2CA1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9139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538D0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11145A" w:rsidRPr="002A2D02" w14:paraId="3E8D574E" w14:textId="77777777" w:rsidTr="000A2CA1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86E81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42933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00D2BCA" w14:textId="77777777" w:rsidTr="000A2CA1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B13A4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D5F47" w14:textId="323918CF" w:rsidR="0011145A" w:rsidRPr="002A2D02" w:rsidRDefault="0011145A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remover os clientes do sistema.</w:t>
            </w:r>
          </w:p>
        </w:tc>
      </w:tr>
      <w:tr w:rsidR="0011145A" w:rsidRPr="002A2D02" w14:paraId="366DAD73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5CE1B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0C6F5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11145A" w:rsidRPr="002A2D02" w14:paraId="0F22BDD5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3E5C7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2C455" w14:textId="5993886E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cliente foi 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E9D0E51" w14:textId="77777777" w:rsidTr="000A2CA1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95CC3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commentRangeStart w:id="80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0"/>
            <w:r>
              <w:rPr>
                <w:rStyle w:val="Refdecomentrio"/>
              </w:rPr>
              <w:commentReference w:id="80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86A26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11145A" w:rsidRPr="002A2D02" w14:paraId="3514BAD8" w14:textId="77777777" w:rsidTr="000A2CA1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2372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BCD71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A9539CD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9D72778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0E11F0B4" w14:textId="0C7F3A03" w:rsidR="0011145A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remoção de cliente.</w:t>
            </w:r>
          </w:p>
          <w:p w14:paraId="07E13845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614BCF27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3456F9FD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2B31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8A2A6D5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32E6FD6A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72E2ED04" w14:textId="77777777" w:rsidR="0011145A" w:rsidRDefault="0011145A" w:rsidP="000A2CA1">
            <w:pPr>
              <w:rPr>
                <w:rFonts w:ascii="Arial" w:hAnsi="Arial" w:cs="Arial"/>
              </w:rPr>
            </w:pPr>
          </w:p>
          <w:p w14:paraId="7FCFD85E" w14:textId="77777777" w:rsidR="0011145A" w:rsidRDefault="0011145A" w:rsidP="000A2CA1">
            <w:pPr>
              <w:rPr>
                <w:rFonts w:ascii="Arial" w:hAnsi="Arial" w:cs="Arial"/>
              </w:rPr>
            </w:pPr>
          </w:p>
          <w:p w14:paraId="6C26184D" w14:textId="77777777" w:rsidR="0011145A" w:rsidRDefault="0011145A" w:rsidP="000A2CA1">
            <w:pPr>
              <w:rPr>
                <w:rFonts w:ascii="Arial" w:hAnsi="Arial" w:cs="Arial"/>
              </w:rPr>
            </w:pPr>
          </w:p>
          <w:p w14:paraId="6294A2A6" w14:textId="63AC82E3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7B309DA8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05C965A9" w14:textId="663864DD" w:rsidR="0011145A" w:rsidRDefault="0011145A" w:rsidP="000A2CA1">
            <w:pPr>
              <w:rPr>
                <w:rFonts w:ascii="Arial" w:hAnsi="Arial" w:cs="Arial"/>
              </w:rPr>
            </w:pPr>
          </w:p>
          <w:p w14:paraId="1C825C29" w14:textId="77777777" w:rsidR="0011145A" w:rsidRDefault="0011145A" w:rsidP="000A2CA1">
            <w:pPr>
              <w:rPr>
                <w:rFonts w:ascii="Arial" w:hAnsi="Arial" w:cs="Arial"/>
              </w:rPr>
            </w:pPr>
          </w:p>
          <w:p w14:paraId="1A4DC895" w14:textId="73F844C5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 xml:space="preserve">Sistema confirma a remoção do </w:t>
            </w:r>
            <w:r w:rsidR="000A2CA1">
              <w:rPr>
                <w:rFonts w:ascii="Arial" w:hAnsi="Arial" w:cs="Arial"/>
              </w:rPr>
              <w:t>cliente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2AB92DEC" w14:textId="77777777" w:rsidTr="000A2CA1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0CB94" w14:textId="77777777" w:rsidR="0011145A" w:rsidRPr="002A2D02" w:rsidRDefault="0011145A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E82B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DC01D" w14:textId="77777777" w:rsidR="0011145A" w:rsidRPr="002A2D02" w:rsidRDefault="0011145A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4001A88" w14:textId="77777777" w:rsidR="0011145A" w:rsidRDefault="0011145A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4306D94E" w14:textId="77777777" w:rsidR="0011145A" w:rsidRPr="002A2D02" w:rsidRDefault="0011145A" w:rsidP="000A2CA1">
            <w:pPr>
              <w:rPr>
                <w:rFonts w:ascii="Arial" w:hAnsi="Arial" w:cs="Arial"/>
              </w:rPr>
            </w:pPr>
          </w:p>
          <w:p w14:paraId="78CB4F96" w14:textId="00FFBD4A" w:rsidR="0011145A" w:rsidRPr="002A2D02" w:rsidRDefault="0011145A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não for confirmada a remoção o sistema deve voltar para a tela anterior mantendo o cliente e mostrando a mensagem “Remoção não confirmada”.</w:t>
            </w:r>
          </w:p>
        </w:tc>
      </w:tr>
    </w:tbl>
    <w:p w14:paraId="4FC7920E" w14:textId="77777777" w:rsidR="004853C1" w:rsidRPr="002A2D02" w:rsidRDefault="004853C1" w:rsidP="004853C1">
      <w:pPr>
        <w:pStyle w:val="TextoNormal"/>
        <w:ind w:left="0"/>
        <w:rPr>
          <w:rFonts w:ascii="Arial" w:hAnsi="Arial" w:cs="Arial"/>
        </w:rPr>
      </w:pPr>
    </w:p>
    <w:p w14:paraId="3B47A49A" w14:textId="5313398D" w:rsidR="000A2CA1" w:rsidRPr="002A2D02" w:rsidRDefault="006A4C52" w:rsidP="000A2CA1">
      <w:pPr>
        <w:pStyle w:val="Requisito"/>
        <w:rPr>
          <w:rFonts w:cs="Arial"/>
        </w:rPr>
      </w:pPr>
      <w:commentRangeStart w:id="81"/>
      <w:commentRangeEnd w:id="81"/>
      <w:r>
        <w:rPr>
          <w:rStyle w:val="Refdecomentrio"/>
          <w:noProof w:val="0"/>
        </w:rPr>
        <w:commentReference w:id="81"/>
      </w:r>
      <w:r w:rsidR="000A2CA1" w:rsidRPr="002A2D02">
        <w:rPr>
          <w:rFonts w:cs="Arial"/>
        </w:rPr>
        <w:t>[RF</w:t>
      </w:r>
      <w:r w:rsidR="000A2CA1">
        <w:rPr>
          <w:rFonts w:cs="Arial"/>
        </w:rPr>
        <w:t>g</w:t>
      </w:r>
      <w:r w:rsidR="000A2CA1" w:rsidRPr="002A2D02">
        <w:rPr>
          <w:rFonts w:cs="Arial"/>
        </w:rPr>
        <w:t>00</w:t>
      </w:r>
      <w:r w:rsidR="000A2CA1">
        <w:rPr>
          <w:rFonts w:cs="Arial"/>
        </w:rPr>
        <w:t>6</w:t>
      </w:r>
      <w:r w:rsidR="000A2CA1" w:rsidRPr="002A2D02">
        <w:rPr>
          <w:rFonts w:cs="Arial"/>
        </w:rPr>
        <w:t xml:space="preserve">] </w:t>
      </w:r>
      <w:r w:rsidR="000A2CA1">
        <w:rPr>
          <w:rFonts w:cs="Arial"/>
        </w:rPr>
        <w:t>Editar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0A2CA1" w:rsidRPr="002A2D02" w14:paraId="7D6FD935" w14:textId="77777777" w:rsidTr="000A2CA1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26A56" w14:textId="29A64D15" w:rsidR="000A2CA1" w:rsidRPr="002A2D02" w:rsidRDefault="000A2CA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6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62D2D" w14:textId="35C304C5" w:rsidR="000A2CA1" w:rsidRPr="002A2D02" w:rsidRDefault="000A2CA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Editar funcionário</w:t>
            </w:r>
          </w:p>
        </w:tc>
      </w:tr>
      <w:tr w:rsidR="000A2CA1" w:rsidRPr="002A2D02" w14:paraId="28FBF065" w14:textId="77777777" w:rsidTr="000A2CA1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CB97E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4FEB4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0A2CA1" w:rsidRPr="002A2D02" w14:paraId="246C8B8B" w14:textId="77777777" w:rsidTr="000A2CA1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22497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293CA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0C4DA11D" w14:textId="77777777" w:rsidTr="000A2CA1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22132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62DD" w14:textId="422E02FB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editar os funcionários no sistema.</w:t>
            </w:r>
          </w:p>
        </w:tc>
      </w:tr>
      <w:tr w:rsidR="000A2CA1" w:rsidRPr="002A2D02" w14:paraId="31D8BEC8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A8D6F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0A222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0A2CA1" w:rsidRPr="002A2D02" w14:paraId="78F66C42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BBC9F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001EB" w14:textId="3F723AAC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funcionário foi editado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41D96D62" w14:textId="77777777" w:rsidTr="000A2CA1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422A7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commentRangeStart w:id="82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2"/>
            <w:r>
              <w:rPr>
                <w:rStyle w:val="Refdecomentrio"/>
              </w:rPr>
              <w:commentReference w:id="82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2321D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0A2CA1" w:rsidRPr="002A2D02" w14:paraId="0A4DAB35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62330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0D96F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>
              <w:rPr>
                <w:rFonts w:ascii="Arial" w:hAnsi="Arial" w:cs="Arial"/>
              </w:rPr>
              <w:t>.</w:t>
            </w:r>
          </w:p>
          <w:p w14:paraId="7F622780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>
              <w:rPr>
                <w:rFonts w:ascii="Arial" w:hAnsi="Arial" w:cs="Arial"/>
              </w:rPr>
              <w:t>.</w:t>
            </w:r>
          </w:p>
          <w:p w14:paraId="739251D5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4F5A4DCA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5667307F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4FBC6A7A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0A2CA1" w:rsidRPr="002A2D02" w14:paraId="1AE9FA4A" w14:textId="77777777" w:rsidTr="000A2CA1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DBE68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E97CB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1C1EB77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2772E7DC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7E359C2A" w14:textId="49C5CCB9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edição de funcionário.</w:t>
            </w:r>
          </w:p>
          <w:p w14:paraId="69B4EEC4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5D38CA9D" w14:textId="602909CD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Edita 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1DB13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5FE5347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78CD896E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001E3B79" w14:textId="428689F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o formulário de editar de funcionário.</w:t>
            </w:r>
          </w:p>
          <w:p w14:paraId="22DC43D6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77232907" w14:textId="3676EE53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a edição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1F4AB477" w14:textId="77777777" w:rsidTr="000A2CA1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AF65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C663E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B4D56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FE2BCE7" w14:textId="77777777" w:rsidR="000A2CA1" w:rsidRDefault="000A2CA1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2875A989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44F5A86A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6246D6CC" w14:textId="0FF9F76D" w:rsidR="00EB3B95" w:rsidRPr="002A2D02" w:rsidRDefault="00EB3B95" w:rsidP="006A4C52">
      <w:pPr>
        <w:pStyle w:val="TextoNormal"/>
        <w:ind w:left="0"/>
        <w:rPr>
          <w:rFonts w:ascii="Arial" w:hAnsi="Arial" w:cs="Arial"/>
        </w:rPr>
      </w:pPr>
    </w:p>
    <w:p w14:paraId="1984B6D1" w14:textId="52971289" w:rsidR="000A2CA1" w:rsidRPr="002A2D02" w:rsidRDefault="000A2CA1" w:rsidP="000A2CA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7</w:t>
      </w:r>
      <w:r w:rsidRPr="002A2D02">
        <w:rPr>
          <w:rFonts w:cs="Arial"/>
        </w:rPr>
        <w:t xml:space="preserve">] </w:t>
      </w:r>
      <w:r>
        <w:rPr>
          <w:rFonts w:cs="Arial"/>
        </w:rPr>
        <w:t>Editar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0A2CA1" w:rsidRPr="002A2D02" w14:paraId="2C4D2AA6" w14:textId="77777777" w:rsidTr="000A2CA1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63B75" w14:textId="3AE7A1F4" w:rsidR="000A2CA1" w:rsidRPr="002A2D02" w:rsidRDefault="000A2CA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3AE93" w14:textId="1B43637A" w:rsidR="000A2CA1" w:rsidRPr="002A2D02" w:rsidRDefault="000A2CA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Editar cliente</w:t>
            </w:r>
          </w:p>
        </w:tc>
      </w:tr>
      <w:tr w:rsidR="000A2CA1" w:rsidRPr="002A2D02" w14:paraId="54264454" w14:textId="77777777" w:rsidTr="000A2CA1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9F5B4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3B43D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0A2CA1" w:rsidRPr="002A2D02" w14:paraId="2371154F" w14:textId="77777777" w:rsidTr="000A2CA1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81EE2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5B22C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19195D15" w14:textId="77777777" w:rsidTr="000A2CA1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2A93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300F" w14:textId="3802CB22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editar os clientes no sistema.</w:t>
            </w:r>
          </w:p>
        </w:tc>
      </w:tr>
      <w:tr w:rsidR="000A2CA1" w:rsidRPr="002A2D02" w14:paraId="4D0BE27D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4B9DA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AEE7D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0A2CA1" w:rsidRPr="002A2D02" w14:paraId="03C9058D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CAE46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69D9B" w14:textId="7CDE907F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>mostrar que o cliente foi editado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474BCD79" w14:textId="77777777" w:rsidTr="000A2CA1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69537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commentRangeStart w:id="83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3"/>
            <w:r>
              <w:rPr>
                <w:rStyle w:val="Refdecomentrio"/>
              </w:rPr>
              <w:commentReference w:id="83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73227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0A2CA1" w:rsidRPr="002A2D02" w14:paraId="1B3BABD9" w14:textId="77777777" w:rsidTr="000A2CA1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6637D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385A7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>
              <w:rPr>
                <w:rFonts w:ascii="Arial" w:hAnsi="Arial" w:cs="Arial"/>
              </w:rPr>
              <w:t>.</w:t>
            </w:r>
          </w:p>
          <w:p w14:paraId="6C5B504D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>
              <w:rPr>
                <w:rFonts w:ascii="Arial" w:hAnsi="Arial" w:cs="Arial"/>
              </w:rPr>
              <w:t>.</w:t>
            </w:r>
          </w:p>
          <w:p w14:paraId="062484E6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420B26D3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40DD3A21" w14:textId="77777777" w:rsidR="000A2CA1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020BD6CA" w14:textId="77777777" w:rsidR="000A2CA1" w:rsidRPr="002A2D02" w:rsidRDefault="000A2CA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0A2CA1" w:rsidRPr="002A2D02" w14:paraId="35A541E0" w14:textId="77777777" w:rsidTr="000A2CA1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C5A9B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CD4AF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B281864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C3C6D80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754191AD" w14:textId="214B6B5E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editar o cliente.</w:t>
            </w:r>
          </w:p>
          <w:p w14:paraId="6F7E934E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65E6021B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Cadastra o cliente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BBFDE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62C7D5E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33D25132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2681C109" w14:textId="73B6E12A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o formulário de edição de cliente.</w:t>
            </w:r>
          </w:p>
          <w:p w14:paraId="5AD72FE3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0C550B75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o cadastro do cliente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0A2CA1" w:rsidRPr="002A2D02" w14:paraId="67D39DEB" w14:textId="77777777" w:rsidTr="000A2CA1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CF4F6" w14:textId="77777777" w:rsidR="000A2CA1" w:rsidRPr="002A2D02" w:rsidRDefault="000A2CA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E38E3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94D29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DA1D891" w14:textId="77777777" w:rsidR="000A2CA1" w:rsidRDefault="000A2CA1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34FDEEC5" w14:textId="77777777" w:rsidR="000A2CA1" w:rsidRPr="002A2D02" w:rsidRDefault="000A2CA1" w:rsidP="000A2CA1">
            <w:pPr>
              <w:rPr>
                <w:rFonts w:ascii="Arial" w:hAnsi="Arial" w:cs="Arial"/>
              </w:rPr>
            </w:pPr>
          </w:p>
          <w:p w14:paraId="0CBDC8F9" w14:textId="77777777" w:rsidR="000A2CA1" w:rsidRPr="002A2D02" w:rsidRDefault="000A2CA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0F54D456" w14:textId="150151BD" w:rsidR="00EB3B95" w:rsidRDefault="00EB3B95" w:rsidP="00EB3B95"/>
    <w:p w14:paraId="6EA9839E" w14:textId="782B3AEF" w:rsidR="004945E3" w:rsidRDefault="004945E3" w:rsidP="00EB3B95"/>
    <w:p w14:paraId="40E37FB5" w14:textId="64AFCAFD" w:rsidR="004945E3" w:rsidRPr="002A2D02" w:rsidRDefault="004945E3" w:rsidP="004945E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8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Exibir </w:t>
      </w:r>
      <w:r>
        <w:rPr>
          <w:rFonts w:cs="Arial"/>
        </w:rPr>
        <w:t>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4945E3" w:rsidRPr="002A2D02" w14:paraId="337DD7A9" w14:textId="77777777" w:rsidTr="00886210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72C1A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3CA20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Exibir cliente</w:t>
            </w:r>
          </w:p>
        </w:tc>
      </w:tr>
      <w:tr w:rsidR="004945E3" w:rsidRPr="002A2D02" w14:paraId="505D77A2" w14:textId="77777777" w:rsidTr="00886210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74469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85E10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4945E3" w:rsidRPr="002A2D02" w14:paraId="139AE087" w14:textId="77777777" w:rsidTr="00886210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6A4E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1EDC1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4945E3" w:rsidRPr="002A2D02" w14:paraId="2EC0CAA0" w14:textId="77777777" w:rsidTr="00886210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46599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A6E28" w14:textId="5932509D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poderá ver </w:t>
            </w:r>
            <w:r>
              <w:rPr>
                <w:rFonts w:ascii="Arial" w:hAnsi="Arial" w:cs="Arial"/>
              </w:rPr>
              <w:t>tod</w:t>
            </w:r>
            <w:r>
              <w:rPr>
                <w:rFonts w:ascii="Arial" w:hAnsi="Arial" w:cs="Arial"/>
              </w:rPr>
              <w:t xml:space="preserve">os </w:t>
            </w:r>
            <w:r>
              <w:rPr>
                <w:rFonts w:ascii="Arial" w:hAnsi="Arial" w:cs="Arial"/>
              </w:rPr>
              <w:t>os funcionários</w:t>
            </w:r>
            <w:r>
              <w:rPr>
                <w:rFonts w:ascii="Arial" w:hAnsi="Arial" w:cs="Arial"/>
              </w:rPr>
              <w:t xml:space="preserve"> cadastrados no sistema.</w:t>
            </w:r>
          </w:p>
        </w:tc>
      </w:tr>
      <w:tr w:rsidR="004945E3" w:rsidRPr="002A2D02" w14:paraId="4890D151" w14:textId="77777777" w:rsidTr="00886210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A2AA7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309EF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4945E3" w:rsidRPr="002A2D02" w14:paraId="45A1D7CD" w14:textId="77777777" w:rsidTr="00886210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AF2CE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1B5A1" w14:textId="14DD0B3F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 xml:space="preserve">mostrar uma lista com todos os </w:t>
            </w:r>
            <w:r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 no sistema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4945E3" w:rsidRPr="002A2D02" w14:paraId="3678FB55" w14:textId="77777777" w:rsidTr="00886210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E0A61E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commentRangeStart w:id="84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4"/>
            <w:r>
              <w:rPr>
                <w:rStyle w:val="Refdecomentrio"/>
              </w:rPr>
              <w:commentReference w:id="84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B427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945E3" w:rsidRPr="002A2D02" w14:paraId="3447CA4B" w14:textId="77777777" w:rsidTr="00886210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ECA70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918D6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6FA7DAB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2B3DE3D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7961B12F" w14:textId="1086D27A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 xml:space="preserve">verificar </w:t>
            </w:r>
            <w:r>
              <w:rPr>
                <w:rFonts w:ascii="Arial" w:hAnsi="Arial" w:cs="Arial"/>
              </w:rPr>
              <w:t xml:space="preserve">funcionários </w:t>
            </w:r>
            <w:r>
              <w:rPr>
                <w:rFonts w:ascii="Arial" w:hAnsi="Arial" w:cs="Arial"/>
              </w:rPr>
              <w:t>cadastrados no sistema.</w:t>
            </w:r>
          </w:p>
          <w:p w14:paraId="33D74EFD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65FDFD93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5DD0C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22DFDBD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396BF01C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7CE741B4" w14:textId="5EF089BC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 xml:space="preserve">a lista com todos os </w:t>
            </w:r>
            <w:r>
              <w:rPr>
                <w:rFonts w:ascii="Arial" w:hAnsi="Arial" w:cs="Arial"/>
              </w:rPr>
              <w:t xml:space="preserve">funcionários </w:t>
            </w:r>
            <w:r>
              <w:rPr>
                <w:rFonts w:ascii="Arial" w:hAnsi="Arial" w:cs="Arial"/>
              </w:rPr>
              <w:t>cadastrados.</w:t>
            </w:r>
          </w:p>
          <w:p w14:paraId="4ED09DEF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</w:tc>
      </w:tr>
      <w:tr w:rsidR="004945E3" w:rsidRPr="002A2D02" w14:paraId="1BDD0F23" w14:textId="77777777" w:rsidTr="00886210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86B60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C0A55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52B28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42573ED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</w:tc>
      </w:tr>
    </w:tbl>
    <w:p w14:paraId="2D80CA74" w14:textId="77777777" w:rsidR="004945E3" w:rsidRDefault="004945E3" w:rsidP="00EB3B95"/>
    <w:p w14:paraId="2E5D54BB" w14:textId="2B8CC71A" w:rsidR="00EB3B95" w:rsidRDefault="00EB3B95">
      <w:pPr>
        <w:pStyle w:val="TextoNormal"/>
        <w:rPr>
          <w:rFonts w:ascii="Arial" w:hAnsi="Arial" w:cs="Arial"/>
        </w:rPr>
      </w:pPr>
    </w:p>
    <w:p w14:paraId="466E504E" w14:textId="1520C0FB" w:rsidR="004945E3" w:rsidRPr="002A2D02" w:rsidRDefault="004945E3" w:rsidP="004945E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9</w:t>
      </w:r>
      <w:r w:rsidRPr="002A2D02">
        <w:rPr>
          <w:rFonts w:cs="Arial"/>
        </w:rPr>
        <w:t xml:space="preserve">] </w:t>
      </w:r>
      <w:r>
        <w:rPr>
          <w:rFonts w:cs="Arial"/>
        </w:rPr>
        <w:t>Exibir</w:t>
      </w:r>
      <w:r>
        <w:rPr>
          <w:rFonts w:cs="Arial"/>
        </w:rPr>
        <w:t xml:space="preserve">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1"/>
        <w:gridCol w:w="4449"/>
      </w:tblGrid>
      <w:tr w:rsidR="004945E3" w:rsidRPr="002A2D02" w14:paraId="333DB745" w14:textId="77777777" w:rsidTr="00886210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B9CE0" w14:textId="7A0E8631" w:rsidR="004945E3" w:rsidRPr="002A2D02" w:rsidRDefault="004945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FD5E" w14:textId="29D80A05" w:rsidR="004945E3" w:rsidRPr="002A2D02" w:rsidRDefault="004945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Exibir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cliente</w:t>
            </w:r>
          </w:p>
        </w:tc>
      </w:tr>
      <w:tr w:rsidR="004945E3" w:rsidRPr="002A2D02" w14:paraId="104A254D" w14:textId="77777777" w:rsidTr="00886210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CADC7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91B9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4945E3" w:rsidRPr="002A2D02" w14:paraId="6A220372" w14:textId="77777777" w:rsidTr="00886210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5AC34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0755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4945E3" w:rsidRPr="002A2D02" w14:paraId="49691247" w14:textId="77777777" w:rsidTr="00886210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B15C4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EC284" w14:textId="7C9BA4DB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</w:t>
            </w:r>
            <w:r>
              <w:rPr>
                <w:rFonts w:ascii="Arial" w:hAnsi="Arial" w:cs="Arial"/>
              </w:rPr>
              <w:t>poderá ver</w:t>
            </w:r>
            <w:r>
              <w:rPr>
                <w:rFonts w:ascii="Arial" w:hAnsi="Arial" w:cs="Arial"/>
              </w:rPr>
              <w:t xml:space="preserve"> os clientes </w:t>
            </w:r>
            <w:r>
              <w:rPr>
                <w:rFonts w:ascii="Arial" w:hAnsi="Arial" w:cs="Arial"/>
              </w:rPr>
              <w:t xml:space="preserve">cadastrados </w:t>
            </w:r>
            <w:r>
              <w:rPr>
                <w:rFonts w:ascii="Arial" w:hAnsi="Arial" w:cs="Arial"/>
              </w:rPr>
              <w:t>no sistema.</w:t>
            </w:r>
          </w:p>
        </w:tc>
      </w:tr>
      <w:tr w:rsidR="004945E3" w:rsidRPr="002A2D02" w14:paraId="2C6694D1" w14:textId="77777777" w:rsidTr="00886210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EFCD7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6B626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4945E3" w:rsidRPr="002A2D02" w14:paraId="62D75B87" w14:textId="77777777" w:rsidTr="00886210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7D490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292D3" w14:textId="39EACAB6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 xml:space="preserve">mostrar </w:t>
            </w:r>
            <w:r>
              <w:rPr>
                <w:rFonts w:ascii="Arial" w:hAnsi="Arial" w:cs="Arial"/>
              </w:rPr>
              <w:t>uma lista com todos os clientes cadastrados no sistema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4945E3" w:rsidRPr="002A2D02" w14:paraId="652C4EB2" w14:textId="77777777" w:rsidTr="00886210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F30B1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commentRangeStart w:id="85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5"/>
            <w:r>
              <w:rPr>
                <w:rStyle w:val="Refdecomentrio"/>
              </w:rPr>
              <w:commentReference w:id="85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BF0A8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945E3" w:rsidRPr="002A2D02" w14:paraId="2D38EB19" w14:textId="77777777" w:rsidTr="004945E3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7971B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8DB2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6094C9EB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4713178F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427BA4F6" w14:textId="2EB80DB5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verificar clientes cadastrados no sistema.</w:t>
            </w:r>
          </w:p>
          <w:p w14:paraId="1C744D4F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34C67E4E" w14:textId="7C9C2B08" w:rsidR="004945E3" w:rsidRPr="002A2D02" w:rsidRDefault="004945E3" w:rsidP="00886210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84F6D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43BE151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583F964C" w14:textId="77777777" w:rsidR="004945E3" w:rsidRPr="002A2D02" w:rsidRDefault="004945E3" w:rsidP="00886210">
            <w:pPr>
              <w:rPr>
                <w:rFonts w:ascii="Arial" w:hAnsi="Arial" w:cs="Arial"/>
              </w:rPr>
            </w:pPr>
          </w:p>
          <w:p w14:paraId="1A75D274" w14:textId="5F7091F4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a lista com todos os clientes cadastrados</w:t>
            </w:r>
            <w:r>
              <w:rPr>
                <w:rFonts w:ascii="Arial" w:hAnsi="Arial" w:cs="Arial"/>
              </w:rPr>
              <w:t>.</w:t>
            </w:r>
          </w:p>
          <w:p w14:paraId="5FE69D99" w14:textId="0E2BD99B" w:rsidR="004945E3" w:rsidRPr="002A2D02" w:rsidRDefault="004945E3" w:rsidP="00886210">
            <w:pPr>
              <w:rPr>
                <w:rFonts w:ascii="Arial" w:hAnsi="Arial" w:cs="Arial"/>
              </w:rPr>
            </w:pPr>
          </w:p>
        </w:tc>
      </w:tr>
      <w:tr w:rsidR="004945E3" w:rsidRPr="002A2D02" w14:paraId="02580144" w14:textId="77777777" w:rsidTr="004945E3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FE2DD" w14:textId="77777777" w:rsidR="004945E3" w:rsidRPr="002A2D02" w:rsidRDefault="004945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2EBF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135F9" w14:textId="77777777" w:rsidR="004945E3" w:rsidRPr="002A2D02" w:rsidRDefault="004945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3FAA9FC" w14:textId="0E57F451" w:rsidR="004945E3" w:rsidRPr="002A2D02" w:rsidRDefault="004945E3" w:rsidP="00886210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</w:tc>
      </w:tr>
    </w:tbl>
    <w:p w14:paraId="52BF0018" w14:textId="77777777" w:rsidR="000A2CA1" w:rsidRPr="002A2D02" w:rsidRDefault="000A2CA1" w:rsidP="000A2CA1">
      <w:pPr>
        <w:pStyle w:val="TextoNormal"/>
        <w:ind w:left="0"/>
        <w:rPr>
          <w:rFonts w:ascii="Arial" w:hAnsi="Arial" w:cs="Arial"/>
        </w:rPr>
      </w:pPr>
    </w:p>
    <w:p w14:paraId="59355E7C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6501FA69" w14:textId="36AE62EE" w:rsidR="0038465D" w:rsidRPr="0038465D" w:rsidRDefault="005C785E" w:rsidP="0038465D">
      <w:pPr>
        <w:rPr>
          <w:rFonts w:ascii="Arial" w:hAnsi="Arial" w:cs="Arial"/>
        </w:rPr>
      </w:pPr>
      <w:r w:rsidRPr="0038465D">
        <w:rPr>
          <w:rFonts w:ascii="Arial" w:hAnsi="Arial" w:cs="Arial"/>
        </w:rPr>
        <w:t>&lt;FAÇA A DOCUMENTAÇÃO DE QUANTOS REQUISITOS FOREM NECESSÁRIOS</w:t>
      </w:r>
      <w:r w:rsidR="0007745E" w:rsidRPr="0038465D">
        <w:rPr>
          <w:rFonts w:ascii="Arial" w:hAnsi="Arial" w:cs="Arial"/>
        </w:rPr>
        <w:t>. PELO MENOS 4 REQUISITOS RELACIONADOS AO CRUD DE UMA ENTIDADE, 4 REQUISITOS RELACIONADOS AO CRUD ENVOLVENDO 3 OU MAIS ENTIDADES.</w:t>
      </w:r>
      <w:r w:rsidR="00F26727" w:rsidRPr="0038465D">
        <w:rPr>
          <w:rFonts w:ascii="Arial" w:hAnsi="Arial" w:cs="Arial"/>
        </w:rPr>
        <w:t>&gt;</w:t>
      </w:r>
    </w:p>
    <w:p w14:paraId="75CF1AED" w14:textId="77777777" w:rsidR="0038465D" w:rsidRDefault="0038465D" w:rsidP="0038465D"/>
    <w:p w14:paraId="54198494" w14:textId="73F08F69" w:rsidR="00A1307F" w:rsidRDefault="0038465D" w:rsidP="0038465D">
      <w:pPr>
        <w:pStyle w:val="Ttulo2"/>
      </w:pPr>
      <w:r w:rsidRPr="0038465D">
        <w:br w:type="page"/>
      </w:r>
      <w:r w:rsidR="00A1307F" w:rsidRPr="003C0EBE">
        <w:t>Requisitos do funcionário</w:t>
      </w:r>
    </w:p>
    <w:p w14:paraId="35B21C1A" w14:textId="77777777" w:rsidR="0038465D" w:rsidRPr="003C0EBE" w:rsidRDefault="0038465D" w:rsidP="0038465D"/>
    <w:p w14:paraId="34EF65EA" w14:textId="79366C07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>Esta seção é referente a todos os casos de uso em que envolve o funcionário locador. Tudo que o funcionário locador tiver que fazer no sistema estará agrupado aqui.</w:t>
      </w:r>
    </w:p>
    <w:p w14:paraId="01CA3565" w14:textId="280021AD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f</w:t>
      </w:r>
      <w:r w:rsidRPr="002A2D02">
        <w:rPr>
          <w:rFonts w:cs="Arial"/>
        </w:rPr>
        <w:t xml:space="preserve">001] </w:t>
      </w:r>
      <w:r w:rsidR="00465686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3"/>
        <w:gridCol w:w="4447"/>
      </w:tblGrid>
      <w:tr w:rsidR="00465686" w:rsidRPr="002A2D02" w14:paraId="2398A836" w14:textId="77777777" w:rsidTr="00EB3B95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D3CBD" w14:textId="2818B693" w:rsidR="00465686" w:rsidRPr="002A2D02" w:rsidRDefault="00465686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FEF35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465686" w:rsidRPr="002A2D02" w14:paraId="6EB15D71" w14:textId="77777777" w:rsidTr="00EB3B95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9DEEF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A3CF6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465686" w:rsidRPr="002A2D02" w14:paraId="509D0D2F" w14:textId="77777777" w:rsidTr="00EB3B95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9B1C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39BF" w14:textId="2CA72319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465686" w:rsidRPr="002A2D02" w14:paraId="58B44950" w14:textId="77777777" w:rsidTr="00EB3B95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F91C7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40A1" w14:textId="160F9208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realizar o login no sistema para poder acessá-lo.</w:t>
            </w:r>
          </w:p>
        </w:tc>
      </w:tr>
      <w:tr w:rsidR="00465686" w:rsidRPr="002A2D02" w14:paraId="761EA7CB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D6053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516F5" w14:textId="1A80F8B7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previamente cadastrado no sistema.</w:t>
            </w:r>
          </w:p>
        </w:tc>
      </w:tr>
      <w:tr w:rsidR="00465686" w:rsidRPr="002A2D02" w14:paraId="2AADF936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7FB14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EA22" w14:textId="716B5A98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entrará no sistema e será levado a sua tela de operação.</w:t>
            </w:r>
          </w:p>
        </w:tc>
      </w:tr>
      <w:tr w:rsidR="00465686" w:rsidRPr="002A2D02" w14:paraId="7FB54624" w14:textId="77777777" w:rsidTr="00EB3B95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E64CE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commentRangeStart w:id="86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6"/>
            <w:r>
              <w:rPr>
                <w:rStyle w:val="Refdecomentrio"/>
              </w:rPr>
              <w:commentReference w:id="86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E2B05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65686" w:rsidRPr="002A2D02" w14:paraId="7BB76A33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0BF6C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C853F" w14:textId="77777777" w:rsidR="00465686" w:rsidRPr="002A2D02" w:rsidRDefault="00465686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4D20BB1F" w14:textId="77777777" w:rsidR="00465686" w:rsidRPr="002A2D02" w:rsidRDefault="00465686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465686" w:rsidRPr="002A2D02" w14:paraId="5D56CA3D" w14:textId="77777777" w:rsidTr="00EB3B95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33D8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BAF20" w14:textId="66D8D4E7" w:rsidR="00465686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  <w:p w14:paraId="5ABA274E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3282BC85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5C870458" w14:textId="2073F83D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funcionário.</w:t>
            </w:r>
          </w:p>
          <w:p w14:paraId="42BE8F7E" w14:textId="77777777" w:rsidR="00465686" w:rsidRPr="002A2D02" w:rsidRDefault="00465686" w:rsidP="000A2CA1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3A15A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A1C598" w14:textId="77777777" w:rsidR="00465686" w:rsidRPr="002A2D02" w:rsidRDefault="00465686" w:rsidP="000A2CA1">
            <w:pPr>
              <w:rPr>
                <w:rFonts w:ascii="Arial" w:hAnsi="Arial" w:cs="Arial"/>
              </w:rPr>
            </w:pPr>
          </w:p>
          <w:p w14:paraId="6626587E" w14:textId="77777777" w:rsidR="00465686" w:rsidRPr="002A2D02" w:rsidRDefault="00465686" w:rsidP="000A2CA1">
            <w:pPr>
              <w:rPr>
                <w:rFonts w:ascii="Arial" w:hAnsi="Arial" w:cs="Arial"/>
              </w:rPr>
            </w:pPr>
          </w:p>
          <w:p w14:paraId="681DD8C6" w14:textId="77777777" w:rsidR="00465686" w:rsidRDefault="00465686" w:rsidP="000A2CA1">
            <w:pPr>
              <w:rPr>
                <w:rFonts w:ascii="Arial" w:hAnsi="Arial" w:cs="Arial"/>
              </w:rPr>
            </w:pPr>
          </w:p>
          <w:p w14:paraId="5C121F8F" w14:textId="77777777" w:rsidR="00465686" w:rsidRDefault="00465686" w:rsidP="000A2CA1">
            <w:pPr>
              <w:rPr>
                <w:rFonts w:ascii="Arial" w:hAnsi="Arial" w:cs="Arial"/>
              </w:rPr>
            </w:pPr>
          </w:p>
          <w:p w14:paraId="3E51A5EA" w14:textId="5CC16939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funcionário.</w:t>
            </w:r>
          </w:p>
        </w:tc>
      </w:tr>
      <w:tr w:rsidR="00465686" w:rsidRPr="002A2D02" w14:paraId="16075027" w14:textId="77777777" w:rsidTr="00EB3B95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63E5" w14:textId="77777777" w:rsidR="00465686" w:rsidRPr="002A2D02" w:rsidRDefault="00465686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A2AF2" w14:textId="19FFB2D7" w:rsidR="00465686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6F30" w14:textId="77777777" w:rsidR="00465686" w:rsidRDefault="00465686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0AC6624" w14:textId="77777777" w:rsidR="00465686" w:rsidRDefault="00465686" w:rsidP="000A2CA1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20D76DE3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039F6C38" w14:textId="77777777" w:rsidR="00465686" w:rsidRPr="002A2D02" w:rsidRDefault="00465686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233A812" w14:textId="2EFB7478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Adicionar </w:t>
      </w:r>
      <w:r w:rsidR="00F235B8">
        <w:rPr>
          <w:rFonts w:cs="Arial"/>
        </w:rPr>
        <w:t>um jogo</w:t>
      </w:r>
      <w:r>
        <w:rPr>
          <w:rFonts w:cs="Arial"/>
        </w:rPr>
        <w:t xml:space="preserve"> ao </w:t>
      </w:r>
      <w:commentRangeStart w:id="87"/>
      <w:r>
        <w:rPr>
          <w:rFonts w:cs="Arial"/>
        </w:rPr>
        <w:t>estoque</w:t>
      </w:r>
      <w:commentRangeEnd w:id="87"/>
      <w:r w:rsidR="00F76453">
        <w:rPr>
          <w:rStyle w:val="Refdecomentrio"/>
          <w:rFonts w:ascii="Times New Roman" w:hAnsi="Times New Roman"/>
          <w:b w:val="0"/>
          <w:noProof w:val="0"/>
        </w:rPr>
        <w:commentReference w:id="87"/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EB3B95" w:rsidRPr="002A2D02" w14:paraId="6310FCB9" w14:textId="77777777" w:rsidTr="000A2CA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37DFA" w14:textId="4EDCA923" w:rsidR="00EB3B95" w:rsidRPr="002A2D02" w:rsidRDefault="00EB3B95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 w:rsidR="00F235B8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4A595" w14:textId="22E416C7" w:rsidR="00EB3B95" w:rsidRPr="002A2D02" w:rsidRDefault="00F235B8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Adicionar um jogo ao estoque</w:t>
            </w:r>
          </w:p>
        </w:tc>
      </w:tr>
      <w:tr w:rsidR="00EB3B95" w:rsidRPr="002A2D02" w14:paraId="68E169C7" w14:textId="77777777" w:rsidTr="000A2CA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C3CDF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ED8F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407587E1" w14:textId="77777777" w:rsidTr="000A2CA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3E78A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505A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B3B95" w:rsidRPr="002A2D02" w14:paraId="7B25AEA7" w14:textId="77777777" w:rsidTr="000A2CA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A8DE3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44C8" w14:textId="5BB6AB13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adicionar um </w:t>
            </w:r>
            <w:r w:rsidR="00795F90">
              <w:rPr>
                <w:rFonts w:ascii="Arial" w:hAnsi="Arial" w:cs="Arial"/>
              </w:rPr>
              <w:t>jogo ao estoque.</w:t>
            </w:r>
          </w:p>
        </w:tc>
      </w:tr>
      <w:tr w:rsidR="00EB3B95" w:rsidRPr="002A2D02" w14:paraId="33BA4A9A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4290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87EED" w14:textId="2222189A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precisa estar </w:t>
            </w:r>
            <w:r w:rsidR="00795F90">
              <w:rPr>
                <w:rFonts w:ascii="Arial" w:hAnsi="Arial" w:cs="Arial"/>
              </w:rPr>
              <w:t>logado</w:t>
            </w:r>
            <w:r>
              <w:rPr>
                <w:rFonts w:ascii="Arial" w:hAnsi="Arial" w:cs="Arial"/>
              </w:rPr>
              <w:t xml:space="preserve"> no sistema.</w:t>
            </w:r>
          </w:p>
        </w:tc>
      </w:tr>
      <w:tr w:rsidR="00EB3B95" w:rsidRPr="002A2D02" w14:paraId="37CB81CE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CBD35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343C4" w14:textId="01A894E9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2D01CA">
              <w:rPr>
                <w:rFonts w:ascii="Arial" w:hAnsi="Arial" w:cs="Arial"/>
              </w:rPr>
              <w:t>sistema retornará uma mensagem informando o sucesso da operação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B3B95" w:rsidRPr="002A2D02" w14:paraId="401D1D4A" w14:textId="77777777" w:rsidTr="000A2CA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FA03E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commentRangeStart w:id="88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8"/>
            <w:r>
              <w:rPr>
                <w:rStyle w:val="Refdecomentrio"/>
              </w:rPr>
              <w:commentReference w:id="88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32D49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51F40BFE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97C92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D6BF9" w14:textId="18B0F71F" w:rsidR="00DC3DE9" w:rsidRPr="00DC3DE9" w:rsidRDefault="00DC3DE9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Cópias: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B3B95" w:rsidRPr="002A2D02" w14:paraId="602BFB7C" w14:textId="77777777" w:rsidTr="000A2CA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CF5A1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7D99C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47941162" w14:textId="4AE1C3BC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DC3DE9">
              <w:rPr>
                <w:rFonts w:ascii="Arial" w:hAnsi="Arial" w:cs="Arial"/>
              </w:rPr>
              <w:t>Login no sistema.</w:t>
            </w:r>
          </w:p>
          <w:p w14:paraId="166BC308" w14:textId="1944FD72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DC3DE9">
              <w:rPr>
                <w:rFonts w:ascii="Arial" w:hAnsi="Arial" w:cs="Arial"/>
              </w:rPr>
              <w:t>Inserção do jogo no banco de dados.</w:t>
            </w:r>
          </w:p>
          <w:p w14:paraId="279CB63B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7B5DF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CD90DF2" w14:textId="77777777" w:rsidR="00EB3B95" w:rsidRPr="002A2D02" w:rsidRDefault="00EB3B95" w:rsidP="000A2CA1">
            <w:pPr>
              <w:rPr>
                <w:rFonts w:ascii="Arial" w:hAnsi="Arial" w:cs="Arial"/>
              </w:rPr>
            </w:pPr>
          </w:p>
          <w:p w14:paraId="01DC7ED6" w14:textId="77777777" w:rsidR="00EB3B95" w:rsidRDefault="00EB3B95" w:rsidP="000A2CA1">
            <w:pPr>
              <w:rPr>
                <w:rFonts w:ascii="Arial" w:hAnsi="Arial" w:cs="Arial"/>
              </w:rPr>
            </w:pPr>
          </w:p>
          <w:p w14:paraId="67500540" w14:textId="77777777" w:rsidR="00DC3DE9" w:rsidRDefault="00DC3DE9" w:rsidP="00DC3DE9">
            <w:pPr>
              <w:rPr>
                <w:rFonts w:ascii="Arial" w:hAnsi="Arial" w:cs="Arial"/>
              </w:rPr>
            </w:pPr>
          </w:p>
          <w:p w14:paraId="02FA877A" w14:textId="1B675C63" w:rsidR="00EB3B95" w:rsidRPr="002A2D02" w:rsidRDefault="00DC3DE9" w:rsidP="00DC3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B3B95" w:rsidRPr="002A2D02" w14:paraId="1404A7B1" w14:textId="77777777" w:rsidTr="000A2CA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B9C50" w14:textId="77777777" w:rsidR="00EB3B95" w:rsidRPr="002A2D02" w:rsidRDefault="00EB3B95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853D8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57ACF" w14:textId="77777777" w:rsidR="00EB3B95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451BE9" w14:textId="1427B24A" w:rsidR="00EB3B95" w:rsidRDefault="00EB3B95" w:rsidP="000A2CA1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</w:t>
            </w:r>
            <w:r w:rsidR="00DC3DE9">
              <w:rPr>
                <w:rFonts w:ascii="Arial" w:hAnsi="Arial" w:cs="Arial"/>
              </w:rPr>
              <w:t>haja um erro ao realizar o login deverá aparecer uma mensagem “Falha ao realizar o login”.</w:t>
            </w:r>
          </w:p>
          <w:p w14:paraId="7B4C82C5" w14:textId="09DE1966" w:rsidR="00EB3B95" w:rsidRPr="002A2D02" w:rsidRDefault="00EB3B95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 w:rsidR="00DC3DE9">
              <w:rPr>
                <w:rFonts w:ascii="Arial" w:hAnsi="Arial" w:cs="Arial"/>
              </w:rPr>
              <w:t>a inserção do jogo o sistema deverá informar com uma mensagem “Erro ao inserir jogo”.</w:t>
            </w:r>
          </w:p>
          <w:p w14:paraId="4141CA8F" w14:textId="77777777" w:rsidR="00EB3B95" w:rsidRPr="002A2D02" w:rsidRDefault="00EB3B95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11A1FFAE" w14:textId="045A8735" w:rsidR="00EB3B95" w:rsidRDefault="00EB3B95" w:rsidP="00EB3B95">
      <w:pPr>
        <w:pStyle w:val="TextoNormal"/>
        <w:ind w:left="0"/>
      </w:pPr>
    </w:p>
    <w:p w14:paraId="2001AF95" w14:textId="7BB9AADC" w:rsidR="00F76453" w:rsidRDefault="00F76453" w:rsidP="00EB3B95">
      <w:pPr>
        <w:pStyle w:val="TextoNormal"/>
        <w:ind w:left="0"/>
      </w:pPr>
    </w:p>
    <w:p w14:paraId="5C0821EC" w14:textId="7D9928B6" w:rsidR="00F76453" w:rsidRPr="002A2D02" w:rsidRDefault="00F76453" w:rsidP="00F7645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>Remover</w:t>
      </w:r>
      <w:r>
        <w:rPr>
          <w:rFonts w:cs="Arial"/>
        </w:rPr>
        <w:t xml:space="preserve"> um jogo </w:t>
      </w:r>
      <w:r>
        <w:rPr>
          <w:rFonts w:cs="Arial"/>
        </w:rPr>
        <w:t>d</w:t>
      </w:r>
      <w:r>
        <w:rPr>
          <w:rFonts w:cs="Arial"/>
        </w:rPr>
        <w:t>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F76453" w:rsidRPr="002A2D02" w14:paraId="080EF168" w14:textId="77777777" w:rsidTr="00F76453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A3480" w14:textId="7B9369C6" w:rsidR="00F76453" w:rsidRPr="002A2D02" w:rsidRDefault="00F7645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CDD35" w14:textId="24E66A5D" w:rsidR="00F76453" w:rsidRPr="002A2D02" w:rsidRDefault="00F7645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Remover um jogo do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estoque</w:t>
            </w:r>
          </w:p>
        </w:tc>
      </w:tr>
      <w:tr w:rsidR="00F76453" w:rsidRPr="002A2D02" w14:paraId="7EEE522F" w14:textId="77777777" w:rsidTr="00F76453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FCA45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F8857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F76453" w:rsidRPr="002A2D02" w14:paraId="2B8FF714" w14:textId="77777777" w:rsidTr="00F76453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3DA73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02D8B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F76453" w:rsidRPr="002A2D02" w14:paraId="7DEA9447" w14:textId="77777777" w:rsidTr="00F76453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67BFA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F0B20" w14:textId="56BA6DA0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</w:t>
            </w:r>
            <w:r>
              <w:rPr>
                <w:rFonts w:ascii="Arial" w:hAnsi="Arial" w:cs="Arial"/>
              </w:rPr>
              <w:t>remover</w:t>
            </w:r>
            <w:r>
              <w:rPr>
                <w:rFonts w:ascii="Arial" w:hAnsi="Arial" w:cs="Arial"/>
              </w:rPr>
              <w:t xml:space="preserve"> um jogo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estoque.</w:t>
            </w:r>
          </w:p>
        </w:tc>
      </w:tr>
      <w:tr w:rsidR="00F76453" w:rsidRPr="002A2D02" w14:paraId="75F67DDD" w14:textId="77777777" w:rsidTr="00F7645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756D7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B3112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F76453" w:rsidRPr="002A2D02" w14:paraId="738008E4" w14:textId="77777777" w:rsidTr="00F7645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79115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5879B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F76453" w:rsidRPr="002A2D02" w14:paraId="50CF5AFE" w14:textId="77777777" w:rsidTr="00F76453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20CE4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commentRangeStart w:id="8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9"/>
            <w:r>
              <w:rPr>
                <w:rStyle w:val="Refdecomentrio"/>
              </w:rPr>
              <w:commentReference w:id="8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53642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F76453" w:rsidRPr="002A2D02" w14:paraId="63627FC6" w14:textId="77777777" w:rsidTr="00F76453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61A45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A9185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005D8DF6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201BC666" w14:textId="73DE3075" w:rsidR="00F76453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Remoção</w:t>
            </w:r>
            <w:r>
              <w:rPr>
                <w:rFonts w:ascii="Arial" w:hAnsi="Arial" w:cs="Arial"/>
              </w:rPr>
              <w:t xml:space="preserve"> do jogo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banco de dados.</w:t>
            </w:r>
          </w:p>
          <w:p w14:paraId="2DF5FE54" w14:textId="13C3B4C0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Confirma remoção.</w:t>
            </w:r>
          </w:p>
          <w:p w14:paraId="6496FB17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B86E3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E26AAA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  <w:p w14:paraId="7022B813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7EFC9334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6C35FC6C" w14:textId="77777777" w:rsidR="00F76453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O sistema </w:t>
            </w:r>
            <w:r>
              <w:rPr>
                <w:rFonts w:ascii="Arial" w:hAnsi="Arial" w:cs="Arial"/>
              </w:rPr>
              <w:t>pedirá a confirmação.</w:t>
            </w:r>
          </w:p>
          <w:p w14:paraId="3AA83E15" w14:textId="24F79F01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O sistema remove o jogo e retorna uma mensagem informando o sucesso da operação.</w:t>
            </w:r>
          </w:p>
        </w:tc>
      </w:tr>
      <w:tr w:rsidR="00F76453" w:rsidRPr="002A2D02" w14:paraId="138DD22C" w14:textId="77777777" w:rsidTr="00F76453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CA818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98067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FC788" w14:textId="77777777" w:rsidR="00F76453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AB69DA0" w14:textId="77777777" w:rsidR="00F76453" w:rsidRDefault="00F76453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6AC9C835" w14:textId="154B1878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</w:t>
            </w:r>
            <w:r>
              <w:rPr>
                <w:rFonts w:ascii="Arial" w:hAnsi="Arial" w:cs="Arial"/>
              </w:rPr>
              <w:t>não seja confirmada a remoção o sistema manterá o jogo e irá informar “Confirmação negada”.</w:t>
            </w:r>
          </w:p>
          <w:p w14:paraId="5A128539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1CDCC1EB" w14:textId="579A648F" w:rsidR="00F76453" w:rsidRDefault="00F76453" w:rsidP="00EB3B95">
      <w:pPr>
        <w:pStyle w:val="TextoNormal"/>
        <w:ind w:left="0"/>
      </w:pPr>
    </w:p>
    <w:p w14:paraId="6D048840" w14:textId="15FC36C5" w:rsidR="00F76453" w:rsidRPr="002A2D02" w:rsidRDefault="00F76453" w:rsidP="00F7645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4</w:t>
      </w:r>
      <w:r w:rsidRPr="002A2D02">
        <w:rPr>
          <w:rFonts w:cs="Arial"/>
        </w:rPr>
        <w:t xml:space="preserve">] </w:t>
      </w:r>
      <w:r>
        <w:rPr>
          <w:rFonts w:cs="Arial"/>
        </w:rPr>
        <w:t>Editar</w:t>
      </w:r>
      <w:r>
        <w:rPr>
          <w:rFonts w:cs="Arial"/>
        </w:rPr>
        <w:t xml:space="preserve"> um jogo </w:t>
      </w:r>
      <w:r>
        <w:rPr>
          <w:rFonts w:cs="Arial"/>
        </w:rPr>
        <w:t>d</w:t>
      </w:r>
      <w:r>
        <w:rPr>
          <w:rFonts w:cs="Arial"/>
        </w:rPr>
        <w:t>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F76453" w:rsidRPr="002A2D02" w14:paraId="63237756" w14:textId="77777777" w:rsidTr="00886210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BF855" w14:textId="02B36526" w:rsidR="00F76453" w:rsidRPr="002A2D02" w:rsidRDefault="00F7645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2C319" w14:textId="0379E03C" w:rsidR="00F76453" w:rsidRPr="002A2D02" w:rsidRDefault="00F7645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Editar um jogo d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 estoque</w:t>
            </w:r>
          </w:p>
        </w:tc>
      </w:tr>
      <w:tr w:rsidR="00F76453" w:rsidRPr="002A2D02" w14:paraId="0B55CF49" w14:textId="77777777" w:rsidTr="00886210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6159A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79C59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F76453" w:rsidRPr="002A2D02" w14:paraId="73DB05A8" w14:textId="77777777" w:rsidTr="00886210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DEBE6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C23A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F76453" w:rsidRPr="002A2D02" w14:paraId="4E507E2E" w14:textId="77777777" w:rsidTr="00886210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4EF06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28FBA" w14:textId="1C44B443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</w:t>
            </w:r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 xml:space="preserve"> um jogo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estoque.</w:t>
            </w:r>
          </w:p>
        </w:tc>
      </w:tr>
      <w:tr w:rsidR="00F76453" w:rsidRPr="002A2D02" w14:paraId="7810548B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5799D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739C7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F76453" w:rsidRPr="002A2D02" w14:paraId="5F6B3857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84837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73939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F76453" w:rsidRPr="002A2D02" w14:paraId="25AFB274" w14:textId="77777777" w:rsidTr="00886210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D4C88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commentRangeStart w:id="90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0"/>
            <w:r>
              <w:rPr>
                <w:rStyle w:val="Refdecomentrio"/>
              </w:rPr>
              <w:commentReference w:id="90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DB89A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F76453" w:rsidRPr="002A2D02" w14:paraId="02E34C37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DE30E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C84E7" w14:textId="77777777" w:rsidR="00F76453" w:rsidRPr="00DC3DE9" w:rsidRDefault="00F76453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Cópias: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F76453" w:rsidRPr="002A2D02" w14:paraId="4C8845C1" w14:textId="77777777" w:rsidTr="00886210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9998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43E3A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0D341808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228AA008" w14:textId="6335B3DE" w:rsidR="00F76453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 xml:space="preserve"> Entra na área de edição 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s dados do</w:t>
            </w:r>
            <w:r>
              <w:rPr>
                <w:rFonts w:ascii="Arial" w:hAnsi="Arial" w:cs="Arial"/>
              </w:rPr>
              <w:t xml:space="preserve"> jogo no</w:t>
            </w:r>
            <w:r>
              <w:rPr>
                <w:rFonts w:ascii="Arial" w:hAnsi="Arial" w:cs="Arial"/>
              </w:rPr>
              <w:t xml:space="preserve"> sistema</w:t>
            </w:r>
            <w:r>
              <w:rPr>
                <w:rFonts w:ascii="Arial" w:hAnsi="Arial" w:cs="Arial"/>
              </w:rPr>
              <w:t>.</w:t>
            </w:r>
          </w:p>
          <w:p w14:paraId="21C67F5E" w14:textId="231BB55E" w:rsidR="00F76453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Entra com os novos dados do jogo.</w:t>
            </w:r>
          </w:p>
          <w:p w14:paraId="7909AE5D" w14:textId="655C8118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Confirma a edição.</w:t>
            </w:r>
          </w:p>
          <w:p w14:paraId="3B2A246E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45B6A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9F3C7FA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  <w:p w14:paraId="584B8CD3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65664DAC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20BEA337" w14:textId="01DA47A2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 O sistema informará o sucesso na operação.</w:t>
            </w:r>
          </w:p>
        </w:tc>
      </w:tr>
      <w:tr w:rsidR="00F76453" w:rsidRPr="002A2D02" w14:paraId="4208B6F0" w14:textId="77777777" w:rsidTr="00886210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8CF9D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16CFC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EED2C" w14:textId="77777777" w:rsidR="00F76453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48D5A7F" w14:textId="77777777" w:rsidR="00F76453" w:rsidRDefault="00F76453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7DD585BC" w14:textId="261B0E3C" w:rsidR="00F76453" w:rsidRPr="002A2D02" w:rsidRDefault="00D93625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76453" w:rsidRPr="002A2D02">
              <w:rPr>
                <w:rFonts w:ascii="Arial" w:hAnsi="Arial" w:cs="Arial"/>
              </w:rPr>
              <w:t>. Caso ocorra um erro n</w:t>
            </w:r>
            <w:r w:rsidR="00F76453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edição</w:t>
            </w:r>
            <w:r w:rsidR="00F76453">
              <w:rPr>
                <w:rFonts w:ascii="Arial" w:hAnsi="Arial" w:cs="Arial"/>
              </w:rPr>
              <w:t xml:space="preserve"> do jogo o sistema deverá informar com uma mensagem “Erro ao </w:t>
            </w:r>
            <w:r>
              <w:rPr>
                <w:rFonts w:ascii="Arial" w:hAnsi="Arial" w:cs="Arial"/>
              </w:rPr>
              <w:t>editar</w:t>
            </w:r>
            <w:r w:rsidR="00F76453">
              <w:rPr>
                <w:rFonts w:ascii="Arial" w:hAnsi="Arial" w:cs="Arial"/>
              </w:rPr>
              <w:t xml:space="preserve"> jogo”.</w:t>
            </w:r>
          </w:p>
          <w:p w14:paraId="03788811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59109A83" w14:textId="5DA37235" w:rsidR="00F76453" w:rsidRDefault="00F76453" w:rsidP="00EB3B95">
      <w:pPr>
        <w:pStyle w:val="TextoNormal"/>
        <w:ind w:left="0"/>
      </w:pPr>
    </w:p>
    <w:p w14:paraId="480A96B3" w14:textId="0198F12F" w:rsidR="00F76453" w:rsidRPr="002A2D02" w:rsidRDefault="00F76453" w:rsidP="00F7645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 w:rsidR="00D93625">
        <w:rPr>
          <w:rFonts w:cs="Arial"/>
        </w:rPr>
        <w:t>5</w:t>
      </w:r>
      <w:r w:rsidRPr="002A2D02">
        <w:rPr>
          <w:rFonts w:cs="Arial"/>
        </w:rPr>
        <w:t xml:space="preserve">] </w:t>
      </w:r>
      <w:r>
        <w:rPr>
          <w:rFonts w:cs="Arial"/>
        </w:rPr>
        <w:t>Listar jogos do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F76453" w:rsidRPr="002A2D02" w14:paraId="2193EA55" w14:textId="77777777" w:rsidTr="00D93625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42339" w14:textId="57174DD4" w:rsidR="00F76453" w:rsidRPr="002A2D02" w:rsidRDefault="00F7645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 w:rsidR="00D93625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82583" w14:textId="1510A14F" w:rsidR="00F76453" w:rsidRPr="002A2D02" w:rsidRDefault="00D93625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Listar jogos d</w:t>
            </w:r>
            <w:r w:rsidR="00F76453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 estoque</w:t>
            </w:r>
          </w:p>
        </w:tc>
      </w:tr>
      <w:tr w:rsidR="00F76453" w:rsidRPr="002A2D02" w14:paraId="39180412" w14:textId="77777777" w:rsidTr="00D93625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18D41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4D04D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F76453" w:rsidRPr="002A2D02" w14:paraId="2A3F7AAA" w14:textId="77777777" w:rsidTr="00D93625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1082B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34D76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F76453" w:rsidRPr="002A2D02" w14:paraId="74E9B913" w14:textId="77777777" w:rsidTr="00D93625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19A95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42344" w14:textId="2A8C149C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</w:t>
            </w:r>
            <w:r w:rsidR="00D93625">
              <w:rPr>
                <w:rFonts w:ascii="Arial" w:hAnsi="Arial" w:cs="Arial"/>
              </w:rPr>
              <w:t xml:space="preserve"> verá uma lista com todos os jogos do estoque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76453" w:rsidRPr="002A2D02" w14:paraId="52D71446" w14:textId="77777777" w:rsidTr="00D93625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DF1C8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16471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F76453" w:rsidRPr="002A2D02" w14:paraId="0796E4BD" w14:textId="77777777" w:rsidTr="00D93625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19760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8FE77" w14:textId="0650B462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retornará uma </w:t>
            </w:r>
            <w:r w:rsidR="00D93625">
              <w:rPr>
                <w:rFonts w:ascii="Arial" w:hAnsi="Arial" w:cs="Arial"/>
              </w:rPr>
              <w:t>lista com todos os jogos cadastrados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76453" w:rsidRPr="002A2D02" w14:paraId="726FC8BF" w14:textId="77777777" w:rsidTr="00D93625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1E167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commentRangeStart w:id="91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1"/>
            <w:r>
              <w:rPr>
                <w:rStyle w:val="Refdecomentrio"/>
              </w:rPr>
              <w:commentReference w:id="91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115D9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F76453" w:rsidRPr="002A2D02" w14:paraId="1F5BBA21" w14:textId="77777777" w:rsidTr="00D93625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FFE88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4B519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59144624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79D3A68C" w14:textId="336DAA36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D93625">
              <w:rPr>
                <w:rFonts w:ascii="Arial" w:hAnsi="Arial" w:cs="Arial"/>
              </w:rPr>
              <w:t>Entra na área dos jogos do estoque.</w:t>
            </w:r>
          </w:p>
          <w:p w14:paraId="47A93009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4A7C1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7C472D4" w14:textId="77777777" w:rsidR="00F76453" w:rsidRPr="002A2D02" w:rsidRDefault="00F76453" w:rsidP="00886210">
            <w:pPr>
              <w:rPr>
                <w:rFonts w:ascii="Arial" w:hAnsi="Arial" w:cs="Arial"/>
              </w:rPr>
            </w:pPr>
          </w:p>
          <w:p w14:paraId="1675EF15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4561B7B8" w14:textId="77777777" w:rsidR="00F76453" w:rsidRDefault="00F76453" w:rsidP="00886210">
            <w:pPr>
              <w:rPr>
                <w:rFonts w:ascii="Arial" w:hAnsi="Arial" w:cs="Arial"/>
              </w:rPr>
            </w:pPr>
          </w:p>
          <w:p w14:paraId="50D1E56F" w14:textId="55062DA5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O </w:t>
            </w:r>
            <w:r w:rsidR="00D93625">
              <w:rPr>
                <w:rFonts w:ascii="Arial" w:hAnsi="Arial" w:cs="Arial"/>
              </w:rPr>
              <w:t>sistema retorna uma lista com todos os jogos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76453" w:rsidRPr="002A2D02" w14:paraId="3F7D338D" w14:textId="77777777" w:rsidTr="00D93625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03F8F" w14:textId="77777777" w:rsidR="00F76453" w:rsidRPr="002A2D02" w:rsidRDefault="00F7645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313F0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0A07F" w14:textId="77777777" w:rsidR="00F76453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1CA1ED3" w14:textId="77777777" w:rsidR="00F76453" w:rsidRDefault="00F76453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020D53B5" w14:textId="2E67AD79" w:rsidR="00F76453" w:rsidRPr="002A2D02" w:rsidRDefault="00F7645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</w:t>
            </w:r>
            <w:r w:rsidR="00D93625">
              <w:rPr>
                <w:rFonts w:ascii="Arial" w:hAnsi="Arial" w:cs="Arial"/>
              </w:rPr>
              <w:t>não haja nenhum jogo cadastrado o sistema deverá informar “Não há jogos cadastrados no sistema”.</w:t>
            </w:r>
          </w:p>
          <w:p w14:paraId="5450EC11" w14:textId="77777777" w:rsidR="00F76453" w:rsidRPr="002A2D02" w:rsidRDefault="00F7645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62614114" w14:textId="77777777" w:rsidR="00F76453" w:rsidRDefault="00F76453" w:rsidP="00EB3B95">
      <w:pPr>
        <w:pStyle w:val="TextoNormal"/>
        <w:ind w:left="0"/>
      </w:pPr>
    </w:p>
    <w:p w14:paraId="4776F915" w14:textId="16FD4AC4" w:rsidR="00E874B8" w:rsidRPr="002A2D02" w:rsidRDefault="00E874B8" w:rsidP="00E874B8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 w:rsidR="00D93625">
        <w:rPr>
          <w:rFonts w:cs="Arial"/>
        </w:rPr>
        <w:t>6</w:t>
      </w:r>
      <w:r w:rsidRPr="002A2D02">
        <w:rPr>
          <w:rFonts w:cs="Arial"/>
        </w:rPr>
        <w:t xml:space="preserve">] </w:t>
      </w:r>
      <w:r>
        <w:rPr>
          <w:rFonts w:cs="Arial"/>
        </w:rPr>
        <w:t>Adicionar um videogame ao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2"/>
        <w:gridCol w:w="4448"/>
      </w:tblGrid>
      <w:tr w:rsidR="00E874B8" w:rsidRPr="002A2D02" w14:paraId="5C95E637" w14:textId="77777777" w:rsidTr="000A2CA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7511" w14:textId="7D3A4ABF" w:rsidR="00E874B8" w:rsidRPr="002A2D02" w:rsidRDefault="00E874B8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 w:rsidR="00D93625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DF03C" w14:textId="34E7EEEC" w:rsidR="00E874B8" w:rsidRPr="002A2D02" w:rsidRDefault="00E874B8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Adicionar um videogame ao estoque</w:t>
            </w:r>
          </w:p>
        </w:tc>
      </w:tr>
      <w:tr w:rsidR="00E874B8" w:rsidRPr="002A2D02" w14:paraId="0B77FF6E" w14:textId="77777777" w:rsidTr="000A2CA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DC390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4679F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874B8" w:rsidRPr="002A2D02" w14:paraId="0D82C27B" w14:textId="77777777" w:rsidTr="000A2CA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C913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49487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874B8" w:rsidRPr="002A2D02" w14:paraId="53505B89" w14:textId="77777777" w:rsidTr="000A2CA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BAE70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0302" w14:textId="5D18A4F1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irá adicionar um videogame ao estoque.</w:t>
            </w:r>
          </w:p>
        </w:tc>
      </w:tr>
      <w:tr w:rsidR="00E874B8" w:rsidRPr="002A2D02" w14:paraId="46DE726E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481B1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44DC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E874B8" w:rsidRPr="002A2D02" w14:paraId="21D65C19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8BCE0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2D230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E874B8" w:rsidRPr="002A2D02" w14:paraId="3BA1E070" w14:textId="77777777" w:rsidTr="000A2CA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7EAB2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commentRangeStart w:id="92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2"/>
            <w:r>
              <w:rPr>
                <w:rStyle w:val="Refdecomentrio"/>
              </w:rPr>
              <w:commentReference w:id="92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390AB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874B8" w:rsidRPr="002A2D02" w14:paraId="414E5A3C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C0D3E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4D438" w14:textId="455C0C01" w:rsidR="00E874B8" w:rsidRPr="00DC3DE9" w:rsidRDefault="00E874B8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Quantidade: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874B8" w:rsidRPr="002A2D02" w14:paraId="79BDE6C9" w14:textId="77777777" w:rsidTr="000A2CA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88D3B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EFDAD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23D6CFC2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02ED0D56" w14:textId="50E38C60" w:rsidR="00E874B8" w:rsidRPr="002A2D02" w:rsidRDefault="00E874B8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Inserção do videogame no banco de dados.</w:t>
            </w:r>
          </w:p>
          <w:p w14:paraId="5B255722" w14:textId="77777777" w:rsidR="00E874B8" w:rsidRPr="002A2D02" w:rsidRDefault="00E874B8" w:rsidP="000A2CA1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CAAB7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97E0686" w14:textId="77777777" w:rsidR="00E874B8" w:rsidRPr="002A2D02" w:rsidRDefault="00E874B8" w:rsidP="000A2CA1">
            <w:pPr>
              <w:rPr>
                <w:rFonts w:ascii="Arial" w:hAnsi="Arial" w:cs="Arial"/>
              </w:rPr>
            </w:pPr>
          </w:p>
          <w:p w14:paraId="62CD0690" w14:textId="77777777" w:rsidR="00E874B8" w:rsidRDefault="00E874B8" w:rsidP="000A2CA1">
            <w:pPr>
              <w:rPr>
                <w:rFonts w:ascii="Arial" w:hAnsi="Arial" w:cs="Arial"/>
              </w:rPr>
            </w:pPr>
          </w:p>
          <w:p w14:paraId="6E81B1E1" w14:textId="77777777" w:rsidR="00E874B8" w:rsidRDefault="00E874B8" w:rsidP="000A2CA1">
            <w:pPr>
              <w:rPr>
                <w:rFonts w:ascii="Arial" w:hAnsi="Arial" w:cs="Arial"/>
              </w:rPr>
            </w:pPr>
          </w:p>
          <w:p w14:paraId="0091F057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874B8" w:rsidRPr="002A2D02" w14:paraId="468D9D2E" w14:textId="77777777" w:rsidTr="000A2CA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B9B2B" w14:textId="77777777" w:rsidR="00E874B8" w:rsidRPr="002A2D02" w:rsidRDefault="00E874B8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C8016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A00F" w14:textId="77777777" w:rsidR="00E874B8" w:rsidRDefault="00E874B8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D7B5802" w14:textId="77777777" w:rsidR="00E874B8" w:rsidRDefault="00E874B8" w:rsidP="000A2CA1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3FEC2888" w14:textId="3CCCAA69" w:rsidR="00E874B8" w:rsidRPr="002A2D02" w:rsidRDefault="00E874B8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>a inserção do videogame o sistema deverá informar com uma mensagem “Erro ao inserir videogame”.</w:t>
            </w:r>
          </w:p>
          <w:p w14:paraId="61DBC125" w14:textId="77777777" w:rsidR="00E874B8" w:rsidRPr="002A2D02" w:rsidRDefault="00E874B8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4031898F" w14:textId="51B062A8" w:rsidR="00E874B8" w:rsidRDefault="00E874B8" w:rsidP="00EB3B95">
      <w:pPr>
        <w:pStyle w:val="TextoNormal"/>
        <w:ind w:left="0"/>
      </w:pPr>
    </w:p>
    <w:p w14:paraId="1A1A95C2" w14:textId="26CE03CD" w:rsidR="00BB08BB" w:rsidRPr="002A2D02" w:rsidRDefault="00BB08BB" w:rsidP="00BB08BB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7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Remover um </w:t>
      </w:r>
      <w:r>
        <w:rPr>
          <w:rFonts w:cs="Arial"/>
        </w:rPr>
        <w:t>videogame</w:t>
      </w:r>
      <w:r>
        <w:rPr>
          <w:rFonts w:cs="Arial"/>
        </w:rPr>
        <w:t xml:space="preserve"> do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BB08BB" w:rsidRPr="002A2D02" w14:paraId="482A01B7" w14:textId="77777777" w:rsidTr="00F76453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00022" w14:textId="3AB36039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1C4DB" w14:textId="2637F6C6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Remover um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videogame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do estoque</w:t>
            </w:r>
          </w:p>
        </w:tc>
      </w:tr>
      <w:tr w:rsidR="00BB08BB" w:rsidRPr="002A2D02" w14:paraId="33662F5A" w14:textId="77777777" w:rsidTr="00F76453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0A293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993C1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BB08BB" w:rsidRPr="002A2D02" w14:paraId="10F0C2EF" w14:textId="77777777" w:rsidTr="00F76453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35A2C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738F4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BB08BB" w:rsidRPr="002A2D02" w14:paraId="65FC014B" w14:textId="77777777" w:rsidTr="00F76453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2F993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D89CA" w14:textId="57BACFBC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remover um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do estoque.</w:t>
            </w:r>
          </w:p>
        </w:tc>
      </w:tr>
      <w:tr w:rsidR="00BB08BB" w:rsidRPr="002A2D02" w14:paraId="53503147" w14:textId="77777777" w:rsidTr="00F7645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A7E47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B3013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BB08BB" w:rsidRPr="002A2D02" w14:paraId="1C5120A6" w14:textId="77777777" w:rsidTr="00F7645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F4B9B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458D8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BB08BB" w:rsidRPr="002A2D02" w14:paraId="25506AC4" w14:textId="77777777" w:rsidTr="00F76453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E536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commentRangeStart w:id="93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3"/>
            <w:r>
              <w:rPr>
                <w:rStyle w:val="Refdecomentrio"/>
              </w:rPr>
              <w:commentReference w:id="93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25AC1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BB08BB" w:rsidRPr="002A2D02" w14:paraId="19B46943" w14:textId="77777777" w:rsidTr="00F76453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CB414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512B1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781B0FAD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413557F5" w14:textId="6D1C8974" w:rsidR="00BB08BB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Remoção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do banco de dados.</w:t>
            </w:r>
          </w:p>
          <w:p w14:paraId="367C3270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Confirma remoção.</w:t>
            </w:r>
          </w:p>
          <w:p w14:paraId="55A7C3C2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DD7D9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E1E68A9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  <w:p w14:paraId="7FA20A82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067A2BBE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17ECDE16" w14:textId="77777777" w:rsidR="00BB08BB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pedirá a confirmação.</w:t>
            </w:r>
          </w:p>
          <w:p w14:paraId="75109F19" w14:textId="09256C76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O sistema remove 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e retorna uma mensagem informando o sucesso da operação.</w:t>
            </w:r>
          </w:p>
        </w:tc>
      </w:tr>
      <w:tr w:rsidR="00BB08BB" w:rsidRPr="002A2D02" w14:paraId="0C14883C" w14:textId="77777777" w:rsidTr="00F76453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6E77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A7595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D9531" w14:textId="77777777" w:rsidR="00BB08BB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0315E41" w14:textId="77777777" w:rsidR="00BB08BB" w:rsidRDefault="00BB08BB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60F9BB34" w14:textId="25B8C7F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</w:t>
            </w:r>
            <w:r>
              <w:rPr>
                <w:rFonts w:ascii="Arial" w:hAnsi="Arial" w:cs="Arial"/>
              </w:rPr>
              <w:t xml:space="preserve">não seja confirmada a remoção o sistema manterá 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e irá informar “Confirmação negada”.</w:t>
            </w:r>
          </w:p>
          <w:p w14:paraId="678FA0B1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0ABB28C9" w14:textId="77777777" w:rsidR="00BB08BB" w:rsidRDefault="00BB08BB" w:rsidP="00BB08BB">
      <w:pPr>
        <w:pStyle w:val="TextoNormal"/>
        <w:ind w:left="0"/>
      </w:pPr>
    </w:p>
    <w:p w14:paraId="49186955" w14:textId="64D97D09" w:rsidR="00BB08BB" w:rsidRPr="002A2D02" w:rsidRDefault="00BB08BB" w:rsidP="00BB08BB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8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Editar um </w:t>
      </w:r>
      <w:r>
        <w:rPr>
          <w:rFonts w:cs="Arial"/>
        </w:rPr>
        <w:t>videogame</w:t>
      </w:r>
      <w:r>
        <w:rPr>
          <w:rFonts w:cs="Arial"/>
        </w:rPr>
        <w:t xml:space="preserve"> do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2"/>
        <w:gridCol w:w="4448"/>
      </w:tblGrid>
      <w:tr w:rsidR="00BB08BB" w:rsidRPr="002A2D02" w14:paraId="620D403A" w14:textId="77777777" w:rsidTr="00886210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DB234" w14:textId="132472CE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A43F0" w14:textId="374C654E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Editar um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videogame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do estoque</w:t>
            </w:r>
          </w:p>
        </w:tc>
      </w:tr>
      <w:tr w:rsidR="00BB08BB" w:rsidRPr="002A2D02" w14:paraId="5F4F8103" w14:textId="77777777" w:rsidTr="00886210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5DC98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C7FCC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BB08BB" w:rsidRPr="002A2D02" w14:paraId="2B3F98A2" w14:textId="77777777" w:rsidTr="00886210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52A02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94101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BB08BB" w:rsidRPr="002A2D02" w14:paraId="19E8D140" w14:textId="77777777" w:rsidTr="00886210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F4D74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B235F" w14:textId="6538E09D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editar um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do estoque.</w:t>
            </w:r>
          </w:p>
        </w:tc>
      </w:tr>
      <w:tr w:rsidR="00BB08BB" w:rsidRPr="002A2D02" w14:paraId="5CD5D8E6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040A5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CBCDA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BB08BB" w:rsidRPr="002A2D02" w14:paraId="42613E11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EEA5D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1C075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BB08BB" w:rsidRPr="002A2D02" w14:paraId="2601FC3C" w14:textId="77777777" w:rsidTr="00886210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6EBDE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commentRangeStart w:id="94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4"/>
            <w:r>
              <w:rPr>
                <w:rStyle w:val="Refdecomentrio"/>
              </w:rPr>
              <w:commentReference w:id="94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36762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BB08BB" w:rsidRPr="002A2D02" w14:paraId="3752DEE5" w14:textId="77777777" w:rsidTr="00886210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6574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EEB3B" w14:textId="4F50E33A" w:rsidR="00BB08BB" w:rsidRPr="00DC3DE9" w:rsidRDefault="00BB08BB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BB08BB" w:rsidRPr="002A2D02" w14:paraId="5D2D9EEE" w14:textId="77777777" w:rsidTr="00886210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DD455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7775A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057A9390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4A7BAE6A" w14:textId="0AA5FAD4" w:rsidR="00BB08BB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 xml:space="preserve"> Entra na área de edição dos dados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no sistema.</w:t>
            </w:r>
          </w:p>
          <w:p w14:paraId="05DEEDB5" w14:textId="77ECF3F0" w:rsidR="00BB08BB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Entra com os novos dados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>.</w:t>
            </w:r>
          </w:p>
          <w:p w14:paraId="5451DA05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Confirma a edição.</w:t>
            </w:r>
          </w:p>
          <w:p w14:paraId="6325E488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D12C4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385CF7B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  <w:p w14:paraId="4F757933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68B7795C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61B7A479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O sistema informará o sucesso na operação.</w:t>
            </w:r>
          </w:p>
        </w:tc>
      </w:tr>
      <w:tr w:rsidR="00BB08BB" w:rsidRPr="002A2D02" w14:paraId="48B1C97F" w14:textId="77777777" w:rsidTr="00886210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6FCA8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79DF5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3B38A" w14:textId="77777777" w:rsidR="00BB08BB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1CBB8C8" w14:textId="77777777" w:rsidR="00BB08BB" w:rsidRDefault="00BB08BB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3F7CB00A" w14:textId="201D1875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 xml:space="preserve">a edição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o sistema deverá informar com uma mensagem “Erro ao editar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>”.</w:t>
            </w:r>
          </w:p>
          <w:p w14:paraId="2D7A523D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678BF715" w14:textId="77777777" w:rsidR="00BB08BB" w:rsidRDefault="00BB08BB" w:rsidP="00BB08BB">
      <w:pPr>
        <w:pStyle w:val="TextoNormal"/>
        <w:ind w:left="0"/>
      </w:pPr>
    </w:p>
    <w:p w14:paraId="7F92DAAF" w14:textId="0ECFAFB5" w:rsidR="00BB08BB" w:rsidRPr="002A2D02" w:rsidRDefault="00BB08BB" w:rsidP="00BB08BB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9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Listar </w:t>
      </w:r>
      <w:r>
        <w:rPr>
          <w:rFonts w:cs="Arial"/>
        </w:rPr>
        <w:t>videogames</w:t>
      </w:r>
      <w:r>
        <w:rPr>
          <w:rFonts w:cs="Arial"/>
        </w:rPr>
        <w:t xml:space="preserve"> do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BB08BB" w:rsidRPr="002A2D02" w14:paraId="50CF5722" w14:textId="77777777" w:rsidTr="00D93625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C67A8" w14:textId="69DA8351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16A15" w14:textId="74E9A3B7" w:rsidR="00BB08BB" w:rsidRPr="002A2D02" w:rsidRDefault="00BB08B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videogames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do estoque</w:t>
            </w:r>
          </w:p>
        </w:tc>
      </w:tr>
      <w:tr w:rsidR="00BB08BB" w:rsidRPr="002A2D02" w14:paraId="15DB8062" w14:textId="77777777" w:rsidTr="00D93625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E935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717DF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BB08BB" w:rsidRPr="002A2D02" w14:paraId="67D415B2" w14:textId="77777777" w:rsidTr="00D93625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8F630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946F6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BB08BB" w:rsidRPr="002A2D02" w14:paraId="165D83AA" w14:textId="77777777" w:rsidTr="00D93625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12EB2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9451F" w14:textId="7CB5CDDC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verá uma lista com todos os </w:t>
            </w:r>
            <w:r>
              <w:rPr>
                <w:rFonts w:ascii="Arial" w:hAnsi="Arial" w:cs="Arial"/>
              </w:rPr>
              <w:t>videogames</w:t>
            </w:r>
            <w:r>
              <w:rPr>
                <w:rFonts w:ascii="Arial" w:hAnsi="Arial" w:cs="Arial"/>
              </w:rPr>
              <w:t xml:space="preserve"> do estoque.</w:t>
            </w:r>
          </w:p>
        </w:tc>
      </w:tr>
      <w:tr w:rsidR="00BB08BB" w:rsidRPr="002A2D02" w14:paraId="38875A73" w14:textId="77777777" w:rsidTr="00D93625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DC9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B396F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BB08BB" w:rsidRPr="002A2D02" w14:paraId="02A574EE" w14:textId="77777777" w:rsidTr="00D93625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5C2D2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FD258" w14:textId="54010236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retornará uma lista com todos os </w:t>
            </w:r>
            <w:r>
              <w:rPr>
                <w:rFonts w:ascii="Arial" w:hAnsi="Arial" w:cs="Arial"/>
              </w:rPr>
              <w:t>videogames</w:t>
            </w:r>
            <w:r>
              <w:rPr>
                <w:rFonts w:ascii="Arial" w:hAnsi="Arial" w:cs="Arial"/>
              </w:rPr>
              <w:t xml:space="preserve"> cadastrados no sistema.</w:t>
            </w:r>
          </w:p>
        </w:tc>
      </w:tr>
      <w:tr w:rsidR="00BB08BB" w:rsidRPr="002A2D02" w14:paraId="06412746" w14:textId="77777777" w:rsidTr="00D93625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384B6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commentRangeStart w:id="95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5"/>
            <w:r>
              <w:rPr>
                <w:rStyle w:val="Refdecomentrio"/>
              </w:rPr>
              <w:commentReference w:id="95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70113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BB08BB" w:rsidRPr="002A2D02" w14:paraId="2A3A571C" w14:textId="77777777" w:rsidTr="00D93625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C552A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BF097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2539C3DF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341C14F5" w14:textId="0818626A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Entra na área dos </w:t>
            </w:r>
            <w:r>
              <w:rPr>
                <w:rFonts w:ascii="Arial" w:hAnsi="Arial" w:cs="Arial"/>
              </w:rPr>
              <w:t>videogames</w:t>
            </w:r>
            <w:r>
              <w:rPr>
                <w:rFonts w:ascii="Arial" w:hAnsi="Arial" w:cs="Arial"/>
              </w:rPr>
              <w:t xml:space="preserve"> do estoque.</w:t>
            </w:r>
          </w:p>
          <w:p w14:paraId="345CD7C4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E4F18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DBD4434" w14:textId="77777777" w:rsidR="00BB08BB" w:rsidRPr="002A2D02" w:rsidRDefault="00BB08BB" w:rsidP="00886210">
            <w:pPr>
              <w:rPr>
                <w:rFonts w:ascii="Arial" w:hAnsi="Arial" w:cs="Arial"/>
              </w:rPr>
            </w:pPr>
          </w:p>
          <w:p w14:paraId="70EE5BB9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0341CA70" w14:textId="77777777" w:rsidR="00BB08BB" w:rsidRDefault="00BB08BB" w:rsidP="00886210">
            <w:pPr>
              <w:rPr>
                <w:rFonts w:ascii="Arial" w:hAnsi="Arial" w:cs="Arial"/>
              </w:rPr>
            </w:pPr>
          </w:p>
          <w:p w14:paraId="0DFFD27A" w14:textId="3BC7B8DF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O sistema retorna uma lista com todos os </w:t>
            </w:r>
            <w:r>
              <w:rPr>
                <w:rFonts w:ascii="Arial" w:hAnsi="Arial" w:cs="Arial"/>
              </w:rPr>
              <w:t>videogames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B08BB" w:rsidRPr="002A2D02" w14:paraId="218FBDB0" w14:textId="77777777" w:rsidTr="00D93625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C8DEA" w14:textId="77777777" w:rsidR="00BB08BB" w:rsidRPr="002A2D02" w:rsidRDefault="00BB08B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CFB17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953DB" w14:textId="77777777" w:rsidR="00BB08BB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B22E2BC" w14:textId="77777777" w:rsidR="00BB08BB" w:rsidRDefault="00BB08BB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4461089C" w14:textId="63FC47E4" w:rsidR="00BB08BB" w:rsidRPr="002A2D02" w:rsidRDefault="00BB08B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</w:t>
            </w:r>
            <w:r>
              <w:rPr>
                <w:rFonts w:ascii="Arial" w:hAnsi="Arial" w:cs="Arial"/>
              </w:rPr>
              <w:t xml:space="preserve">não haja nenhum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cadastrado o sistema deverá informar “Não há </w:t>
            </w:r>
            <w:r>
              <w:rPr>
                <w:rFonts w:ascii="Arial" w:hAnsi="Arial" w:cs="Arial"/>
              </w:rPr>
              <w:t>videogames</w:t>
            </w:r>
            <w:r>
              <w:rPr>
                <w:rFonts w:ascii="Arial" w:hAnsi="Arial" w:cs="Arial"/>
              </w:rPr>
              <w:t xml:space="preserve"> cadastrados no sistema”.</w:t>
            </w:r>
          </w:p>
          <w:p w14:paraId="599418FE" w14:textId="77777777" w:rsidR="00BB08BB" w:rsidRPr="002A2D02" w:rsidRDefault="00BB08B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26CD49E" w14:textId="77777777" w:rsidR="00BB08BB" w:rsidRDefault="00BB08BB" w:rsidP="00BB08BB">
      <w:pPr>
        <w:pStyle w:val="TextoNormal"/>
        <w:ind w:left="0"/>
      </w:pPr>
    </w:p>
    <w:p w14:paraId="76C5B76C" w14:textId="77777777" w:rsidR="00BB08BB" w:rsidRDefault="00BB08BB" w:rsidP="00EB3B95">
      <w:pPr>
        <w:pStyle w:val="TextoNormal"/>
        <w:ind w:left="0"/>
      </w:pPr>
    </w:p>
    <w:p w14:paraId="0EDA698A" w14:textId="77777777" w:rsidR="00EB3B95" w:rsidRPr="002A2D02" w:rsidRDefault="00521D32" w:rsidP="00EB3B95">
      <w:pPr>
        <w:rPr>
          <w:rFonts w:ascii="Arial" w:hAnsi="Arial" w:cs="Arial"/>
        </w:rPr>
      </w:pPr>
      <w:commentRangeStart w:id="96"/>
      <w:commentRangeEnd w:id="96"/>
      <w:r>
        <w:rPr>
          <w:rStyle w:val="Refdecomentrio"/>
        </w:rPr>
        <w:commentReference w:id="96"/>
      </w:r>
    </w:p>
    <w:p w14:paraId="6C0F96DE" w14:textId="77777777" w:rsidR="00EB3B95" w:rsidRDefault="00EB3B95" w:rsidP="00EB3B95">
      <w:pPr>
        <w:pStyle w:val="TextoNormal"/>
      </w:pPr>
    </w:p>
    <w:p w14:paraId="17C6C25B" w14:textId="6A39308E" w:rsidR="009305DB" w:rsidRPr="002A2D02" w:rsidRDefault="009305DB" w:rsidP="009305DB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</w:t>
      </w:r>
      <w:r w:rsidR="00BB08BB">
        <w:rPr>
          <w:rFonts w:cs="Arial"/>
        </w:rPr>
        <w:t>10</w:t>
      </w:r>
      <w:r w:rsidRPr="002A2D02">
        <w:rPr>
          <w:rFonts w:cs="Arial"/>
        </w:rPr>
        <w:t xml:space="preserve">] </w:t>
      </w:r>
      <w:r>
        <w:rPr>
          <w:rFonts w:cs="Arial"/>
        </w:rPr>
        <w:t>Realizar a locação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9305DB" w:rsidRPr="002A2D02" w14:paraId="284130F1" w14:textId="77777777" w:rsidTr="00896B7F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ACE23" w14:textId="028BFAD3" w:rsidR="009305DB" w:rsidRPr="002A2D02" w:rsidRDefault="009305D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</w:t>
            </w:r>
            <w:r w:rsidR="00BB08BB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10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2ED95" w14:textId="737A90BC" w:rsidR="009305DB" w:rsidRPr="002A2D02" w:rsidRDefault="009305DB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a locação</w:t>
            </w:r>
          </w:p>
        </w:tc>
      </w:tr>
      <w:tr w:rsidR="009305DB" w:rsidRPr="002A2D02" w14:paraId="771BBB20" w14:textId="77777777" w:rsidTr="00896B7F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F4FCA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4D8BE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9305DB" w:rsidRPr="002A2D02" w14:paraId="3BC20F69" w14:textId="77777777" w:rsidTr="00896B7F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6AD1D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C205B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9305DB" w:rsidRPr="002A2D02" w14:paraId="6F751798" w14:textId="77777777" w:rsidTr="00896B7F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60C82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A9725" w14:textId="31DE6CA1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</w:t>
            </w:r>
            <w:r>
              <w:rPr>
                <w:rFonts w:ascii="Arial" w:hAnsi="Arial" w:cs="Arial"/>
              </w:rPr>
              <w:t>realizar uma locação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05DB" w:rsidRPr="002A2D02" w14:paraId="7A2C7ED9" w14:textId="77777777" w:rsidTr="00896B7F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7020C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692D9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9305DB" w:rsidRPr="002A2D02" w14:paraId="10D822B9" w14:textId="77777777" w:rsidTr="00896B7F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B39E1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827B6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9305DB" w:rsidRPr="002A2D02" w14:paraId="014355CD" w14:textId="77777777" w:rsidTr="00896B7F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8D020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commentRangeStart w:id="97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7"/>
            <w:r>
              <w:rPr>
                <w:rStyle w:val="Refdecomentrio"/>
              </w:rPr>
              <w:commentReference w:id="97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53FF5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9305DB" w:rsidRPr="002A2D02" w14:paraId="7F7DA902" w14:textId="77777777" w:rsidTr="00896B7F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F4B01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B74DC" w14:textId="77777777" w:rsidR="009305DB" w:rsidRDefault="007A543A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data_de_devolução</w:t>
            </w:r>
            <w:r w:rsidR="009305DB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não pode ser menor que a data_de_locação.</w:t>
            </w:r>
          </w:p>
          <w:p w14:paraId="0A2D1B51" w14:textId="61DA8F13" w:rsidR="007A543A" w:rsidRPr="007A543A" w:rsidRDefault="007A543A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valor_da_locação: </w:t>
            </w:r>
            <w:r>
              <w:rPr>
                <w:rFonts w:ascii="Arial" w:hAnsi="Arial" w:cs="Arial"/>
              </w:rPr>
              <w:t>não pode ser negativo.</w:t>
            </w:r>
          </w:p>
        </w:tc>
      </w:tr>
      <w:tr w:rsidR="009305DB" w:rsidRPr="002A2D02" w14:paraId="70AAD7DC" w14:textId="77777777" w:rsidTr="00896B7F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9AB3A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A84BE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57836176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663ED00B" w14:textId="5B3637BC" w:rsidR="009305DB" w:rsidRDefault="009305D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7A543A">
              <w:rPr>
                <w:rFonts w:ascii="Arial" w:hAnsi="Arial" w:cs="Arial"/>
              </w:rPr>
              <w:t>Entrar na área de locação.</w:t>
            </w:r>
          </w:p>
          <w:p w14:paraId="4A05119F" w14:textId="1D495CD1" w:rsidR="007A543A" w:rsidRDefault="007A543A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Inserir dados da locação.</w:t>
            </w:r>
          </w:p>
          <w:p w14:paraId="227A919F" w14:textId="49631963" w:rsidR="007A543A" w:rsidRPr="002A2D02" w:rsidRDefault="007A543A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Confirmar locação.</w:t>
            </w:r>
          </w:p>
          <w:p w14:paraId="12C03095" w14:textId="77777777" w:rsidR="009305DB" w:rsidRPr="002A2D02" w:rsidRDefault="009305DB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47DE5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72EBC1F" w14:textId="77777777" w:rsidR="009305DB" w:rsidRPr="002A2D02" w:rsidRDefault="009305DB" w:rsidP="00886210">
            <w:pPr>
              <w:rPr>
                <w:rFonts w:ascii="Arial" w:hAnsi="Arial" w:cs="Arial"/>
              </w:rPr>
            </w:pPr>
          </w:p>
          <w:p w14:paraId="76F3A389" w14:textId="77777777" w:rsidR="009305DB" w:rsidRDefault="009305DB" w:rsidP="00886210">
            <w:pPr>
              <w:rPr>
                <w:rFonts w:ascii="Arial" w:hAnsi="Arial" w:cs="Arial"/>
              </w:rPr>
            </w:pPr>
          </w:p>
          <w:p w14:paraId="7BD5BA66" w14:textId="77777777" w:rsidR="009305DB" w:rsidRDefault="009305DB" w:rsidP="00886210">
            <w:pPr>
              <w:rPr>
                <w:rFonts w:ascii="Arial" w:hAnsi="Arial" w:cs="Arial"/>
              </w:rPr>
            </w:pPr>
          </w:p>
          <w:p w14:paraId="515CD02B" w14:textId="7E7DCFC1" w:rsidR="009305DB" w:rsidRPr="002A2D02" w:rsidRDefault="007A543A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305DB">
              <w:rPr>
                <w:rFonts w:ascii="Arial" w:hAnsi="Arial" w:cs="Arial"/>
              </w:rPr>
              <w:t>. O sistema informará o sucesso na operação.</w:t>
            </w:r>
          </w:p>
        </w:tc>
      </w:tr>
      <w:tr w:rsidR="009305DB" w:rsidRPr="002A2D02" w14:paraId="7089B196" w14:textId="77777777" w:rsidTr="00896B7F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815BF" w14:textId="77777777" w:rsidR="009305DB" w:rsidRPr="002A2D02" w:rsidRDefault="009305DB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71FEB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6AEA" w14:textId="77777777" w:rsidR="009305DB" w:rsidRDefault="009305D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242661B" w14:textId="77777777" w:rsidR="009305DB" w:rsidRDefault="009305DB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3853DE25" w14:textId="27F7A49C" w:rsidR="009305DB" w:rsidRPr="002A2D02" w:rsidRDefault="009305DB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>a inserção do</w:t>
            </w:r>
            <w:r w:rsidR="00896B7F">
              <w:rPr>
                <w:rFonts w:ascii="Arial" w:hAnsi="Arial" w:cs="Arial"/>
              </w:rPr>
              <w:t>s dados de locação o sistema deverá mostrar uma mensagem “Erro nos dados da locação”.</w:t>
            </w:r>
          </w:p>
          <w:p w14:paraId="047DFE19" w14:textId="77777777" w:rsidR="009305DB" w:rsidRPr="002A2D02" w:rsidRDefault="009305DB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B5BE719" w14:textId="14586B13" w:rsidR="00896B7F" w:rsidRPr="002A2D02" w:rsidRDefault="00896B7F" w:rsidP="00896B7F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</w:t>
      </w:r>
      <w:r w:rsidR="00BB08BB">
        <w:rPr>
          <w:rFonts w:cs="Arial"/>
        </w:rPr>
        <w:t>11</w:t>
      </w:r>
      <w:r w:rsidRPr="002A2D02">
        <w:rPr>
          <w:rFonts w:cs="Arial"/>
        </w:rPr>
        <w:t xml:space="preserve">] </w:t>
      </w:r>
      <w:r>
        <w:rPr>
          <w:rFonts w:cs="Arial"/>
        </w:rPr>
        <w:t>Remover</w:t>
      </w:r>
      <w:r>
        <w:rPr>
          <w:rFonts w:cs="Arial"/>
        </w:rPr>
        <w:t xml:space="preserve"> a locação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896B7F" w:rsidRPr="002A2D02" w14:paraId="64952EDE" w14:textId="77777777" w:rsidTr="00AE1EE3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D6772" w14:textId="5AA70758" w:rsidR="00896B7F" w:rsidRPr="002A2D02" w:rsidRDefault="00896B7F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</w:t>
            </w:r>
            <w:r w:rsidR="00BB08BB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6778D" w14:textId="11BC2CF2" w:rsidR="00896B7F" w:rsidRPr="002A2D02" w:rsidRDefault="00896B7F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Remover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a locação</w:t>
            </w:r>
          </w:p>
        </w:tc>
      </w:tr>
      <w:tr w:rsidR="00896B7F" w:rsidRPr="002A2D02" w14:paraId="71E5B672" w14:textId="77777777" w:rsidTr="00AE1EE3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3E1E6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E19EF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896B7F" w:rsidRPr="002A2D02" w14:paraId="68DD20D9" w14:textId="77777777" w:rsidTr="00AE1EE3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51E57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9AAE0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896B7F" w:rsidRPr="002A2D02" w14:paraId="65F76437" w14:textId="77777777" w:rsidTr="00AE1EE3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21DFF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56819" w14:textId="7C7CC92D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</w:t>
            </w:r>
            <w:r>
              <w:rPr>
                <w:rFonts w:ascii="Arial" w:hAnsi="Arial" w:cs="Arial"/>
              </w:rPr>
              <w:t>remover</w:t>
            </w:r>
            <w:r>
              <w:rPr>
                <w:rFonts w:ascii="Arial" w:hAnsi="Arial" w:cs="Arial"/>
              </w:rPr>
              <w:t xml:space="preserve"> uma locação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sistema.</w:t>
            </w:r>
          </w:p>
        </w:tc>
      </w:tr>
      <w:tr w:rsidR="00896B7F" w:rsidRPr="002A2D02" w14:paraId="1B5C4922" w14:textId="77777777" w:rsidTr="00AE1EE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C89B7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C155C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896B7F" w:rsidRPr="002A2D02" w14:paraId="31E84617" w14:textId="77777777" w:rsidTr="00AE1EE3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E679B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7F60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896B7F" w:rsidRPr="002A2D02" w14:paraId="6A5FECD3" w14:textId="77777777" w:rsidTr="00AE1EE3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AD62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commentRangeStart w:id="98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8"/>
            <w:r>
              <w:rPr>
                <w:rStyle w:val="Refdecomentrio"/>
              </w:rPr>
              <w:commentReference w:id="98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957F3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896B7F" w:rsidRPr="002A2D02" w14:paraId="69B6558C" w14:textId="77777777" w:rsidTr="00AE1EE3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55FCE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94E2F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0B692D94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5D064BB3" w14:textId="77777777" w:rsidR="00896B7F" w:rsidRDefault="00896B7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Entrar na área de locação.</w:t>
            </w:r>
          </w:p>
          <w:p w14:paraId="5592F010" w14:textId="34D77397" w:rsidR="00896B7F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AE1EE3">
              <w:rPr>
                <w:rFonts w:ascii="Arial" w:hAnsi="Arial" w:cs="Arial"/>
              </w:rPr>
              <w:t>Realizar a remoção</w:t>
            </w:r>
          </w:p>
          <w:p w14:paraId="01106E15" w14:textId="302D6BC8" w:rsidR="00896B7F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96B7F">
              <w:rPr>
                <w:rFonts w:ascii="Arial" w:hAnsi="Arial" w:cs="Arial"/>
              </w:rPr>
              <w:t xml:space="preserve">. Confirmar </w:t>
            </w:r>
            <w:r>
              <w:rPr>
                <w:rFonts w:ascii="Arial" w:hAnsi="Arial" w:cs="Arial"/>
              </w:rPr>
              <w:t>remoção</w:t>
            </w:r>
            <w:r w:rsidR="00896B7F">
              <w:rPr>
                <w:rFonts w:ascii="Arial" w:hAnsi="Arial" w:cs="Arial"/>
              </w:rPr>
              <w:t>.</w:t>
            </w:r>
          </w:p>
          <w:p w14:paraId="6E5BCE0E" w14:textId="77777777" w:rsidR="00896B7F" w:rsidRPr="002A2D02" w:rsidRDefault="00896B7F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CD24B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81C5924" w14:textId="77777777" w:rsidR="00896B7F" w:rsidRPr="002A2D02" w:rsidRDefault="00896B7F" w:rsidP="00886210">
            <w:pPr>
              <w:rPr>
                <w:rFonts w:ascii="Arial" w:hAnsi="Arial" w:cs="Arial"/>
              </w:rPr>
            </w:pPr>
          </w:p>
          <w:p w14:paraId="0294A860" w14:textId="77777777" w:rsidR="00896B7F" w:rsidRDefault="00896B7F" w:rsidP="00886210">
            <w:pPr>
              <w:rPr>
                <w:rFonts w:ascii="Arial" w:hAnsi="Arial" w:cs="Arial"/>
              </w:rPr>
            </w:pPr>
          </w:p>
          <w:p w14:paraId="1C0C2CBD" w14:textId="77777777" w:rsidR="00896B7F" w:rsidRDefault="00896B7F" w:rsidP="00886210">
            <w:pPr>
              <w:rPr>
                <w:rFonts w:ascii="Arial" w:hAnsi="Arial" w:cs="Arial"/>
              </w:rPr>
            </w:pPr>
          </w:p>
          <w:p w14:paraId="1A1D1B8B" w14:textId="186231B0" w:rsidR="00896B7F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96B7F">
              <w:rPr>
                <w:rFonts w:ascii="Arial" w:hAnsi="Arial" w:cs="Arial"/>
              </w:rPr>
              <w:t xml:space="preserve">. O sistema </w:t>
            </w:r>
            <w:r>
              <w:rPr>
                <w:rFonts w:ascii="Arial" w:hAnsi="Arial" w:cs="Arial"/>
              </w:rPr>
              <w:t>pedirá uma confirmação.</w:t>
            </w:r>
          </w:p>
        </w:tc>
      </w:tr>
      <w:tr w:rsidR="00896B7F" w:rsidRPr="002A2D02" w14:paraId="16125CCC" w14:textId="77777777" w:rsidTr="00AE1EE3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CC297" w14:textId="77777777" w:rsidR="00896B7F" w:rsidRPr="002A2D02" w:rsidRDefault="00896B7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CF76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0829C" w14:textId="77777777" w:rsidR="00896B7F" w:rsidRDefault="00896B7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0DF82FA" w14:textId="77777777" w:rsidR="00896B7F" w:rsidRDefault="00896B7F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19B05E4E" w14:textId="41BFD4F0" w:rsidR="00896B7F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96B7F" w:rsidRPr="002A2D02">
              <w:rPr>
                <w:rFonts w:ascii="Arial" w:hAnsi="Arial" w:cs="Arial"/>
              </w:rPr>
              <w:t xml:space="preserve">. Caso </w:t>
            </w:r>
            <w:r>
              <w:rPr>
                <w:rFonts w:ascii="Arial" w:hAnsi="Arial" w:cs="Arial"/>
              </w:rPr>
              <w:t>não seja confirmada a remoção o sistema deve manter a locação e informar ao funcionário uma mensagem “Remoção não confirmada”.</w:t>
            </w:r>
          </w:p>
          <w:p w14:paraId="1E1E93A1" w14:textId="77777777" w:rsidR="00896B7F" w:rsidRPr="002A2D02" w:rsidRDefault="00896B7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D1BA448" w14:textId="77777777" w:rsidR="00EB3B95" w:rsidRDefault="00EB3B95" w:rsidP="00EB3B95">
      <w:pPr>
        <w:pStyle w:val="TextoNormal"/>
        <w:ind w:left="0"/>
      </w:pPr>
    </w:p>
    <w:p w14:paraId="11DBC4CC" w14:textId="005746AD" w:rsidR="00AE1EE3" w:rsidRPr="002A2D02" w:rsidRDefault="00AE1EE3" w:rsidP="00AE1EE3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</w:t>
      </w:r>
      <w:r w:rsidR="00BB08BB">
        <w:rPr>
          <w:rFonts w:cs="Arial"/>
        </w:rPr>
        <w:t>12</w:t>
      </w:r>
      <w:r w:rsidRPr="002A2D02">
        <w:rPr>
          <w:rFonts w:cs="Arial"/>
        </w:rPr>
        <w:t xml:space="preserve">] </w:t>
      </w:r>
      <w:r>
        <w:rPr>
          <w:rFonts w:cs="Arial"/>
        </w:rPr>
        <w:t>Atualizar</w:t>
      </w:r>
      <w:r>
        <w:rPr>
          <w:rFonts w:cs="Arial"/>
        </w:rPr>
        <w:t xml:space="preserve"> </w:t>
      </w:r>
      <w:r>
        <w:rPr>
          <w:rFonts w:cs="Arial"/>
        </w:rPr>
        <w:t>um</w:t>
      </w:r>
      <w:r>
        <w:rPr>
          <w:rFonts w:cs="Arial"/>
        </w:rPr>
        <w:t>a locação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AE1EE3" w:rsidRPr="002A2D02" w14:paraId="7EF44AFC" w14:textId="77777777" w:rsidTr="00886210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97072" w14:textId="2FD0528A" w:rsidR="00AE1EE3" w:rsidRPr="002A2D02" w:rsidRDefault="00AE1E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</w:t>
            </w:r>
            <w:r w:rsidR="00BB08BB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90F1" w14:textId="4806CE46" w:rsidR="00AE1EE3" w:rsidRPr="002A2D02" w:rsidRDefault="00AE1EE3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Atualizar um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 locação</w:t>
            </w:r>
          </w:p>
        </w:tc>
      </w:tr>
      <w:tr w:rsidR="00AE1EE3" w:rsidRPr="002A2D02" w14:paraId="4E798A1A" w14:textId="77777777" w:rsidTr="00886210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D92CA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5494B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AE1EE3" w:rsidRPr="002A2D02" w14:paraId="7715475D" w14:textId="77777777" w:rsidTr="00886210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3E8B4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31264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AE1EE3" w:rsidRPr="002A2D02" w14:paraId="6081E131" w14:textId="77777777" w:rsidTr="00886210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FAE1B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6E3E7" w14:textId="58CB6508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</w:t>
            </w:r>
            <w:r>
              <w:rPr>
                <w:rFonts w:ascii="Arial" w:hAnsi="Arial" w:cs="Arial"/>
              </w:rPr>
              <w:t>atualizar</w:t>
            </w:r>
            <w:r>
              <w:rPr>
                <w:rFonts w:ascii="Arial" w:hAnsi="Arial" w:cs="Arial"/>
              </w:rPr>
              <w:t xml:space="preserve"> uma locação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sistema.</w:t>
            </w:r>
          </w:p>
        </w:tc>
      </w:tr>
      <w:tr w:rsidR="00AE1EE3" w:rsidRPr="002A2D02" w14:paraId="482FC0B0" w14:textId="77777777" w:rsidTr="00886210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9118E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35EFB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AE1EE3" w:rsidRPr="002A2D02" w14:paraId="35E58747" w14:textId="77777777" w:rsidTr="00886210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0035D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E0868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AE1EE3" w:rsidRPr="002A2D02" w14:paraId="5C06D48E" w14:textId="77777777" w:rsidTr="00886210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36E42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commentRangeStart w:id="9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99"/>
            <w:r>
              <w:rPr>
                <w:rStyle w:val="Refdecomentrio"/>
              </w:rPr>
              <w:commentReference w:id="9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9AE0B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AE1EE3" w:rsidRPr="002A2D02" w14:paraId="4850C9B3" w14:textId="77777777" w:rsidTr="00886210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52F65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7E713" w14:textId="77777777" w:rsidR="00AE1EE3" w:rsidRDefault="00AE1EE3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data_de_devolução: </w:t>
            </w:r>
            <w:r>
              <w:rPr>
                <w:rFonts w:ascii="Arial" w:hAnsi="Arial" w:cs="Arial"/>
              </w:rPr>
              <w:t>não pode ser menor que a data_de_locação.</w:t>
            </w:r>
          </w:p>
          <w:p w14:paraId="0FF86BEB" w14:textId="77777777" w:rsidR="00AE1EE3" w:rsidRPr="007A543A" w:rsidRDefault="00AE1EE3" w:rsidP="00886210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valor_da_locação: </w:t>
            </w:r>
            <w:r>
              <w:rPr>
                <w:rFonts w:ascii="Arial" w:hAnsi="Arial" w:cs="Arial"/>
              </w:rPr>
              <w:t>não pode ser negativo.</w:t>
            </w:r>
          </w:p>
        </w:tc>
      </w:tr>
      <w:tr w:rsidR="00AE1EE3" w:rsidRPr="002A2D02" w14:paraId="4928C8DD" w14:textId="77777777" w:rsidTr="00886210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6A743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BA595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7FEC22B6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20FC9B4D" w14:textId="5447809E" w:rsidR="00AE1EE3" w:rsidRDefault="00AE1E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Entrar na área de </w:t>
            </w:r>
            <w:r>
              <w:rPr>
                <w:rFonts w:ascii="Arial" w:hAnsi="Arial" w:cs="Arial"/>
              </w:rPr>
              <w:t xml:space="preserve">atualizar </w:t>
            </w:r>
            <w:r>
              <w:rPr>
                <w:rFonts w:ascii="Arial" w:hAnsi="Arial" w:cs="Arial"/>
              </w:rPr>
              <w:t>locação.</w:t>
            </w:r>
          </w:p>
          <w:p w14:paraId="15DEA421" w14:textId="06382735" w:rsidR="00AE1EE3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Inserir </w:t>
            </w:r>
            <w:r>
              <w:rPr>
                <w:rFonts w:ascii="Arial" w:hAnsi="Arial" w:cs="Arial"/>
              </w:rPr>
              <w:t xml:space="preserve">os novos </w:t>
            </w:r>
            <w:r>
              <w:rPr>
                <w:rFonts w:ascii="Arial" w:hAnsi="Arial" w:cs="Arial"/>
              </w:rPr>
              <w:t>dados da locação.</w:t>
            </w:r>
          </w:p>
          <w:p w14:paraId="194B4096" w14:textId="778F1468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Confirmar </w:t>
            </w:r>
            <w:r>
              <w:rPr>
                <w:rFonts w:ascii="Arial" w:hAnsi="Arial" w:cs="Arial"/>
              </w:rPr>
              <w:t>alteração</w:t>
            </w:r>
            <w:r>
              <w:rPr>
                <w:rFonts w:ascii="Arial" w:hAnsi="Arial" w:cs="Arial"/>
              </w:rPr>
              <w:t>.</w:t>
            </w:r>
          </w:p>
          <w:p w14:paraId="76F96F9D" w14:textId="77777777" w:rsidR="00AE1EE3" w:rsidRPr="002A2D02" w:rsidRDefault="00AE1EE3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BD1EB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3F11630" w14:textId="77777777" w:rsidR="00AE1EE3" w:rsidRPr="002A2D02" w:rsidRDefault="00AE1EE3" w:rsidP="00886210">
            <w:pPr>
              <w:rPr>
                <w:rFonts w:ascii="Arial" w:hAnsi="Arial" w:cs="Arial"/>
              </w:rPr>
            </w:pPr>
          </w:p>
          <w:p w14:paraId="12ED05E8" w14:textId="77777777" w:rsidR="00AE1EE3" w:rsidRDefault="00AE1EE3" w:rsidP="00886210">
            <w:pPr>
              <w:rPr>
                <w:rFonts w:ascii="Arial" w:hAnsi="Arial" w:cs="Arial"/>
              </w:rPr>
            </w:pPr>
          </w:p>
          <w:p w14:paraId="2A086049" w14:textId="77777777" w:rsidR="00AE1EE3" w:rsidRDefault="00AE1EE3" w:rsidP="00886210">
            <w:pPr>
              <w:rPr>
                <w:rFonts w:ascii="Arial" w:hAnsi="Arial" w:cs="Arial"/>
              </w:rPr>
            </w:pPr>
          </w:p>
          <w:p w14:paraId="1E62A38B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O sistema informará o sucesso na operação.</w:t>
            </w:r>
          </w:p>
        </w:tc>
      </w:tr>
      <w:tr w:rsidR="00AE1EE3" w:rsidRPr="002A2D02" w14:paraId="7ECBD8AE" w14:textId="77777777" w:rsidTr="00886210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E970F" w14:textId="77777777" w:rsidR="00AE1EE3" w:rsidRPr="002A2D02" w:rsidRDefault="00AE1EE3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5ECF3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FD93A" w14:textId="77777777" w:rsidR="00AE1EE3" w:rsidRDefault="00AE1E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DFD73B0" w14:textId="77777777" w:rsidR="00AE1EE3" w:rsidRDefault="00AE1EE3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5F4C1D2C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>a inserção dos dados de locação o sistema deverá mostrar uma mensagem “Erro nos dados da locação”.</w:t>
            </w:r>
          </w:p>
          <w:p w14:paraId="060812F4" w14:textId="77777777" w:rsidR="00AE1EE3" w:rsidRPr="002A2D02" w:rsidRDefault="00AE1EE3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187A2BB6" w14:textId="77777777" w:rsidR="00EB3B95" w:rsidRDefault="00EB3B95" w:rsidP="00EB3B95"/>
    <w:p w14:paraId="6C4E5B0B" w14:textId="77777777" w:rsidR="00A1307F" w:rsidRDefault="00A1307F" w:rsidP="00A1307F">
      <w:pPr>
        <w:pStyle w:val="TextoNormal"/>
        <w:ind w:left="0"/>
      </w:pPr>
    </w:p>
    <w:p w14:paraId="420DD8D0" w14:textId="3A92F3DD" w:rsidR="00E7139F" w:rsidRPr="002A2D02" w:rsidRDefault="00E7139F" w:rsidP="00E7139F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</w:t>
      </w:r>
      <w:r w:rsidR="00BB08BB">
        <w:rPr>
          <w:rFonts w:cs="Arial"/>
        </w:rPr>
        <w:t>13</w:t>
      </w:r>
      <w:r w:rsidRPr="002A2D02">
        <w:rPr>
          <w:rFonts w:cs="Arial"/>
        </w:rPr>
        <w:t xml:space="preserve">] </w:t>
      </w:r>
      <w:r>
        <w:rPr>
          <w:rFonts w:cs="Arial"/>
        </w:rPr>
        <w:t>Listar locações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4"/>
        <w:gridCol w:w="4446"/>
      </w:tblGrid>
      <w:tr w:rsidR="00E7139F" w:rsidRPr="002A2D02" w14:paraId="6B761848" w14:textId="77777777" w:rsidTr="00886210">
        <w:trPr>
          <w:trHeight w:val="27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369D9" w14:textId="67B11A1E" w:rsidR="00E7139F" w:rsidRPr="002A2D02" w:rsidRDefault="00E7139F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</w:t>
            </w:r>
            <w:r w:rsidR="00D93625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</w:t>
            </w:r>
            <w:r w:rsidR="00BB08BB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06BD8" w14:textId="7E37A024" w:rsidR="00E7139F" w:rsidRPr="002A2D02" w:rsidRDefault="00E7139F" w:rsidP="00886210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Listar locações</w:t>
            </w:r>
          </w:p>
        </w:tc>
      </w:tr>
      <w:tr w:rsidR="00E7139F" w:rsidRPr="002A2D02" w14:paraId="46B15AA6" w14:textId="77777777" w:rsidTr="00886210">
        <w:trPr>
          <w:trHeight w:val="41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E61B1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68D8D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7139F" w:rsidRPr="002A2D02" w14:paraId="5091EC1E" w14:textId="77777777" w:rsidTr="00886210">
        <w:trPr>
          <w:trHeight w:val="251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F7909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302DF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7139F" w:rsidRPr="002A2D02" w14:paraId="0549332C" w14:textId="77777777" w:rsidTr="00886210">
        <w:trPr>
          <w:trHeight w:val="8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C2334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F2F60" w14:textId="27E59364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</w:t>
            </w:r>
            <w:r>
              <w:rPr>
                <w:rFonts w:ascii="Arial" w:hAnsi="Arial" w:cs="Arial"/>
              </w:rPr>
              <w:t>poderá ver uma lista com todas as locações registradas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7139F" w:rsidRPr="002A2D02" w14:paraId="162464EC" w14:textId="77777777" w:rsidTr="00886210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CC26C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BA638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E7139F" w:rsidRPr="002A2D02" w14:paraId="50F18645" w14:textId="77777777" w:rsidTr="00886210">
        <w:trPr>
          <w:trHeight w:val="5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07C84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59211" w14:textId="317830BC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retornará uma </w:t>
            </w:r>
            <w:r>
              <w:rPr>
                <w:rFonts w:ascii="Arial" w:hAnsi="Arial" w:cs="Arial"/>
              </w:rPr>
              <w:t>lista com todas as locações registradas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7139F" w:rsidRPr="002A2D02" w14:paraId="613C97E6" w14:textId="77777777" w:rsidTr="00886210">
        <w:trPr>
          <w:trHeight w:val="3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8D4B7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commentRangeStart w:id="100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100"/>
            <w:r>
              <w:rPr>
                <w:rStyle w:val="Refdecomentrio"/>
              </w:rPr>
              <w:commentReference w:id="100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54D8B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7139F" w:rsidRPr="002A2D02" w14:paraId="1B1F9C9E" w14:textId="77777777" w:rsidTr="00886210">
        <w:trPr>
          <w:trHeight w:val="203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3A8E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F37EC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6B912695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3A8217C4" w14:textId="77777777" w:rsidR="00E7139F" w:rsidRDefault="00E7139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Entrar na área de locação.</w:t>
            </w:r>
          </w:p>
          <w:p w14:paraId="2BD69AF0" w14:textId="38C2D91B" w:rsidR="00E7139F" w:rsidRDefault="00E7139F" w:rsidP="00E7139F">
            <w:pPr>
              <w:rPr>
                <w:rFonts w:ascii="Arial" w:hAnsi="Arial" w:cs="Arial"/>
              </w:rPr>
            </w:pPr>
          </w:p>
          <w:p w14:paraId="6302AFC5" w14:textId="6AF25B29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14:paraId="791DF673" w14:textId="77777777" w:rsidR="00E7139F" w:rsidRPr="002A2D02" w:rsidRDefault="00E7139F" w:rsidP="00886210">
            <w:pPr>
              <w:rPr>
                <w:rFonts w:ascii="Arial" w:hAnsi="Arial" w:cs="Arial"/>
              </w:rPr>
            </w:pP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48A79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0C0FEA1" w14:textId="77777777" w:rsidR="00E7139F" w:rsidRPr="002A2D02" w:rsidRDefault="00E7139F" w:rsidP="00886210">
            <w:pPr>
              <w:rPr>
                <w:rFonts w:ascii="Arial" w:hAnsi="Arial" w:cs="Arial"/>
              </w:rPr>
            </w:pPr>
          </w:p>
          <w:p w14:paraId="76F52294" w14:textId="77777777" w:rsidR="00E7139F" w:rsidRDefault="00E7139F" w:rsidP="00886210">
            <w:pPr>
              <w:rPr>
                <w:rFonts w:ascii="Arial" w:hAnsi="Arial" w:cs="Arial"/>
              </w:rPr>
            </w:pPr>
          </w:p>
          <w:p w14:paraId="353C7B88" w14:textId="77777777" w:rsidR="00E7139F" w:rsidRDefault="00E7139F" w:rsidP="00886210">
            <w:pPr>
              <w:rPr>
                <w:rFonts w:ascii="Arial" w:hAnsi="Arial" w:cs="Arial"/>
              </w:rPr>
            </w:pPr>
          </w:p>
          <w:p w14:paraId="6C5BDC4E" w14:textId="28EC0840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O sistema </w:t>
            </w:r>
            <w:r>
              <w:rPr>
                <w:rFonts w:ascii="Arial" w:hAnsi="Arial" w:cs="Arial"/>
              </w:rPr>
              <w:t>mostrará uma lista com todas as locações registradas no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7139F" w:rsidRPr="002A2D02" w14:paraId="7EE647A5" w14:textId="77777777" w:rsidTr="00886210">
        <w:trPr>
          <w:trHeight w:val="13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80BAD" w14:textId="77777777" w:rsidR="00E7139F" w:rsidRPr="002A2D02" w:rsidRDefault="00E7139F" w:rsidP="00886210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4C11D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4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6A80" w14:textId="77777777" w:rsidR="00E7139F" w:rsidRDefault="00E7139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FF78BB" w14:textId="77777777" w:rsidR="00E7139F" w:rsidRDefault="00E7139F" w:rsidP="00886210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68C77BAB" w14:textId="5CCD5231" w:rsidR="00E7139F" w:rsidRPr="002A2D02" w:rsidRDefault="00E7139F" w:rsidP="008862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Caso </w:t>
            </w:r>
            <w:r>
              <w:rPr>
                <w:rFonts w:ascii="Arial" w:hAnsi="Arial" w:cs="Arial"/>
              </w:rPr>
              <w:t xml:space="preserve">não </w:t>
            </w:r>
            <w:r w:rsidR="00733FF8">
              <w:rPr>
                <w:rFonts w:ascii="Arial" w:hAnsi="Arial" w:cs="Arial"/>
              </w:rPr>
              <w:t>haja locação o sistema mostrará uma mensagem dizendo “Não há locações registradas no sistema”.</w:t>
            </w:r>
          </w:p>
          <w:p w14:paraId="47E031E0" w14:textId="77777777" w:rsidR="00E7139F" w:rsidRPr="002A2D02" w:rsidRDefault="00E7139F" w:rsidP="00886210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373197FF" w14:textId="77777777" w:rsidR="003C0EBE" w:rsidRPr="002A2D02" w:rsidRDefault="003C0EBE" w:rsidP="00E7139F">
      <w:pPr>
        <w:rPr>
          <w:rFonts w:ascii="Arial" w:hAnsi="Arial" w:cs="Arial"/>
        </w:rPr>
      </w:pPr>
    </w:p>
    <w:p w14:paraId="2672079B" w14:textId="77777777" w:rsidR="00A1307F" w:rsidRDefault="00A1307F" w:rsidP="00A1307F">
      <w:pPr>
        <w:pStyle w:val="TextoNormal"/>
      </w:pPr>
    </w:p>
    <w:p w14:paraId="76F2B034" w14:textId="77777777" w:rsidR="00A1307F" w:rsidRDefault="00A1307F" w:rsidP="003C0EBE">
      <w:pPr>
        <w:pStyle w:val="TextoNormal"/>
        <w:ind w:left="0"/>
      </w:pPr>
    </w:p>
    <w:p w14:paraId="17FC0E4D" w14:textId="77777777" w:rsidR="00A1307F" w:rsidRDefault="00A1307F" w:rsidP="00A1307F"/>
    <w:p w14:paraId="6F10C754" w14:textId="64F05158" w:rsidR="00A1307F" w:rsidRDefault="00A1307F" w:rsidP="003C0EBE">
      <w:pPr>
        <w:pStyle w:val="Ttulo2"/>
      </w:pPr>
      <w:r>
        <w:t>Requisitos do cliente</w:t>
      </w:r>
    </w:p>
    <w:p w14:paraId="0B99A327" w14:textId="059E8AB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58EC65B1" w14:textId="77777777" w:rsidR="003C0EBE" w:rsidRPr="003C0EBE" w:rsidRDefault="003C0EBE" w:rsidP="003C0EBE">
      <w:pPr>
        <w:pStyle w:val="TextoNormal"/>
        <w:rPr>
          <w:rFonts w:ascii="Arial" w:hAnsi="Arial" w:cs="Arial"/>
        </w:rPr>
      </w:pPr>
    </w:p>
    <w:p w14:paraId="57D3D1C8" w14:textId="49BB172F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c</w:t>
      </w:r>
      <w:r w:rsidRPr="002A2D02">
        <w:rPr>
          <w:rFonts w:cs="Arial"/>
        </w:rPr>
        <w:t xml:space="preserve">001] </w:t>
      </w:r>
      <w:r w:rsidR="00A75E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36"/>
        <w:gridCol w:w="4464"/>
      </w:tblGrid>
      <w:tr w:rsidR="00A75E63" w:rsidRPr="002A2D02" w14:paraId="5D2070DB" w14:textId="77777777" w:rsidTr="000A2CA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9227F" w14:textId="15ECE58D" w:rsidR="00A75E63" w:rsidRPr="002A2D02" w:rsidRDefault="00A75E63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D0833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A75E63" w:rsidRPr="002A2D02" w14:paraId="0CFE87D4" w14:textId="77777777" w:rsidTr="000A2CA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63B7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C3B5F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A75E63" w:rsidRPr="002A2D02" w14:paraId="7D587D0C" w14:textId="77777777" w:rsidTr="000A2CA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D7B1A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858ED" w14:textId="4761B122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Cliente.</w:t>
            </w:r>
          </w:p>
        </w:tc>
      </w:tr>
      <w:tr w:rsidR="00A75E63" w:rsidRPr="002A2D02" w14:paraId="1A75F322" w14:textId="77777777" w:rsidTr="000A2CA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2265A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6213D" w14:textId="594A6E82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realizar o login no sistema para poder acessá-lo.</w:t>
            </w:r>
          </w:p>
        </w:tc>
      </w:tr>
      <w:tr w:rsidR="00A75E63" w:rsidRPr="002A2D02" w14:paraId="0D463D50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D2E40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4315B" w14:textId="256F16A7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estar previamente cadastrado no sistema.</w:t>
            </w:r>
          </w:p>
        </w:tc>
      </w:tr>
      <w:tr w:rsidR="00A75E63" w:rsidRPr="002A2D02" w14:paraId="08C5BB08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AE3F4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E2D4" w14:textId="0928B060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entrará no sistema e será levado a sua tela de operação.</w:t>
            </w:r>
          </w:p>
        </w:tc>
      </w:tr>
      <w:tr w:rsidR="00A75E63" w:rsidRPr="002A2D02" w14:paraId="7A9B05C1" w14:textId="77777777" w:rsidTr="000A2CA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4D77B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commentRangeStart w:id="101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101"/>
            <w:r>
              <w:rPr>
                <w:rStyle w:val="Refdecomentrio"/>
              </w:rPr>
              <w:commentReference w:id="101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B5EA7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A75E63" w:rsidRPr="002A2D02" w14:paraId="177A8325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8BC32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8800A" w14:textId="77777777" w:rsidR="00A75E63" w:rsidRPr="002A2D02" w:rsidRDefault="00A75E63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2C74CA1D" w14:textId="77777777" w:rsidR="00A75E63" w:rsidRPr="002A2D02" w:rsidRDefault="00A75E63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A75E63" w:rsidRPr="002A2D02" w14:paraId="3E825409" w14:textId="77777777" w:rsidTr="000A2CA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D64A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AC965" w14:textId="491C4813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640D12D6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64989234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C2DB566" w14:textId="1F14604D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cliente.</w:t>
            </w:r>
          </w:p>
          <w:p w14:paraId="1094E219" w14:textId="77777777" w:rsidR="00A75E63" w:rsidRPr="002A2D02" w:rsidRDefault="00A75E63" w:rsidP="000A2CA1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29CF8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3C9F4C" w14:textId="77777777" w:rsidR="00A75E63" w:rsidRPr="002A2D02" w:rsidRDefault="00A75E63" w:rsidP="000A2CA1">
            <w:pPr>
              <w:rPr>
                <w:rFonts w:ascii="Arial" w:hAnsi="Arial" w:cs="Arial"/>
              </w:rPr>
            </w:pPr>
          </w:p>
          <w:p w14:paraId="3DB81235" w14:textId="77777777" w:rsidR="00A75E63" w:rsidRPr="002A2D02" w:rsidRDefault="00A75E63" w:rsidP="000A2CA1">
            <w:pPr>
              <w:rPr>
                <w:rFonts w:ascii="Arial" w:hAnsi="Arial" w:cs="Arial"/>
              </w:rPr>
            </w:pPr>
          </w:p>
          <w:p w14:paraId="599F4ECC" w14:textId="77777777" w:rsidR="00A75E63" w:rsidRDefault="00A75E63" w:rsidP="000A2CA1">
            <w:pPr>
              <w:rPr>
                <w:rFonts w:ascii="Arial" w:hAnsi="Arial" w:cs="Arial"/>
              </w:rPr>
            </w:pPr>
          </w:p>
          <w:p w14:paraId="4F9ED641" w14:textId="77777777" w:rsidR="00A75E63" w:rsidRDefault="00A75E63" w:rsidP="000A2CA1">
            <w:pPr>
              <w:rPr>
                <w:rFonts w:ascii="Arial" w:hAnsi="Arial" w:cs="Arial"/>
              </w:rPr>
            </w:pPr>
          </w:p>
          <w:p w14:paraId="1B8E55E8" w14:textId="3C2F1626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cliente.</w:t>
            </w:r>
          </w:p>
        </w:tc>
      </w:tr>
      <w:tr w:rsidR="00A75E63" w:rsidRPr="002A2D02" w14:paraId="2E29C52A" w14:textId="77777777" w:rsidTr="000A2CA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C44C" w14:textId="77777777" w:rsidR="00A75E63" w:rsidRPr="002A2D02" w:rsidRDefault="00A75E63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D6816" w14:textId="76645DE3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CA9D" w14:textId="77777777" w:rsidR="00A75E63" w:rsidRDefault="00A75E63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21FD2D6" w14:textId="7704CD02" w:rsidR="00A75E63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A75E63">
              <w:rPr>
                <w:rFonts w:ascii="Arial" w:hAnsi="Arial" w:cs="Arial"/>
              </w:rPr>
              <w:t xml:space="preserve">Caso o </w:t>
            </w:r>
            <w:proofErr w:type="spellStart"/>
            <w:r w:rsidR="00A75E63">
              <w:rPr>
                <w:rFonts w:ascii="Arial" w:hAnsi="Arial" w:cs="Arial"/>
              </w:rPr>
              <w:t>email</w:t>
            </w:r>
            <w:proofErr w:type="spellEnd"/>
            <w:r w:rsidR="00A75E63">
              <w:rPr>
                <w:rFonts w:ascii="Arial" w:hAnsi="Arial" w:cs="Arial"/>
              </w:rPr>
              <w:t xml:space="preserve"> não siga o padrão o sistema irá informar.</w:t>
            </w:r>
          </w:p>
          <w:p w14:paraId="138BC2C1" w14:textId="77777777" w:rsidR="00E43FAA" w:rsidRDefault="00E43FAA" w:rsidP="00E43FAA">
            <w:pPr>
              <w:rPr>
                <w:rFonts w:ascii="Arial" w:hAnsi="Arial" w:cs="Arial"/>
              </w:rPr>
            </w:pPr>
          </w:p>
          <w:p w14:paraId="39E82180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195A0976" w14:textId="77777777" w:rsidR="00A75E63" w:rsidRPr="002A2D02" w:rsidRDefault="00A75E63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A8D24ED" w14:textId="488DA5B6" w:rsidR="003C0EBE" w:rsidRDefault="003C0EBE" w:rsidP="003C0EBE">
      <w:pPr>
        <w:rPr>
          <w:rFonts w:ascii="Arial" w:hAnsi="Arial" w:cs="Arial"/>
        </w:rPr>
      </w:pPr>
    </w:p>
    <w:p w14:paraId="14EFFB73" w14:textId="2A87963E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c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>Alterar as próprias informações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0"/>
        <w:gridCol w:w="4450"/>
      </w:tblGrid>
      <w:tr w:rsidR="004853C1" w:rsidRPr="002A2D02" w14:paraId="125DDB1D" w14:textId="77777777" w:rsidTr="000A2CA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E3987" w14:textId="3F8B3E4C" w:rsidR="004853C1" w:rsidRPr="002A2D02" w:rsidRDefault="004853C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1C636" w14:textId="797DF6B3" w:rsidR="004853C1" w:rsidRPr="002A2D02" w:rsidRDefault="004853C1" w:rsidP="000A2CA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Alterar as próprias informações no sistema</w:t>
            </w:r>
          </w:p>
        </w:tc>
      </w:tr>
      <w:tr w:rsidR="004853C1" w:rsidRPr="002A2D02" w14:paraId="72BAD51F" w14:textId="77777777" w:rsidTr="000A2CA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4AD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96315" w14:textId="3BB5289A" w:rsidR="004853C1" w:rsidRPr="002A2D02" w:rsidRDefault="004853C1" w:rsidP="000A2CA1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Importante       (   ) Desejável</w:t>
            </w:r>
          </w:p>
        </w:tc>
      </w:tr>
      <w:tr w:rsidR="004853C1" w:rsidRPr="002A2D02" w14:paraId="2DA54196" w14:textId="77777777" w:rsidTr="000A2CA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04D2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97D2" w14:textId="77777777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Cliente.</w:t>
            </w:r>
          </w:p>
        </w:tc>
      </w:tr>
      <w:tr w:rsidR="004853C1" w:rsidRPr="002A2D02" w14:paraId="083D6C9B" w14:textId="77777777" w:rsidTr="000A2CA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1D95B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C44F0" w14:textId="6B6F0100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poderá alterar as suas próprias informações como: endereço, telefone, etc.</w:t>
            </w:r>
          </w:p>
        </w:tc>
      </w:tr>
      <w:tr w:rsidR="004853C1" w:rsidRPr="002A2D02" w14:paraId="54E52AA2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C1960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65204" w14:textId="01BE809B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precisa estar logado no sistema.</w:t>
            </w:r>
          </w:p>
        </w:tc>
      </w:tr>
      <w:tr w:rsidR="004853C1" w:rsidRPr="002A2D02" w14:paraId="6A210393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1781E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A0CFD" w14:textId="6807BB36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informará que as informações foram atualizadas.</w:t>
            </w:r>
          </w:p>
        </w:tc>
      </w:tr>
      <w:tr w:rsidR="004853C1" w:rsidRPr="002A2D02" w14:paraId="1CCB0E1D" w14:textId="77777777" w:rsidTr="000A2CA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30B0D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commentRangeStart w:id="102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102"/>
            <w:r>
              <w:rPr>
                <w:rStyle w:val="Refdecomentrio"/>
              </w:rPr>
              <w:commentReference w:id="102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BB3BD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853C1" w:rsidRPr="002A2D02" w14:paraId="286E0D25" w14:textId="77777777" w:rsidTr="000A2CA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927B5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76C85" w14:textId="30670E57" w:rsidR="004853C1" w:rsidRPr="004853C1" w:rsidRDefault="004853C1" w:rsidP="004853C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CPF: </w:t>
            </w:r>
            <w:r>
              <w:rPr>
                <w:rFonts w:ascii="Arial" w:hAnsi="Arial" w:cs="Arial"/>
              </w:rPr>
              <w:t>Não pode ser alterado.</w:t>
            </w:r>
          </w:p>
          <w:p w14:paraId="6FA514EE" w14:textId="0BA5FAE9" w:rsidR="004853C1" w:rsidRPr="002A2D02" w:rsidRDefault="004853C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53913AEC" w14:textId="77777777" w:rsidR="004853C1" w:rsidRDefault="004853C1" w:rsidP="000A2CA1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  <w:p w14:paraId="2B20E7EC" w14:textId="63E1E862" w:rsidR="004853C1" w:rsidRPr="004853C1" w:rsidRDefault="004853C1" w:rsidP="000A2CA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Telefone: </w:t>
            </w:r>
            <w:r>
              <w:rPr>
                <w:rFonts w:ascii="Arial" w:hAnsi="Arial" w:cs="Arial"/>
              </w:rPr>
              <w:t>Deve ser composto por números inteiros.</w:t>
            </w:r>
          </w:p>
        </w:tc>
      </w:tr>
      <w:tr w:rsidR="004853C1" w:rsidRPr="002A2D02" w14:paraId="5679909B" w14:textId="77777777" w:rsidTr="000A2CA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B1810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6EC90" w14:textId="77777777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5F3E267A" w14:textId="17D37471" w:rsidR="004853C1" w:rsidRPr="002A2D02" w:rsidRDefault="004853C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Clica no botão de atualizar informações.</w:t>
            </w:r>
          </w:p>
          <w:p w14:paraId="1D612BDB" w14:textId="0457419A" w:rsidR="004853C1" w:rsidRPr="002A2D02" w:rsidRDefault="004853C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as novas informações</w:t>
            </w:r>
            <w:r w:rsidRPr="002A2D0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3DC2C6D" w14:textId="77777777" w:rsidR="004853C1" w:rsidRPr="002A2D02" w:rsidRDefault="004853C1" w:rsidP="000A2CA1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76" w14:textId="77777777" w:rsidR="004853C1" w:rsidRPr="002A2D02" w:rsidRDefault="004853C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CCD0B1" w14:textId="77777777" w:rsidR="004853C1" w:rsidRPr="002A2D02" w:rsidRDefault="004853C1" w:rsidP="000A2CA1">
            <w:pPr>
              <w:rPr>
                <w:rFonts w:ascii="Arial" w:hAnsi="Arial" w:cs="Arial"/>
              </w:rPr>
            </w:pPr>
          </w:p>
          <w:p w14:paraId="4D8B925F" w14:textId="77777777" w:rsidR="004853C1" w:rsidRDefault="004853C1" w:rsidP="000A2CA1">
            <w:pPr>
              <w:rPr>
                <w:rFonts w:ascii="Arial" w:hAnsi="Arial" w:cs="Arial"/>
              </w:rPr>
            </w:pPr>
          </w:p>
          <w:p w14:paraId="7E7B32DB" w14:textId="77777777" w:rsidR="004853C1" w:rsidRDefault="004853C1" w:rsidP="000A2CA1">
            <w:pPr>
              <w:rPr>
                <w:rFonts w:ascii="Arial" w:hAnsi="Arial" w:cs="Arial"/>
              </w:rPr>
            </w:pPr>
          </w:p>
          <w:p w14:paraId="575AEE6C" w14:textId="78D61177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as alterações e informa ao cliente.</w:t>
            </w:r>
          </w:p>
        </w:tc>
      </w:tr>
      <w:tr w:rsidR="004853C1" w:rsidRPr="002A2D02" w14:paraId="1330C438" w14:textId="77777777" w:rsidTr="000A2CA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D6F51" w14:textId="77777777" w:rsidR="004853C1" w:rsidRPr="002A2D02" w:rsidRDefault="004853C1" w:rsidP="000A2CA1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2434" w14:textId="77777777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DE6C" w14:textId="77777777" w:rsidR="004853C1" w:rsidRDefault="004853C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E8A8E8E" w14:textId="50830836" w:rsidR="004853C1" w:rsidRDefault="004853C1" w:rsidP="000A2CA1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cliente não esteja logado o sistema irá informa-lo.</w:t>
            </w:r>
          </w:p>
          <w:p w14:paraId="048BB5B5" w14:textId="77777777" w:rsidR="004853C1" w:rsidRDefault="004853C1" w:rsidP="000A2CA1">
            <w:pPr>
              <w:rPr>
                <w:rFonts w:ascii="Arial" w:hAnsi="Arial" w:cs="Arial"/>
              </w:rPr>
            </w:pPr>
          </w:p>
          <w:p w14:paraId="7EC6853E" w14:textId="0E77862B" w:rsidR="004853C1" w:rsidRPr="002A2D02" w:rsidRDefault="004853C1" w:rsidP="000A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ocorra um erro </w:t>
            </w:r>
            <w:r>
              <w:rPr>
                <w:rFonts w:ascii="Arial" w:hAnsi="Arial" w:cs="Arial"/>
              </w:rPr>
              <w:t>nas alterações o sistema precisa voltar com as informações antigas e informar o cliente que houve um erro.</w:t>
            </w:r>
          </w:p>
          <w:p w14:paraId="20F286F9" w14:textId="77777777" w:rsidR="004853C1" w:rsidRPr="002A2D02" w:rsidRDefault="004853C1" w:rsidP="000A2CA1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7D1B21E3" w14:textId="77777777" w:rsidR="004853C1" w:rsidRPr="002A2D02" w:rsidRDefault="004853C1" w:rsidP="003C0EBE">
      <w:pPr>
        <w:rPr>
          <w:rFonts w:ascii="Arial" w:hAnsi="Arial" w:cs="Arial"/>
        </w:rPr>
      </w:pPr>
    </w:p>
    <w:p w14:paraId="296396ED" w14:textId="76463A5D" w:rsidR="00A1307F" w:rsidRDefault="00A1307F" w:rsidP="00A1307F">
      <w:pPr>
        <w:pStyle w:val="TextoNormal"/>
        <w:ind w:left="0"/>
      </w:pPr>
    </w:p>
    <w:p w14:paraId="7F3A085A" w14:textId="77777777" w:rsidR="00A1307F" w:rsidRDefault="00A1307F" w:rsidP="00A1307F">
      <w:pPr>
        <w:pStyle w:val="TextoNormal"/>
        <w:ind w:left="0"/>
      </w:pPr>
    </w:p>
    <w:p w14:paraId="17AD814E" w14:textId="77777777" w:rsidR="00A1307F" w:rsidRPr="00A1307F" w:rsidRDefault="00A1307F" w:rsidP="00A1307F">
      <w:pPr>
        <w:pStyle w:val="TextoNormal"/>
        <w:ind w:left="0"/>
      </w:pPr>
    </w:p>
    <w:p w14:paraId="367954C3" w14:textId="50E4A813" w:rsidR="00A1307F" w:rsidRPr="00A1307F" w:rsidRDefault="00A1307F" w:rsidP="00A1307F">
      <w:pPr>
        <w:sectPr w:rsidR="00A1307F" w:rsidRPr="00A1307F">
          <w:headerReference w:type="default" r:id="rId2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03" w:name="_Toc467473455"/>
    <w:bookmarkStart w:id="104" w:name="_Toc467474002"/>
    <w:bookmarkStart w:id="105" w:name="_Toc467477741"/>
    <w:bookmarkStart w:id="106" w:name="_Toc467494887"/>
    <w:bookmarkStart w:id="107" w:name="_Toc467495253"/>
    <w:bookmarkStart w:id="108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7" o:title=""/>
          </v:shape>
          <o:OLEObject Type="Embed" ProgID="Word.Document.8" ShapeID="_x0000_i1029" DrawAspect="Content" ObjectID="_1656262006" r:id="rId28"/>
        </w:object>
      </w:r>
    </w:p>
    <w:p w14:paraId="3C11E681" w14:textId="77777777" w:rsidR="00F26727" w:rsidRPr="002A2D02" w:rsidRDefault="00F26727">
      <w:pPr>
        <w:pStyle w:val="TextoNormal"/>
        <w:spacing w:before="0" w:after="0"/>
        <w:ind w:left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15C4BC8E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Requisitos não funcionais</w:t>
      </w:r>
      <w:bookmarkEnd w:id="103"/>
      <w:bookmarkEnd w:id="104"/>
      <w:bookmarkEnd w:id="105"/>
      <w:bookmarkEnd w:id="106"/>
      <w:bookmarkEnd w:id="107"/>
      <w:bookmarkEnd w:id="108"/>
    </w:p>
    <w:p w14:paraId="37825752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47CB8D41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2A2D02">
        <w:rPr>
          <w:rFonts w:ascii="Arial" w:hAnsi="Arial" w:cs="Arial"/>
          <w:b/>
          <w:color w:val="5B9BD5"/>
        </w:rPr>
        <w:t>Caso(s) de uso associado(s):</w:t>
      </w:r>
      <w:r w:rsidRPr="002A2D02">
        <w:rPr>
          <w:rFonts w:ascii="Arial" w:hAnsi="Arial" w:cs="Arial"/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66F6D82B" w14:textId="5C9351B9" w:rsidR="00171EC3" w:rsidRPr="002A2D02" w:rsidRDefault="00171EC3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contem os requisitos não funcionais do sistema. Para uma melhor organização deste documento foi utilizado as subseções abaixo para agrupar os requisitos não funcionais relacionados.</w:t>
      </w:r>
    </w:p>
    <w:p w14:paraId="511D1AEA" w14:textId="77777777" w:rsidR="00F26727" w:rsidRPr="002A2D02" w:rsidRDefault="00F26727">
      <w:pPr>
        <w:pStyle w:val="Ttulo2"/>
        <w:rPr>
          <w:rFonts w:cs="Arial"/>
        </w:rPr>
      </w:pPr>
      <w:bookmarkStart w:id="109" w:name="_Toc467473456"/>
      <w:bookmarkStart w:id="110" w:name="_Toc467474003"/>
      <w:bookmarkStart w:id="111" w:name="_Toc467477742"/>
      <w:bookmarkStart w:id="112" w:name="_Toc467494888"/>
      <w:bookmarkStart w:id="113" w:name="_Toc467495254"/>
      <w:bookmarkStart w:id="114" w:name="_Toc468086060"/>
      <w:bookmarkStart w:id="115" w:name="_Toc485117479"/>
      <w:r w:rsidRPr="002A2D02">
        <w:rPr>
          <w:rFonts w:cs="Arial"/>
        </w:rPr>
        <w:t>Usabilidade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w14:paraId="649E51D5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facilidade de uso da interface com o usuário, material de treinamento e documentação do sistema.</w:t>
      </w:r>
    </w:p>
    <w:p w14:paraId="28B63584" w14:textId="63A85761" w:rsidR="00F26727" w:rsidRPr="002A2D02" w:rsidRDefault="00F26727">
      <w:pPr>
        <w:pStyle w:val="Requisito"/>
        <w:rPr>
          <w:rFonts w:cs="Arial"/>
        </w:rPr>
      </w:pPr>
      <w:bookmarkStart w:id="116" w:name="_Toc467473457"/>
      <w:bookmarkStart w:id="117" w:name="_Toc467474004"/>
      <w:bookmarkStart w:id="118" w:name="_Toc467477743"/>
      <w:bookmarkStart w:id="119" w:name="_Toc467494889"/>
      <w:bookmarkStart w:id="120" w:name="_Toc467495255"/>
      <w:bookmarkStart w:id="121" w:name="_Toc468086061"/>
      <w:bookmarkStart w:id="122" w:name="_Toc485117480"/>
      <w:r w:rsidRPr="002A2D02">
        <w:rPr>
          <w:rFonts w:cs="Arial"/>
        </w:rPr>
        <w:t>[NF001]</w:t>
      </w:r>
      <w:bookmarkEnd w:id="116"/>
      <w:bookmarkEnd w:id="117"/>
      <w:bookmarkEnd w:id="118"/>
      <w:bookmarkEnd w:id="119"/>
      <w:bookmarkEnd w:id="120"/>
      <w:bookmarkEnd w:id="121"/>
      <w:r w:rsidRPr="002A2D02">
        <w:rPr>
          <w:rFonts w:cs="Arial"/>
        </w:rPr>
        <w:t xml:space="preserve"> </w:t>
      </w:r>
      <w:bookmarkEnd w:id="122"/>
      <w:r w:rsidR="005226CD" w:rsidRPr="002A2D02">
        <w:rPr>
          <w:rFonts w:cs="Arial"/>
        </w:rPr>
        <w:t>Treinar usuários</w:t>
      </w:r>
    </w:p>
    <w:p w14:paraId="712FDA53" w14:textId="3B21F6E1" w:rsidR="00F26727" w:rsidRPr="002A2D02" w:rsidRDefault="005226CD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Usuários deverão operar o sistema após um determinado tempo de treinamento.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:rsidRPr="002A2D02" w14:paraId="2F764F5F" w14:textId="77777777">
        <w:tc>
          <w:tcPr>
            <w:tcW w:w="1559" w:type="dxa"/>
            <w:vAlign w:val="center"/>
          </w:tcPr>
          <w:p w14:paraId="53D78608" w14:textId="77777777" w:rsidR="00F26727" w:rsidRPr="002A2D02" w:rsidRDefault="00F26727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BB703DA" w14:textId="123B8A62" w:rsidR="00F26727" w:rsidRPr="002A2D02" w:rsidRDefault="005226CD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671BC58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68CFBC3C" w14:textId="77777777" w:rsidR="00F26727" w:rsidRPr="002A2D02" w:rsidRDefault="00F26727">
      <w:pPr>
        <w:pStyle w:val="Requisito"/>
        <w:outlineLvl w:val="0"/>
        <w:rPr>
          <w:rFonts w:cs="Arial"/>
        </w:rPr>
      </w:pPr>
      <w:r w:rsidRPr="002A2D02">
        <w:rPr>
          <w:rFonts w:cs="Arial"/>
        </w:rPr>
        <w:t xml:space="preserve"> </w:t>
      </w:r>
      <w:bookmarkStart w:id="123" w:name="_Toc467473458"/>
      <w:bookmarkStart w:id="124" w:name="_Toc467474005"/>
      <w:bookmarkStart w:id="125" w:name="_Toc467477744"/>
      <w:bookmarkStart w:id="126" w:name="_Toc467494890"/>
      <w:bookmarkStart w:id="127" w:name="_Toc467495256"/>
      <w:bookmarkStart w:id="128" w:name="_Toc468086062"/>
      <w:bookmarkStart w:id="129" w:name="_Toc485117481"/>
      <w:r w:rsidRPr="002A2D02">
        <w:rPr>
          <w:rFonts w:cs="Arial"/>
        </w:rPr>
        <w:t>[NF…]</w:t>
      </w:r>
      <w:bookmarkEnd w:id="123"/>
      <w:bookmarkEnd w:id="124"/>
      <w:bookmarkEnd w:id="125"/>
      <w:bookmarkEnd w:id="126"/>
      <w:bookmarkEnd w:id="127"/>
      <w:bookmarkEnd w:id="128"/>
      <w:r w:rsidRPr="002A2D02">
        <w:rPr>
          <w:rFonts w:cs="Arial"/>
        </w:rPr>
        <w:t xml:space="preserve"> &lt;Nome do requisito&gt;</w:t>
      </w:r>
      <w:bookmarkEnd w:id="129"/>
    </w:p>
    <w:p w14:paraId="04754A01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30" w:name="_Toc467473459"/>
      <w:bookmarkStart w:id="131" w:name="_Toc467474006"/>
      <w:bookmarkStart w:id="132" w:name="_Toc467477745"/>
      <w:bookmarkStart w:id="133" w:name="_Toc467494891"/>
      <w:bookmarkStart w:id="134" w:name="_Toc467495257"/>
      <w:bookmarkStart w:id="135" w:name="_Toc46808606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C412E4B" w14:textId="77777777" w:rsidTr="00506043">
        <w:tc>
          <w:tcPr>
            <w:tcW w:w="1559" w:type="dxa"/>
            <w:vAlign w:val="center"/>
          </w:tcPr>
          <w:p w14:paraId="22A4B3AD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1B99E092" w14:textId="77777777" w:rsidR="00F26727" w:rsidRPr="002A2D02" w:rsidRDefault="00F26727">
      <w:pPr>
        <w:pStyle w:val="Ttulo2"/>
        <w:rPr>
          <w:rFonts w:cs="Arial"/>
        </w:rPr>
      </w:pPr>
      <w:bookmarkStart w:id="136" w:name="_Toc485117482"/>
      <w:r w:rsidRPr="002A2D02">
        <w:rPr>
          <w:rFonts w:cs="Arial"/>
        </w:rPr>
        <w:t>Confiabilidade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7948F51C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4B9A4E37" w:rsidR="00F26727" w:rsidRPr="002A2D02" w:rsidRDefault="00F26727">
      <w:pPr>
        <w:pStyle w:val="Requisito"/>
        <w:rPr>
          <w:rFonts w:cs="Arial"/>
        </w:rPr>
      </w:pPr>
      <w:bookmarkStart w:id="137" w:name="_Toc467473460"/>
      <w:bookmarkStart w:id="138" w:name="_Toc467474007"/>
      <w:bookmarkStart w:id="139" w:name="_Toc467477746"/>
      <w:bookmarkStart w:id="140" w:name="_Toc467494892"/>
      <w:bookmarkStart w:id="141" w:name="_Toc467495258"/>
      <w:bookmarkStart w:id="142" w:name="_Toc468086064"/>
      <w:bookmarkStart w:id="143" w:name="_Toc485117483"/>
      <w:r w:rsidRPr="002A2D02">
        <w:rPr>
          <w:rFonts w:cs="Arial"/>
        </w:rPr>
        <w:t>[NF</w:t>
      </w:r>
      <w:r w:rsidR="00ED38D9">
        <w:rPr>
          <w:rFonts w:cs="Arial"/>
        </w:rPr>
        <w:t>...</w:t>
      </w:r>
      <w:r w:rsidRPr="002A2D02">
        <w:rPr>
          <w:rFonts w:cs="Arial"/>
        </w:rPr>
        <w:t>]</w:t>
      </w:r>
      <w:bookmarkEnd w:id="137"/>
      <w:bookmarkEnd w:id="138"/>
      <w:bookmarkEnd w:id="139"/>
      <w:bookmarkEnd w:id="140"/>
      <w:bookmarkEnd w:id="141"/>
      <w:bookmarkEnd w:id="142"/>
      <w:r w:rsidRPr="002A2D02">
        <w:rPr>
          <w:rFonts w:cs="Arial"/>
        </w:rPr>
        <w:t xml:space="preserve"> &lt;Nome do requisito&gt;</w:t>
      </w:r>
      <w:bookmarkEnd w:id="143"/>
    </w:p>
    <w:p w14:paraId="61514BCA" w14:textId="77777777" w:rsidR="005C785E" w:rsidRPr="002A2D02" w:rsidRDefault="005C785E" w:rsidP="005C785E">
      <w:pPr>
        <w:pStyle w:val="TextoNormal"/>
        <w:rPr>
          <w:rFonts w:ascii="Arial" w:hAnsi="Arial" w:cs="Arial"/>
        </w:rPr>
      </w:pPr>
      <w:bookmarkStart w:id="144" w:name="_Toc467473461"/>
      <w:bookmarkStart w:id="145" w:name="_Toc467474008"/>
      <w:bookmarkStart w:id="146" w:name="_Toc467477747"/>
      <w:bookmarkStart w:id="147" w:name="_Toc467494893"/>
      <w:bookmarkStart w:id="148" w:name="_Toc467495259"/>
      <w:bookmarkStart w:id="149" w:name="_Toc468086065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RPr="002A2D02" w14:paraId="09B38B70" w14:textId="77777777" w:rsidTr="00506043">
        <w:tc>
          <w:tcPr>
            <w:tcW w:w="1559" w:type="dxa"/>
            <w:vAlign w:val="center"/>
          </w:tcPr>
          <w:p w14:paraId="06D5639F" w14:textId="77777777" w:rsidR="005C785E" w:rsidRPr="002A2D02" w:rsidRDefault="005C785E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47F90FEB" w14:textId="77777777" w:rsidR="00F26727" w:rsidRPr="002A2D02" w:rsidRDefault="00F26727">
      <w:pPr>
        <w:pStyle w:val="Ttulo2"/>
        <w:rPr>
          <w:rFonts w:cs="Arial"/>
        </w:rPr>
      </w:pPr>
      <w:bookmarkStart w:id="150" w:name="_Toc485117484"/>
      <w:r w:rsidRPr="002A2D02">
        <w:rPr>
          <w:rFonts w:cs="Arial"/>
        </w:rPr>
        <w:t>Desempenho</w:t>
      </w:r>
      <w:bookmarkEnd w:id="144"/>
      <w:bookmarkEnd w:id="145"/>
      <w:bookmarkEnd w:id="146"/>
      <w:bookmarkEnd w:id="147"/>
      <w:bookmarkEnd w:id="148"/>
      <w:bookmarkEnd w:id="149"/>
      <w:bookmarkEnd w:id="150"/>
    </w:p>
    <w:p w14:paraId="38E4881B" w14:textId="77777777" w:rsidR="00F26727" w:rsidRPr="002A2D02" w:rsidRDefault="00F26727">
      <w:pPr>
        <w:pStyle w:val="TextoNormal"/>
        <w:rPr>
          <w:rFonts w:ascii="Arial" w:hAnsi="Arial" w:cs="Arial"/>
          <w:b/>
        </w:rPr>
      </w:pPr>
      <w:r w:rsidRPr="002A2D02">
        <w:rPr>
          <w:rFonts w:ascii="Arial" w:hAnsi="Arial" w:cs="Arial"/>
        </w:rPr>
        <w:t>Esta seção descreve os requisitos não funcionais associados à eficiência, uso de recursos e tempo de resposta do sistema.</w:t>
      </w:r>
    </w:p>
    <w:p w14:paraId="32465691" w14:textId="77777777" w:rsidR="00F26727" w:rsidRPr="002A2D02" w:rsidRDefault="00F26727">
      <w:pPr>
        <w:pStyle w:val="Requisito"/>
        <w:rPr>
          <w:rFonts w:cs="Arial"/>
        </w:rPr>
      </w:pPr>
      <w:bookmarkStart w:id="151" w:name="_Toc467473462"/>
      <w:bookmarkStart w:id="152" w:name="_Toc467474009"/>
      <w:bookmarkStart w:id="153" w:name="_Toc467477748"/>
      <w:bookmarkStart w:id="154" w:name="_Toc467494894"/>
      <w:bookmarkStart w:id="155" w:name="_Toc467495260"/>
      <w:bookmarkStart w:id="156" w:name="_Toc468086066"/>
      <w:bookmarkStart w:id="157" w:name="_Toc485117485"/>
      <w:r w:rsidRPr="002A2D02">
        <w:rPr>
          <w:rFonts w:cs="Arial"/>
        </w:rPr>
        <w:t>[NF…]</w:t>
      </w:r>
      <w:bookmarkEnd w:id="151"/>
      <w:bookmarkEnd w:id="152"/>
      <w:bookmarkEnd w:id="153"/>
      <w:bookmarkEnd w:id="154"/>
      <w:bookmarkEnd w:id="155"/>
      <w:bookmarkEnd w:id="156"/>
      <w:r w:rsidRPr="002A2D02">
        <w:rPr>
          <w:rFonts w:cs="Arial"/>
        </w:rPr>
        <w:t xml:space="preserve"> &lt;Nome do requisito&gt;</w:t>
      </w:r>
      <w:bookmarkEnd w:id="157"/>
    </w:p>
    <w:p w14:paraId="4F73BB96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58" w:name="_Toc467473463"/>
      <w:bookmarkStart w:id="159" w:name="_Toc467474010"/>
      <w:bookmarkStart w:id="160" w:name="_Toc467477749"/>
      <w:bookmarkStart w:id="161" w:name="_Toc467494895"/>
      <w:bookmarkStart w:id="162" w:name="_Toc467495261"/>
      <w:bookmarkStart w:id="163" w:name="_Toc468086067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2C5ADB75" w14:textId="77777777" w:rsidTr="00506043">
        <w:tc>
          <w:tcPr>
            <w:tcW w:w="1559" w:type="dxa"/>
            <w:vAlign w:val="center"/>
          </w:tcPr>
          <w:p w14:paraId="25F04B33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4A1D565" w14:textId="77777777" w:rsidR="00F26727" w:rsidRPr="002A2D02" w:rsidRDefault="00F26727">
      <w:pPr>
        <w:pStyle w:val="Ttulo2"/>
        <w:rPr>
          <w:rFonts w:cs="Arial"/>
        </w:rPr>
      </w:pPr>
      <w:bookmarkStart w:id="164" w:name="_Toc485117486"/>
      <w:r w:rsidRPr="002A2D02">
        <w:rPr>
          <w:rFonts w:cs="Arial"/>
        </w:rPr>
        <w:t>Segurança</w:t>
      </w:r>
      <w:bookmarkEnd w:id="158"/>
      <w:bookmarkEnd w:id="159"/>
      <w:bookmarkEnd w:id="160"/>
      <w:bookmarkEnd w:id="161"/>
      <w:bookmarkEnd w:id="162"/>
      <w:bookmarkEnd w:id="163"/>
      <w:bookmarkEnd w:id="164"/>
    </w:p>
    <w:p w14:paraId="3F845EE1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integridade, privacidade e autenticidade dos dados do sistema. </w:t>
      </w:r>
    </w:p>
    <w:p w14:paraId="5438B9C0" w14:textId="078B224F" w:rsidR="00F26727" w:rsidRPr="002A2D02" w:rsidRDefault="00F26727">
      <w:pPr>
        <w:pStyle w:val="Requisito"/>
        <w:rPr>
          <w:rFonts w:cs="Arial"/>
        </w:rPr>
      </w:pPr>
      <w:bookmarkStart w:id="165" w:name="_Toc467473464"/>
      <w:bookmarkStart w:id="166" w:name="_Toc467474011"/>
      <w:bookmarkStart w:id="167" w:name="_Toc467477750"/>
      <w:bookmarkStart w:id="168" w:name="_Toc467494896"/>
      <w:bookmarkStart w:id="169" w:name="_Toc467495262"/>
      <w:bookmarkStart w:id="170" w:name="_Toc468086068"/>
      <w:bookmarkStart w:id="171" w:name="_Toc485117487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2</w:t>
      </w:r>
      <w:r w:rsidRPr="002A2D02">
        <w:rPr>
          <w:rFonts w:cs="Arial"/>
        </w:rPr>
        <w:t>]</w:t>
      </w:r>
      <w:bookmarkEnd w:id="165"/>
      <w:bookmarkEnd w:id="166"/>
      <w:bookmarkEnd w:id="167"/>
      <w:bookmarkEnd w:id="168"/>
      <w:bookmarkEnd w:id="169"/>
      <w:bookmarkEnd w:id="170"/>
      <w:r w:rsidRPr="002A2D02">
        <w:rPr>
          <w:rFonts w:cs="Arial"/>
        </w:rPr>
        <w:t xml:space="preserve"> </w:t>
      </w:r>
      <w:bookmarkEnd w:id="171"/>
      <w:r w:rsidR="005226CD" w:rsidRPr="002A2D02">
        <w:rPr>
          <w:rFonts w:cs="Arial"/>
        </w:rPr>
        <w:t>Criar senha segura</w:t>
      </w:r>
    </w:p>
    <w:p w14:paraId="1F3AD6B0" w14:textId="21B1CEDC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72" w:name="_Toc467473465"/>
      <w:bookmarkStart w:id="173" w:name="_Toc467474012"/>
      <w:bookmarkStart w:id="174" w:name="_Toc467477751"/>
      <w:bookmarkStart w:id="175" w:name="_Toc467494897"/>
      <w:bookmarkStart w:id="176" w:name="_Toc467495263"/>
      <w:bookmarkStart w:id="177" w:name="_Toc468086069"/>
      <w:r w:rsidRPr="002A2D02">
        <w:rPr>
          <w:rFonts w:ascii="Arial" w:hAnsi="Arial" w:cs="Arial"/>
        </w:rPr>
        <w:t>As senhas de acesso devem ser alfanuméricas com simbolos e conter caracteres maiúsculos e minúsculos.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111201BB" w14:textId="77777777" w:rsidTr="00506043">
        <w:tc>
          <w:tcPr>
            <w:tcW w:w="1559" w:type="dxa"/>
            <w:vAlign w:val="center"/>
          </w:tcPr>
          <w:p w14:paraId="2F4AF2E8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6955875E" w14:textId="3D704565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1137203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7AD927B7" w14:textId="77777777" w:rsidR="00F26727" w:rsidRPr="002A2D02" w:rsidRDefault="00F26727">
      <w:pPr>
        <w:pStyle w:val="Ttulo2"/>
        <w:rPr>
          <w:rFonts w:cs="Arial"/>
        </w:rPr>
      </w:pPr>
      <w:bookmarkStart w:id="178" w:name="_Toc485117488"/>
      <w:r w:rsidRPr="002A2D02">
        <w:rPr>
          <w:rFonts w:cs="Arial"/>
        </w:rPr>
        <w:t>Distribuição</w:t>
      </w:r>
      <w:bookmarkEnd w:id="172"/>
      <w:bookmarkEnd w:id="173"/>
      <w:bookmarkEnd w:id="174"/>
      <w:bookmarkEnd w:id="175"/>
      <w:bookmarkEnd w:id="176"/>
      <w:bookmarkEnd w:id="177"/>
      <w:bookmarkEnd w:id="178"/>
    </w:p>
    <w:p w14:paraId="77D58DF0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distribuição da versão executável do sistema.</w:t>
      </w:r>
    </w:p>
    <w:p w14:paraId="56B33722" w14:textId="1761A016" w:rsidR="00F26727" w:rsidRPr="002A2D02" w:rsidRDefault="00F26727">
      <w:pPr>
        <w:pStyle w:val="Requisito"/>
        <w:rPr>
          <w:rFonts w:cs="Arial"/>
        </w:rPr>
      </w:pPr>
      <w:bookmarkStart w:id="179" w:name="_Toc467473466"/>
      <w:bookmarkStart w:id="180" w:name="_Toc467474013"/>
      <w:bookmarkStart w:id="181" w:name="_Toc467477752"/>
      <w:bookmarkStart w:id="182" w:name="_Toc467494898"/>
      <w:bookmarkStart w:id="183" w:name="_Toc467495264"/>
      <w:bookmarkStart w:id="184" w:name="_Toc468086070"/>
      <w:bookmarkStart w:id="185" w:name="_Toc485117489"/>
      <w:r w:rsidRPr="002A2D02">
        <w:rPr>
          <w:rFonts w:cs="Arial"/>
        </w:rPr>
        <w:t>[N</w:t>
      </w:r>
      <w:r w:rsidR="005226CD" w:rsidRPr="002A2D02">
        <w:rPr>
          <w:rFonts w:cs="Arial"/>
        </w:rPr>
        <w:t>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3</w:t>
      </w:r>
      <w:r w:rsidRPr="002A2D02">
        <w:rPr>
          <w:rFonts w:cs="Arial"/>
        </w:rPr>
        <w:t>]</w:t>
      </w:r>
      <w:bookmarkEnd w:id="179"/>
      <w:bookmarkEnd w:id="180"/>
      <w:bookmarkEnd w:id="181"/>
      <w:bookmarkEnd w:id="182"/>
      <w:bookmarkEnd w:id="183"/>
      <w:bookmarkEnd w:id="184"/>
      <w:r w:rsidRPr="002A2D02">
        <w:rPr>
          <w:rFonts w:cs="Arial"/>
        </w:rPr>
        <w:t xml:space="preserve"> </w:t>
      </w:r>
      <w:bookmarkEnd w:id="185"/>
      <w:r w:rsidR="005226CD" w:rsidRPr="002A2D02">
        <w:rPr>
          <w:rFonts w:cs="Arial"/>
        </w:rPr>
        <w:t>Rodar em qualquer navegador</w:t>
      </w:r>
    </w:p>
    <w:p w14:paraId="3456F270" w14:textId="30094283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86" w:name="_Toc467473467"/>
      <w:bookmarkStart w:id="187" w:name="_Toc467474014"/>
      <w:bookmarkStart w:id="188" w:name="_Toc467477753"/>
      <w:bookmarkStart w:id="189" w:name="_Toc467494899"/>
      <w:bookmarkStart w:id="190" w:name="_Toc467495265"/>
      <w:bookmarkStart w:id="191" w:name="_Toc468086071"/>
      <w:r w:rsidRPr="002A2D02">
        <w:rPr>
          <w:rFonts w:ascii="Arial" w:hAnsi="Arial" w:cs="Arial"/>
        </w:rPr>
        <w:t>O sistema tem que rodar nos principais navegadores da atualidade.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0D9D82F" w14:textId="77777777" w:rsidTr="00506043">
        <w:tc>
          <w:tcPr>
            <w:tcW w:w="1559" w:type="dxa"/>
            <w:vAlign w:val="center"/>
          </w:tcPr>
          <w:p w14:paraId="069F796C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7B558E87" w14:textId="277B524F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C49D2E5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0474E74" w14:textId="77777777" w:rsidR="00F26727" w:rsidRPr="002A2D02" w:rsidRDefault="00F26727">
      <w:pPr>
        <w:pStyle w:val="Ttulo2"/>
        <w:rPr>
          <w:rFonts w:cs="Arial"/>
        </w:rPr>
      </w:pPr>
      <w:bookmarkStart w:id="192" w:name="_Toc485117490"/>
      <w:r w:rsidRPr="002A2D02">
        <w:rPr>
          <w:rFonts w:cs="Arial"/>
        </w:rPr>
        <w:t>Padrões</w:t>
      </w:r>
      <w:bookmarkEnd w:id="186"/>
      <w:bookmarkEnd w:id="187"/>
      <w:bookmarkEnd w:id="188"/>
      <w:bookmarkEnd w:id="189"/>
      <w:bookmarkEnd w:id="190"/>
      <w:bookmarkEnd w:id="191"/>
      <w:bookmarkEnd w:id="192"/>
    </w:p>
    <w:p w14:paraId="3A9987A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&lt;Se você mencionar documentos relacionados, não esqueça de listá-los na seção 1.3.&gt; </w:t>
      </w:r>
    </w:p>
    <w:p w14:paraId="187E650A" w14:textId="77777777" w:rsidR="00F26727" w:rsidRPr="002A2D02" w:rsidRDefault="00F26727">
      <w:pPr>
        <w:pStyle w:val="Requisito"/>
        <w:rPr>
          <w:rFonts w:cs="Arial"/>
        </w:rPr>
      </w:pPr>
      <w:bookmarkStart w:id="193" w:name="_Toc467473468"/>
      <w:bookmarkStart w:id="194" w:name="_Toc467474015"/>
      <w:bookmarkStart w:id="195" w:name="_Toc467477754"/>
      <w:bookmarkStart w:id="196" w:name="_Toc467494900"/>
      <w:bookmarkStart w:id="197" w:name="_Toc467495266"/>
      <w:bookmarkStart w:id="198" w:name="_Toc468086072"/>
      <w:bookmarkStart w:id="199" w:name="_Toc485117491"/>
      <w:r w:rsidRPr="002A2D02">
        <w:rPr>
          <w:rFonts w:cs="Arial"/>
        </w:rPr>
        <w:t>[NF…]</w:t>
      </w:r>
      <w:bookmarkEnd w:id="193"/>
      <w:bookmarkEnd w:id="194"/>
      <w:bookmarkEnd w:id="195"/>
      <w:bookmarkEnd w:id="196"/>
      <w:bookmarkEnd w:id="197"/>
      <w:bookmarkEnd w:id="198"/>
      <w:r w:rsidRPr="002A2D02">
        <w:rPr>
          <w:rFonts w:cs="Arial"/>
        </w:rPr>
        <w:t xml:space="preserve"> &lt;Nome do requisito&gt;</w:t>
      </w:r>
      <w:bookmarkEnd w:id="199"/>
    </w:p>
    <w:p w14:paraId="43F6F185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200" w:name="_Toc467473469"/>
      <w:bookmarkStart w:id="201" w:name="_Toc467474016"/>
      <w:bookmarkStart w:id="202" w:name="_Toc467477755"/>
      <w:bookmarkStart w:id="203" w:name="_Toc467494901"/>
      <w:bookmarkStart w:id="204" w:name="_Toc467495267"/>
      <w:bookmarkStart w:id="205" w:name="_Toc46808607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77887D9" w14:textId="77777777" w:rsidTr="00506043">
        <w:tc>
          <w:tcPr>
            <w:tcW w:w="1559" w:type="dxa"/>
            <w:vAlign w:val="center"/>
          </w:tcPr>
          <w:p w14:paraId="739C60B1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6004F73" w14:textId="77777777" w:rsidR="00F26727" w:rsidRPr="002A2D02" w:rsidRDefault="00F26727">
      <w:pPr>
        <w:pStyle w:val="Ttulo2"/>
        <w:rPr>
          <w:rFonts w:cs="Arial"/>
        </w:rPr>
      </w:pPr>
      <w:bookmarkStart w:id="206" w:name="_Toc485117492"/>
      <w:r w:rsidRPr="002A2D02">
        <w:rPr>
          <w:rFonts w:cs="Arial"/>
        </w:rPr>
        <w:t>Hardware e software</w:t>
      </w:r>
      <w:bookmarkEnd w:id="200"/>
      <w:bookmarkEnd w:id="201"/>
      <w:bookmarkEnd w:id="202"/>
      <w:bookmarkEnd w:id="203"/>
      <w:bookmarkEnd w:id="204"/>
      <w:bookmarkEnd w:id="205"/>
      <w:bookmarkEnd w:id="206"/>
    </w:p>
    <w:p w14:paraId="74F4AA6B" w14:textId="77777777" w:rsidR="00F26727" w:rsidRPr="002A2D02" w:rsidRDefault="00F26727">
      <w:pPr>
        <w:pStyle w:val="TextoNormal"/>
        <w:rPr>
          <w:rFonts w:ascii="Arial" w:hAnsi="Arial" w:cs="Arial"/>
        </w:rPr>
      </w:pPr>
      <w:bookmarkStart w:id="207" w:name="_Ref471381570"/>
      <w:r w:rsidRPr="002A2D02">
        <w:rPr>
          <w:rFonts w:ascii="Arial" w:hAnsi="Arial" w:cs="Arial"/>
        </w:rPr>
        <w:t xml:space="preserve">Esta seção descreve os requisitos não funcionais associados ao hardware e software usados para desenvolver ou para executar o sistema. </w:t>
      </w:r>
    </w:p>
    <w:p w14:paraId="693ABB30" w14:textId="2049BC5A" w:rsidR="00F26727" w:rsidRPr="002A2D02" w:rsidRDefault="00F26727">
      <w:pPr>
        <w:pStyle w:val="Requisito"/>
        <w:rPr>
          <w:rFonts w:cs="Arial"/>
        </w:rPr>
      </w:pPr>
      <w:bookmarkStart w:id="208" w:name="_Toc467473470"/>
      <w:bookmarkStart w:id="209" w:name="_Toc467474017"/>
      <w:bookmarkStart w:id="210" w:name="_Toc467477756"/>
      <w:bookmarkStart w:id="211" w:name="_Toc467494902"/>
      <w:bookmarkStart w:id="212" w:name="_Toc467495268"/>
      <w:bookmarkStart w:id="213" w:name="_Toc468086074"/>
      <w:bookmarkStart w:id="214" w:name="_Toc485117493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BB2FD2" w:rsidRPr="002A2D02">
        <w:rPr>
          <w:rFonts w:cs="Arial"/>
        </w:rPr>
        <w:t>4</w:t>
      </w:r>
      <w:r w:rsidRPr="002A2D02">
        <w:rPr>
          <w:rFonts w:cs="Arial"/>
        </w:rPr>
        <w:t>]</w:t>
      </w:r>
      <w:bookmarkEnd w:id="208"/>
      <w:bookmarkEnd w:id="209"/>
      <w:bookmarkEnd w:id="210"/>
      <w:bookmarkEnd w:id="211"/>
      <w:bookmarkEnd w:id="212"/>
      <w:bookmarkEnd w:id="213"/>
      <w:r w:rsidRPr="002A2D02">
        <w:rPr>
          <w:rFonts w:cs="Arial"/>
        </w:rPr>
        <w:t xml:space="preserve"> </w:t>
      </w:r>
      <w:bookmarkEnd w:id="214"/>
      <w:r w:rsidR="00BB2FD2" w:rsidRPr="002A2D02">
        <w:rPr>
          <w:rFonts w:cs="Arial"/>
        </w:rPr>
        <w:t>Estar conectado à internet</w:t>
      </w:r>
    </w:p>
    <w:p w14:paraId="0D2C0512" w14:textId="77777777" w:rsidR="00BB4A40" w:rsidRPr="002A2D02" w:rsidRDefault="00BB2FD2" w:rsidP="00BB4A40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Os computadores que utilizarão o sistema deverão estar conectados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A3598DE" w14:textId="77777777" w:rsidTr="00506043">
        <w:tc>
          <w:tcPr>
            <w:tcW w:w="1559" w:type="dxa"/>
            <w:vAlign w:val="center"/>
          </w:tcPr>
          <w:p w14:paraId="6CCB34D7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Pr="002A2D02" w:rsidRDefault="00BB2FD2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53675F6" w14:textId="77777777" w:rsidR="00F26727" w:rsidRPr="002A2D02" w:rsidRDefault="00F26727">
      <w:pPr>
        <w:pStyle w:val="TextoNormal"/>
        <w:rPr>
          <w:rFonts w:ascii="Arial" w:hAnsi="Arial" w:cs="Arial"/>
        </w:rPr>
      </w:pPr>
    </w:p>
    <w:p w14:paraId="355814C4" w14:textId="77777777" w:rsidR="00F26727" w:rsidRDefault="00F26727">
      <w:pPr>
        <w:pStyle w:val="TextoNormal"/>
        <w:sectPr w:rsidR="00F26727">
          <w:headerReference w:type="default" r:id="rId2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15" w:name="_Toc467473471"/>
    <w:bookmarkStart w:id="216" w:name="_Toc467474018"/>
    <w:bookmarkStart w:id="217" w:name="_Toc467477757"/>
    <w:bookmarkStart w:id="218" w:name="_Toc467494903"/>
    <w:bookmarkStart w:id="219" w:name="_Toc467495269"/>
    <w:bookmarkStart w:id="220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30" o:title=""/>
          </v:shape>
          <o:OLEObject Type="Embed" ProgID="Word.Document.8" ShapeID="_x0000_i1030" DrawAspect="Content" ObjectID="_1656262007" r:id="rId31"/>
        </w:object>
      </w:r>
    </w:p>
    <w:p w14:paraId="12092935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047E8CBB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Descrição da interface</w:t>
      </w:r>
      <w:bookmarkEnd w:id="207"/>
      <w:r w:rsidRPr="002A2D02">
        <w:rPr>
          <w:rFonts w:cs="Arial"/>
        </w:rPr>
        <w:t xml:space="preserve"> com o usuário</w:t>
      </w:r>
      <w:bookmarkEnd w:id="215"/>
      <w:bookmarkEnd w:id="216"/>
      <w:bookmarkEnd w:id="217"/>
      <w:bookmarkEnd w:id="218"/>
      <w:bookmarkEnd w:id="219"/>
      <w:bookmarkEnd w:id="220"/>
    </w:p>
    <w:p w14:paraId="05E9977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2A2D02">
        <w:rPr>
          <w:rFonts w:ascii="Arial" w:hAnsi="Arial" w:cs="Arial"/>
          <w:color w:val="5B9BD5"/>
        </w:rPr>
        <w:t xml:space="preserve">O aluno pode </w:t>
      </w:r>
      <w:r w:rsidR="001E4902" w:rsidRPr="002A2D02">
        <w:rPr>
          <w:rFonts w:ascii="Arial" w:hAnsi="Arial" w:cs="Arial"/>
          <w:color w:val="5B9BD5"/>
        </w:rPr>
        <w:t>utilizar ferramentas como Balsamiq para prototipar a interface</w:t>
      </w:r>
      <w:r w:rsidR="004703C7" w:rsidRPr="002A2D02">
        <w:rPr>
          <w:rFonts w:ascii="Arial" w:hAnsi="Arial" w:cs="Arial"/>
          <w:color w:val="5B9BD5"/>
        </w:rPr>
        <w:t>, apesar de não ser a melhor opção</w:t>
      </w:r>
      <w:r w:rsidR="00376C8A" w:rsidRPr="002A2D02">
        <w:rPr>
          <w:rFonts w:ascii="Arial" w:hAnsi="Arial" w:cs="Arial"/>
          <w:color w:val="5B9BD5"/>
        </w:rPr>
        <w:t xml:space="preserve">. Mais ferramentas podem ser encontradas em </w:t>
      </w:r>
      <w:hyperlink r:id="rId32" w:history="1">
        <w:r w:rsidR="00376C8A" w:rsidRPr="002A2D02">
          <w:rPr>
            <w:rStyle w:val="Hyperlink"/>
            <w:rFonts w:ascii="Arial" w:hAnsi="Arial" w:cs="Arial"/>
          </w:rPr>
          <w:t>https://dcrazed.com/best-free-wireframe-tools/</w:t>
        </w:r>
      </w:hyperlink>
      <w:r w:rsidR="00376C8A" w:rsidRPr="002A2D02">
        <w:rPr>
          <w:rFonts w:ascii="Arial" w:hAnsi="Arial" w:cs="Arial"/>
          <w:color w:val="5B9BD5"/>
        </w:rPr>
        <w:t>.</w:t>
      </w:r>
      <w:r w:rsidR="001E4902" w:rsidRPr="002A2D02">
        <w:rPr>
          <w:rFonts w:ascii="Arial" w:hAnsi="Arial" w:cs="Arial"/>
          <w:color w:val="5B9BD5"/>
        </w:rPr>
        <w:t xml:space="preserve"> </w:t>
      </w:r>
      <w:r w:rsidR="004703C7" w:rsidRPr="002A2D02">
        <w:rPr>
          <w:rFonts w:ascii="Arial" w:hAnsi="Arial" w:cs="Arial"/>
          <w:color w:val="5B9BD5"/>
        </w:rPr>
        <w:t>A melhor opção RECOMENDADA</w:t>
      </w:r>
      <w:r w:rsidR="001E4902" w:rsidRPr="002A2D02">
        <w:rPr>
          <w:rFonts w:ascii="Arial" w:hAnsi="Arial" w:cs="Arial"/>
          <w:color w:val="5B9BD5"/>
        </w:rPr>
        <w:t xml:space="preserve"> FORTEMENTE </w:t>
      </w:r>
      <w:r w:rsidR="004703C7" w:rsidRPr="002A2D02">
        <w:rPr>
          <w:rFonts w:ascii="Arial" w:hAnsi="Arial" w:cs="Arial"/>
          <w:color w:val="5B9BD5"/>
        </w:rPr>
        <w:t xml:space="preserve">é para </w:t>
      </w:r>
      <w:r w:rsidR="001E4902" w:rsidRPr="002A2D02">
        <w:rPr>
          <w:rFonts w:ascii="Arial" w:hAnsi="Arial" w:cs="Arial"/>
          <w:color w:val="5B9BD5"/>
        </w:rPr>
        <w:t xml:space="preserve">o aluno </w:t>
      </w:r>
      <w:r w:rsidR="004703C7" w:rsidRPr="002A2D02">
        <w:rPr>
          <w:rFonts w:ascii="Arial" w:hAnsi="Arial" w:cs="Arial"/>
          <w:color w:val="5B9BD5"/>
        </w:rPr>
        <w:t>fazer</w:t>
      </w:r>
      <w:r w:rsidR="001E4902" w:rsidRPr="002A2D02">
        <w:rPr>
          <w:rFonts w:ascii="Arial" w:hAnsi="Arial" w:cs="Arial"/>
          <w:color w:val="5B9BD5"/>
        </w:rPr>
        <w:t xml:space="preserve"> a prototipação da interface em HTML, Angular ou qualquer outra tecnologia que o permita fazer a interface de sistema</w:t>
      </w:r>
      <w:r w:rsidR="00106D1A" w:rsidRPr="002A2D02">
        <w:rPr>
          <w:rFonts w:ascii="Arial" w:hAnsi="Arial" w:cs="Arial"/>
          <w:color w:val="5B9BD5"/>
        </w:rPr>
        <w:t>s</w:t>
      </w:r>
      <w:r w:rsidR="001E4902" w:rsidRPr="002A2D02">
        <w:rPr>
          <w:rFonts w:ascii="Arial" w:hAnsi="Arial" w:cs="Arial"/>
          <w:color w:val="5B9BD5"/>
        </w:rPr>
        <w:t xml:space="preserve"> WEB</w:t>
      </w:r>
      <w:r w:rsidR="004703C7" w:rsidRPr="002A2D02">
        <w:rPr>
          <w:rFonts w:ascii="Arial" w:hAnsi="Arial" w:cs="Arial"/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2A2D02">
        <w:rPr>
          <w:rFonts w:ascii="Arial" w:hAnsi="Arial" w:cs="Arial"/>
          <w:color w:val="5B9BD5"/>
        </w:rPr>
        <w:t xml:space="preserve">. </w:t>
      </w:r>
      <w:r w:rsidRPr="002A2D02">
        <w:rPr>
          <w:rFonts w:ascii="Arial" w:hAnsi="Arial" w:cs="Arial"/>
          <w:color w:val="5B9BD5"/>
        </w:rPr>
        <w:t xml:space="preserve">Use nomes </w:t>
      </w:r>
      <w:r w:rsidR="00106D1A" w:rsidRPr="002A2D02">
        <w:rPr>
          <w:rFonts w:ascii="Arial" w:hAnsi="Arial" w:cs="Arial"/>
          <w:color w:val="5B9BD5"/>
        </w:rPr>
        <w:t xml:space="preserve">significativos </w:t>
      </w:r>
      <w:r w:rsidRPr="002A2D02">
        <w:rPr>
          <w:rFonts w:ascii="Arial" w:hAnsi="Arial" w:cs="Arial"/>
          <w:color w:val="5B9BD5"/>
        </w:rPr>
        <w:t xml:space="preserve">para identificar cada interface </w:t>
      </w:r>
      <w:r w:rsidR="00106D1A" w:rsidRPr="002A2D02">
        <w:rPr>
          <w:rFonts w:ascii="Arial" w:hAnsi="Arial" w:cs="Arial"/>
          <w:color w:val="5B9BD5"/>
        </w:rPr>
        <w:t xml:space="preserve">como I_Login, I_Erro_login, I_CadastrarCliente. Descreva cada interface </w:t>
      </w:r>
      <w:r w:rsidRPr="002A2D02">
        <w:rPr>
          <w:rFonts w:ascii="Arial" w:hAnsi="Arial" w:cs="Arial"/>
          <w:color w:val="5B9BD5"/>
        </w:rPr>
        <w:t xml:space="preserve"> em </w:t>
      </w:r>
      <w:r w:rsidR="00106D1A" w:rsidRPr="002A2D02">
        <w:rPr>
          <w:rFonts w:ascii="Arial" w:hAnsi="Arial" w:cs="Arial"/>
          <w:color w:val="5B9BD5"/>
        </w:rPr>
        <w:t>uma subseção</w:t>
      </w:r>
      <w:r w:rsidRPr="002A2D02">
        <w:rPr>
          <w:rFonts w:ascii="Arial" w:hAnsi="Arial" w:cs="Arial"/>
          <w:color w:val="5B9BD5"/>
        </w:rPr>
        <w:t>.</w:t>
      </w:r>
      <w:r w:rsidR="004703C7" w:rsidRPr="002A2D02">
        <w:rPr>
          <w:rFonts w:ascii="Arial" w:hAnsi="Arial" w:cs="Arial"/>
          <w:color w:val="5B9BD5"/>
        </w:rPr>
        <w:t xml:space="preserve"> O aluno deverá utilizar templates já prontos caso queira, fazendo uma interface agradável.</w:t>
      </w:r>
      <w:r w:rsidRPr="002A2D02">
        <w:rPr>
          <w:rFonts w:ascii="Arial" w:hAnsi="Arial" w:cs="Arial"/>
          <w:color w:val="5B9BD5"/>
        </w:rPr>
        <w:t>&gt;</w:t>
      </w:r>
    </w:p>
    <w:p w14:paraId="6D634B52" w14:textId="77777777" w:rsidR="00686F78" w:rsidRPr="002A2D02" w:rsidRDefault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Pr="002A2D02" w:rsidRDefault="006221EF" w:rsidP="006221EF">
      <w:pPr>
        <w:pStyle w:val="Ttulo2"/>
        <w:rPr>
          <w:rFonts w:cs="Arial"/>
        </w:rPr>
      </w:pPr>
      <w:bookmarkStart w:id="221" w:name="_Toc485117494"/>
      <w:r w:rsidRPr="002A2D02">
        <w:rPr>
          <w:rFonts w:cs="Arial"/>
        </w:rPr>
        <w:t>MAPA DE NAVEGAÇÃO DE INTERFACES</w:t>
      </w:r>
      <w:bookmarkEnd w:id="221"/>
    </w:p>
    <w:p w14:paraId="397B71B0" w14:textId="52B6E6F0" w:rsidR="006221EF" w:rsidRPr="002A2D02" w:rsidRDefault="000A2CA1" w:rsidP="00E77561">
      <w:pPr>
        <w:pStyle w:val="TextoNormal"/>
        <w:ind w:left="0"/>
        <w:rPr>
          <w:rFonts w:ascii="Arial" w:hAnsi="Arial" w:cs="Arial"/>
        </w:rPr>
      </w:pPr>
      <w:r>
        <w:rPr>
          <w:rFonts w:ascii="Arial" w:hAnsi="Arial" w:cs="Arial"/>
          <w:color w:val="8EAADB"/>
        </w:rPr>
        <w:pict w14:anchorId="3C06A847">
          <v:shape id="_x0000_i1031" type="#_x0000_t75" style="width:450pt;height:291pt">
            <v:imagedata r:id="rId33" o:title="Mapa de Navegação"/>
          </v:shape>
        </w:pict>
      </w:r>
    </w:p>
    <w:p w14:paraId="4FC533AB" w14:textId="77777777" w:rsidR="004855AC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Pr="002A2D02" w:rsidRDefault="00106D1A">
      <w:pPr>
        <w:pStyle w:val="Ttulo2"/>
        <w:rPr>
          <w:rFonts w:cs="Arial"/>
        </w:rPr>
      </w:pPr>
      <w:bookmarkStart w:id="222" w:name="_Toc467473472"/>
      <w:bookmarkStart w:id="223" w:name="_Toc467474019"/>
      <w:bookmarkStart w:id="224" w:name="_Toc467477758"/>
      <w:bookmarkStart w:id="225" w:name="_Toc467494904"/>
      <w:bookmarkStart w:id="226" w:name="_Toc467495270"/>
      <w:bookmarkStart w:id="227" w:name="_Toc468086076"/>
      <w:bookmarkStart w:id="228" w:name="_Toc485117495"/>
      <w:r w:rsidRPr="002A2D02">
        <w:rPr>
          <w:rFonts w:cs="Arial"/>
        </w:rPr>
        <w:t xml:space="preserve">I_Login </w:t>
      </w:r>
      <w:r w:rsidR="00F26727" w:rsidRPr="002A2D02">
        <w:rPr>
          <w:rFonts w:cs="Arial"/>
          <w:color w:val="5B9BD5"/>
        </w:rPr>
        <w:t>&lt;Identificador de uma interfac</w:t>
      </w:r>
      <w:bookmarkEnd w:id="222"/>
      <w:bookmarkEnd w:id="223"/>
      <w:r w:rsidR="00F26727" w:rsidRPr="002A2D02">
        <w:rPr>
          <w:rFonts w:cs="Arial"/>
          <w:color w:val="5B9BD5"/>
        </w:rPr>
        <w:t>e&gt;</w:t>
      </w:r>
      <w:bookmarkEnd w:id="224"/>
      <w:bookmarkEnd w:id="225"/>
      <w:bookmarkEnd w:id="226"/>
      <w:bookmarkEnd w:id="227"/>
      <w:bookmarkEnd w:id="228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"https://st.depositphotos.com/2167093/3436/v/950/depositphotos_34365489-stock-illustration-vector-login-interface-username-and.jpg"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"https://st.depositphotos.com/2167093/3436/v/950/depositphotos_34365489-stock-illustration-vector-login-interface-username-and.jpg"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"https://st.depositphotos.com/2167093/3436/v/950/depositphotos_34365489-stock-illustration-vector-login-interface-username-and.jpg"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"https://st.depositphotos.com/2167093/3436/v/950/depositphotos_34365489-stock-illustration-vector-login-interface-username-and.jpg" \* MERGEFORMATINET </w:instrText>
      </w:r>
      <w:r w:rsidR="007B7A63">
        <w:fldChar w:fldCharType="separate"/>
      </w:r>
      <w:r w:rsidR="00A122B5">
        <w:fldChar w:fldCharType="begin"/>
      </w:r>
      <w:r w:rsidR="00A122B5">
        <w:instrText xml:space="preserve"> INCLUDEPICTURE  "https://st.depositphotos.com/2167093/3436/v/950/depositphotos_34365489-stock-illustration-vector-login-interface-username-and.jpg" \* MERGEFORMATINET </w:instrText>
      </w:r>
      <w:r w:rsidR="00A122B5">
        <w:fldChar w:fldCharType="separate"/>
      </w:r>
      <w:r w:rsidR="000A2CA1">
        <w:fldChar w:fldCharType="begin"/>
      </w:r>
      <w:r w:rsidR="000A2CA1">
        <w:instrText xml:space="preserve"> INCLUDEPICTURE  "https://st.depositphotos.com/2167093/3436/v/950/depositphotos_34365489-stock-illustration-vector-login-interface-username-and.jpg" \* MERGEFORMATINET </w:instrText>
      </w:r>
      <w:r w:rsidR="000A2CA1">
        <w:fldChar w:fldCharType="separate"/>
      </w:r>
      <w:r w:rsidR="000A2CA1">
        <w:pict w14:anchorId="15FD3695">
          <v:shape id="_x0000_i1032" type="#_x0000_t75" alt="Image result for interface de login" style="width:260.25pt;height:210pt">
            <v:imagedata r:id="rId34" r:href="rId35"/>
          </v:shape>
        </w:pict>
      </w:r>
      <w:r w:rsidR="000A2CA1">
        <w:fldChar w:fldCharType="end"/>
      </w:r>
      <w:r w:rsidR="00A122B5">
        <w:fldChar w:fldCharType="end"/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655431C8" w14:textId="77777777" w:rsidR="00F26727" w:rsidRPr="002A2D02" w:rsidRDefault="00E942D6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29" w:name="_Toc485117496"/>
      <w:r w:rsidRPr="002A2D02">
        <w:rPr>
          <w:rFonts w:cs="Arial"/>
        </w:rPr>
        <w:t>Informações c</w:t>
      </w:r>
      <w:r w:rsidR="00F26727" w:rsidRPr="002A2D02">
        <w:rPr>
          <w:rFonts w:cs="Arial"/>
        </w:rPr>
        <w:t>ríticas da interface</w:t>
      </w:r>
      <w:bookmarkEnd w:id="229"/>
    </w:p>
    <w:p w14:paraId="6A06A124" w14:textId="77777777" w:rsidR="00E942D6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O campo username deve ser um email válido.</w:t>
      </w:r>
    </w:p>
    <w:p w14:paraId="1B60D9F7" w14:textId="77777777" w:rsidR="009C0C24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A senha deve conter pelo menos uma letra maiúscula e uma minúscula</w:t>
      </w:r>
    </w:p>
    <w:p w14:paraId="6D96A42E" w14:textId="77777777" w:rsidR="009C0C24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número </w:t>
      </w:r>
    </w:p>
    <w:p w14:paraId="4725758B" w14:textId="77777777" w:rsidR="00F26727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caracter especial. </w:t>
      </w:r>
    </w:p>
    <w:p w14:paraId="031B20A7" w14:textId="77777777" w:rsidR="00686F78" w:rsidRPr="002A2D02" w:rsidRDefault="00F72B4E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</w:t>
      </w:r>
      <w:r w:rsidR="00686F78" w:rsidRPr="002A2D02">
        <w:rPr>
          <w:rFonts w:ascii="Arial" w:hAnsi="Arial" w:cs="Arial"/>
        </w:rPr>
        <w:t>senha deve conter no máximo 50 caracteres.</w:t>
      </w:r>
    </w:p>
    <w:p w14:paraId="42C06143" w14:textId="77777777" w:rsidR="00F26727" w:rsidRPr="002A2D02" w:rsidRDefault="00686F78">
      <w:pPr>
        <w:pStyle w:val="Ttulo2"/>
        <w:rPr>
          <w:rFonts w:cs="Arial"/>
        </w:rPr>
      </w:pPr>
      <w:bookmarkStart w:id="230" w:name="_Toc467473473"/>
      <w:bookmarkStart w:id="231" w:name="_Toc467474020"/>
      <w:bookmarkStart w:id="232" w:name="_Toc467477759"/>
      <w:bookmarkStart w:id="233" w:name="_Toc467494905"/>
      <w:bookmarkStart w:id="234" w:name="_Toc467495271"/>
      <w:bookmarkStart w:id="235" w:name="_Toc468086077"/>
      <w:bookmarkStart w:id="236" w:name="_Toc485117497"/>
      <w:r w:rsidRPr="002A2D02">
        <w:rPr>
          <w:rFonts w:cs="Arial"/>
        </w:rPr>
        <w:t>IE_LoginUserNameLogin</w:t>
      </w:r>
      <w:bookmarkEnd w:id="230"/>
      <w:bookmarkEnd w:id="231"/>
      <w:bookmarkEnd w:id="232"/>
      <w:bookmarkEnd w:id="233"/>
      <w:bookmarkEnd w:id="234"/>
      <w:bookmarkEnd w:id="235"/>
      <w:bookmarkEnd w:id="236"/>
    </w:p>
    <w:p w14:paraId="696022D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2825078B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2F9F21E2" w14:textId="77777777" w:rsidR="00686F78" w:rsidRPr="002A2D02" w:rsidRDefault="00686F78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37" w:name="_Toc485117498"/>
      <w:r w:rsidRPr="002A2D02">
        <w:rPr>
          <w:rFonts w:cs="Arial"/>
        </w:rPr>
        <w:t>Informações críticas da interface</w:t>
      </w:r>
      <w:bookmarkEnd w:id="237"/>
    </w:p>
    <w:p w14:paraId="06E3B266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1</w:t>
      </w:r>
      <w:r w:rsidRPr="002A2D02">
        <w:rPr>
          <w:rFonts w:ascii="Arial" w:hAnsi="Arial" w:cs="Arial"/>
        </w:rPr>
        <w:t>&gt;.</w:t>
      </w:r>
    </w:p>
    <w:p w14:paraId="683F979E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2</w:t>
      </w:r>
      <w:r w:rsidRPr="002A2D02">
        <w:rPr>
          <w:rFonts w:ascii="Arial" w:hAnsi="Arial" w:cs="Arial"/>
        </w:rPr>
        <w:t xml:space="preserve">&gt;. </w:t>
      </w:r>
    </w:p>
    <w:p w14:paraId="6AA87AD0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5C7C6569" w14:textId="77777777" w:rsidR="00686F78" w:rsidRPr="002A2D02" w:rsidRDefault="00686F78" w:rsidP="00686F78">
      <w:pPr>
        <w:pStyle w:val="Ttulo2"/>
        <w:rPr>
          <w:rFonts w:cs="Arial"/>
        </w:rPr>
      </w:pPr>
      <w:bookmarkStart w:id="238" w:name="_Toc485117499"/>
      <w:r w:rsidRPr="002A2D02">
        <w:rPr>
          <w:rFonts w:cs="Arial"/>
        </w:rPr>
        <w:t>IE_LoginUserNameLogin&lt;Identificador de outra interface&gt;</w:t>
      </w:r>
      <w:bookmarkEnd w:id="238"/>
    </w:p>
    <w:p w14:paraId="2B4B63E8" w14:textId="77777777" w:rsidR="00686F78" w:rsidRPr="002A2D02" w:rsidRDefault="00686F78" w:rsidP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9" w:author="Thiago Luigi Gonçalves Lima" w:date="2020-07-14T12:39:00Z" w:initials="TLGL">
    <w:p w14:paraId="4823A3F2" w14:textId="6CEB1737" w:rsidR="000A2CA1" w:rsidRPr="007B7A63" w:rsidRDefault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77" w:author="Thiago Luigi Gonçalves Lima" w:date="2020-07-14T13:49:00Z" w:initials="TLGL">
    <w:p w14:paraId="376D791A" w14:textId="50581EAB" w:rsidR="000A2CA1" w:rsidRPr="003015E4" w:rsidRDefault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8" w:author="Thiago Luigi Gonçalves Lima" w:date="2020-07-14T13:49:00Z" w:initials="TLGL">
    <w:p w14:paraId="446297F2" w14:textId="77777777" w:rsidR="000A2CA1" w:rsidRPr="003015E4" w:rsidRDefault="000A2CA1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9" w:author="Thiago Luigi Gonçalves Lima" w:date="2020-07-14T13:49:00Z" w:initials="TLGL">
    <w:p w14:paraId="6F46CD42" w14:textId="77777777" w:rsidR="000A2CA1" w:rsidRPr="003015E4" w:rsidRDefault="000A2CA1" w:rsidP="00640744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0" w:author="Thiago Luigi Gonçalves Lima" w:date="2020-07-14T13:49:00Z" w:initials="TLGL">
    <w:p w14:paraId="1D23771A" w14:textId="77777777" w:rsidR="000A2CA1" w:rsidRPr="003015E4" w:rsidRDefault="000A2CA1" w:rsidP="0011145A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1" w:author="Thiago Luigi Gonçalves Lima" w:date="2020-07-14T17:01:00Z" w:initials="TLGL">
    <w:p w14:paraId="519C0CD4" w14:textId="70AD1677" w:rsidR="000A2CA1" w:rsidRPr="006A4C52" w:rsidRDefault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6A4C52">
        <w:rPr>
          <w:rFonts w:ascii="Arial" w:hAnsi="Arial" w:cs="Arial"/>
        </w:rPr>
        <w:t>Adicionar editar cliente e editar funcionário</w:t>
      </w:r>
    </w:p>
  </w:comment>
  <w:comment w:id="82" w:author="Thiago Luigi Gonçalves Lima" w:date="2020-07-14T13:49:00Z" w:initials="TLGL">
    <w:p w14:paraId="0395BAF0" w14:textId="77777777" w:rsidR="000A2CA1" w:rsidRPr="003015E4" w:rsidRDefault="000A2CA1" w:rsidP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3" w:author="Thiago Luigi Gonçalves Lima" w:date="2020-07-14T13:49:00Z" w:initials="TLGL">
    <w:p w14:paraId="3C5E39AE" w14:textId="77777777" w:rsidR="000A2CA1" w:rsidRPr="003015E4" w:rsidRDefault="000A2CA1" w:rsidP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4" w:author="Thiago Luigi Gonçalves Lima" w:date="2020-07-14T13:49:00Z" w:initials="TLGL">
    <w:p w14:paraId="0A9A627F" w14:textId="77777777" w:rsidR="004945E3" w:rsidRPr="003015E4" w:rsidRDefault="004945E3" w:rsidP="004945E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5" w:author="Thiago Luigi Gonçalves Lima" w:date="2020-07-14T13:49:00Z" w:initials="TLGL">
    <w:p w14:paraId="05354395" w14:textId="77777777" w:rsidR="004945E3" w:rsidRPr="003015E4" w:rsidRDefault="004945E3" w:rsidP="004945E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6" w:author="Thiago Luigi Gonçalves Lima" w:date="2020-07-14T12:39:00Z" w:initials="TLGL">
    <w:p w14:paraId="319A974D" w14:textId="77777777" w:rsidR="000A2CA1" w:rsidRPr="007B7A63" w:rsidRDefault="000A2CA1" w:rsidP="00465686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7" w:author="Thiago Luigi Gonçalves Lima" w:date="2020-07-14T19:41:00Z" w:initials="TLGL">
    <w:p w14:paraId="11B01037" w14:textId="6DFAE8B9" w:rsidR="00F76453" w:rsidRPr="00F76453" w:rsidRDefault="00F76453">
      <w:pPr>
        <w:pStyle w:val="Textodecomentrio"/>
        <w:rPr>
          <w:rFonts w:ascii="Arial" w:hAnsi="Arial" w:cs="Arial"/>
        </w:rPr>
      </w:pPr>
      <w:r w:rsidRPr="00F76453">
        <w:rPr>
          <w:rStyle w:val="Refdecomentrio"/>
          <w:rFonts w:ascii="Arial" w:hAnsi="Arial" w:cs="Arial"/>
        </w:rPr>
        <w:annotationRef/>
      </w:r>
      <w:r w:rsidRPr="00F76453">
        <w:rPr>
          <w:rFonts w:ascii="Arial" w:hAnsi="Arial" w:cs="Arial"/>
        </w:rPr>
        <w:t>Colocar remover jogo, editar jogo e exibir jogo</w:t>
      </w:r>
    </w:p>
  </w:comment>
  <w:comment w:id="88" w:author="Thiago Luigi Gonçalves Lima" w:date="2020-07-14T12:39:00Z" w:initials="TLGL">
    <w:p w14:paraId="21EB9885" w14:textId="77777777" w:rsidR="000A2CA1" w:rsidRPr="007B7A63" w:rsidRDefault="000A2CA1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9" w:author="Thiago Luigi Gonçalves Lima" w:date="2020-07-14T12:39:00Z" w:initials="TLGL">
    <w:p w14:paraId="0BA67608" w14:textId="77777777" w:rsidR="00F76453" w:rsidRPr="007B7A63" w:rsidRDefault="00F76453" w:rsidP="00F7645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0" w:author="Thiago Luigi Gonçalves Lima" w:date="2020-07-14T12:39:00Z" w:initials="TLGL">
    <w:p w14:paraId="4B1BDBB1" w14:textId="77777777" w:rsidR="00F76453" w:rsidRPr="007B7A63" w:rsidRDefault="00F76453" w:rsidP="00F7645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1" w:author="Thiago Luigi Gonçalves Lima" w:date="2020-07-14T12:39:00Z" w:initials="TLGL">
    <w:p w14:paraId="55FC78BA" w14:textId="77777777" w:rsidR="00F76453" w:rsidRPr="007B7A63" w:rsidRDefault="00F76453" w:rsidP="00F7645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2" w:author="Thiago Luigi Gonçalves Lima" w:date="2020-07-14T12:39:00Z" w:initials="TLGL">
    <w:p w14:paraId="41D3C766" w14:textId="77777777" w:rsidR="000A2CA1" w:rsidRPr="007B7A63" w:rsidRDefault="000A2CA1" w:rsidP="00E874B8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3" w:author="Thiago Luigi Gonçalves Lima" w:date="2020-07-14T12:39:00Z" w:initials="TLGL">
    <w:p w14:paraId="44257668" w14:textId="77777777" w:rsidR="00BB08BB" w:rsidRPr="007B7A63" w:rsidRDefault="00BB08BB" w:rsidP="00BB08BB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4" w:author="Thiago Luigi Gonçalves Lima" w:date="2020-07-14T12:39:00Z" w:initials="TLGL">
    <w:p w14:paraId="6C3C58C8" w14:textId="77777777" w:rsidR="00BB08BB" w:rsidRPr="007B7A63" w:rsidRDefault="00BB08BB" w:rsidP="00BB08BB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5" w:author="Thiago Luigi Gonçalves Lima" w:date="2020-07-14T12:39:00Z" w:initials="TLGL">
    <w:p w14:paraId="6226EB2A" w14:textId="77777777" w:rsidR="00BB08BB" w:rsidRPr="007B7A63" w:rsidRDefault="00BB08BB" w:rsidP="00BB08BB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6" w:author="Thiago Luigi Gonçalves Lima" w:date="2020-07-14T17:02:00Z" w:initials="TLGL">
    <w:p w14:paraId="12102314" w14:textId="6B48FC07" w:rsidR="000A2CA1" w:rsidRPr="00521D32" w:rsidRDefault="000A2CA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>
        <w:rPr>
          <w:rFonts w:ascii="Arial" w:hAnsi="Arial" w:cs="Arial"/>
        </w:rPr>
        <w:t>Adicionar fazer locação (será o CRUD envolvendo 3 ou mais tabelas)</w:t>
      </w:r>
    </w:p>
  </w:comment>
  <w:comment w:id="97" w:author="Thiago Luigi Gonçalves Lima" w:date="2020-07-14T12:39:00Z" w:initials="TLGL">
    <w:p w14:paraId="6D6EC3A5" w14:textId="77777777" w:rsidR="009305DB" w:rsidRPr="007B7A63" w:rsidRDefault="009305DB" w:rsidP="009305DB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8" w:author="Thiago Luigi Gonçalves Lima" w:date="2020-07-14T12:39:00Z" w:initials="TLGL">
    <w:p w14:paraId="597EBD03" w14:textId="77777777" w:rsidR="00896B7F" w:rsidRPr="007B7A63" w:rsidRDefault="00896B7F" w:rsidP="00896B7F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99" w:author="Thiago Luigi Gonçalves Lima" w:date="2020-07-14T12:39:00Z" w:initials="TLGL">
    <w:p w14:paraId="6D447455" w14:textId="77777777" w:rsidR="00AE1EE3" w:rsidRPr="007B7A63" w:rsidRDefault="00AE1EE3" w:rsidP="00AE1EE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100" w:author="Thiago Luigi Gonçalves Lima" w:date="2020-07-14T12:39:00Z" w:initials="TLGL">
    <w:p w14:paraId="63578D02" w14:textId="77777777" w:rsidR="00E7139F" w:rsidRPr="007B7A63" w:rsidRDefault="00E7139F" w:rsidP="00E7139F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101" w:author="Thiago Luigi Gonçalves Lima" w:date="2020-07-14T12:39:00Z" w:initials="TLGL">
    <w:p w14:paraId="137DB92C" w14:textId="77777777" w:rsidR="000A2CA1" w:rsidRPr="007B7A63" w:rsidRDefault="000A2CA1" w:rsidP="00A75E6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102" w:author="Thiago Luigi Gonçalves Lima" w:date="2020-07-14T12:39:00Z" w:initials="TLGL">
    <w:p w14:paraId="50E44FF1" w14:textId="77777777" w:rsidR="000A2CA1" w:rsidRPr="007B7A63" w:rsidRDefault="000A2CA1" w:rsidP="004853C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23A3F2" w15:done="0"/>
  <w15:commentEx w15:paraId="376D791A" w15:done="0"/>
  <w15:commentEx w15:paraId="446297F2" w15:done="0"/>
  <w15:commentEx w15:paraId="6F46CD42" w15:done="0"/>
  <w15:commentEx w15:paraId="1D23771A" w15:done="0"/>
  <w15:commentEx w15:paraId="519C0CD4" w15:done="0"/>
  <w15:commentEx w15:paraId="0395BAF0" w15:done="0"/>
  <w15:commentEx w15:paraId="3C5E39AE" w15:done="0"/>
  <w15:commentEx w15:paraId="0A9A627F" w15:done="0"/>
  <w15:commentEx w15:paraId="05354395" w15:done="0"/>
  <w15:commentEx w15:paraId="319A974D" w15:done="0"/>
  <w15:commentEx w15:paraId="11B01037" w15:done="0"/>
  <w15:commentEx w15:paraId="21EB9885" w15:done="0"/>
  <w15:commentEx w15:paraId="0BA67608" w15:done="0"/>
  <w15:commentEx w15:paraId="4B1BDBB1" w15:done="0"/>
  <w15:commentEx w15:paraId="55FC78BA" w15:done="0"/>
  <w15:commentEx w15:paraId="41D3C766" w15:done="0"/>
  <w15:commentEx w15:paraId="44257668" w15:done="0"/>
  <w15:commentEx w15:paraId="6C3C58C8" w15:done="0"/>
  <w15:commentEx w15:paraId="6226EB2A" w15:done="0"/>
  <w15:commentEx w15:paraId="12102314" w15:done="0"/>
  <w15:commentEx w15:paraId="6D6EC3A5" w15:done="0"/>
  <w15:commentEx w15:paraId="597EBD03" w15:done="0"/>
  <w15:commentEx w15:paraId="6D447455" w15:done="0"/>
  <w15:commentEx w15:paraId="63578D02" w15:done="0"/>
  <w15:commentEx w15:paraId="137DB92C" w15:done="0"/>
  <w15:commentEx w15:paraId="50E44F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82603" w16cex:dateUtc="2020-07-14T15:39:00Z"/>
  <w16cex:commentExtensible w16cex:durableId="22B83661" w16cex:dateUtc="2020-07-14T16:49:00Z"/>
  <w16cex:commentExtensible w16cex:durableId="22B83DD0" w16cex:dateUtc="2020-07-14T16:49:00Z"/>
  <w16cex:commentExtensible w16cex:durableId="22B85B8E" w16cex:dateUtc="2020-07-14T16:49:00Z"/>
  <w16cex:commentExtensible w16cex:durableId="22B85DF8" w16cex:dateUtc="2020-07-14T16:49:00Z"/>
  <w16cex:commentExtensible w16cex:durableId="22B8636B" w16cex:dateUtc="2020-07-14T20:01:00Z"/>
  <w16cex:commentExtensible w16cex:durableId="22B87F55" w16cex:dateUtc="2020-07-14T16:49:00Z"/>
  <w16cex:commentExtensible w16cex:durableId="22B88059" w16cex:dateUtc="2020-07-14T16:49:00Z"/>
  <w16cex:commentExtensible w16cex:durableId="22B88285" w16cex:dateUtc="2020-07-14T16:49:00Z"/>
  <w16cex:commentExtensible w16cex:durableId="22B8816E" w16cex:dateUtc="2020-07-14T16:49:00Z"/>
  <w16cex:commentExtensible w16cex:durableId="22B82815" w16cex:dateUtc="2020-07-14T15:39:00Z"/>
  <w16cex:commentExtensible w16cex:durableId="22B88905" w16cex:dateUtc="2020-07-14T22:41:00Z"/>
  <w16cex:commentExtensible w16cex:durableId="22B83D73" w16cex:dateUtc="2020-07-14T15:39:00Z"/>
  <w16cex:commentExtensible w16cex:durableId="22B8897B" w16cex:dateUtc="2020-07-14T15:39:00Z"/>
  <w16cex:commentExtensible w16cex:durableId="22B8898F" w16cex:dateUtc="2020-07-14T15:39:00Z"/>
  <w16cex:commentExtensible w16cex:durableId="22B8899F" w16cex:dateUtc="2020-07-14T15:39:00Z"/>
  <w16cex:commentExtensible w16cex:durableId="22B8582E" w16cex:dateUtc="2020-07-14T15:39:00Z"/>
  <w16cex:commentExtensible w16cex:durableId="22B88C6C" w16cex:dateUtc="2020-07-14T15:39:00Z"/>
  <w16cex:commentExtensible w16cex:durableId="22B88C6B" w16cex:dateUtc="2020-07-14T15:39:00Z"/>
  <w16cex:commentExtensible w16cex:durableId="22B88C6A" w16cex:dateUtc="2020-07-14T15:39:00Z"/>
  <w16cex:commentExtensible w16cex:durableId="22B863B3" w16cex:dateUtc="2020-07-14T20:02:00Z"/>
  <w16cex:commentExtensible w16cex:durableId="22B88301" w16cex:dateUtc="2020-07-14T15:39:00Z"/>
  <w16cex:commentExtensible w16cex:durableId="22B885EE" w16cex:dateUtc="2020-07-14T15:39:00Z"/>
  <w16cex:commentExtensible w16cex:durableId="22B886AC" w16cex:dateUtc="2020-07-14T15:39:00Z"/>
  <w16cex:commentExtensible w16cex:durableId="22B887AD" w16cex:dateUtc="2020-07-14T15:39:00Z"/>
  <w16cex:commentExtensible w16cex:durableId="22B828F6" w16cex:dateUtc="2020-07-14T15:39:00Z"/>
  <w16cex:commentExtensible w16cex:durableId="22B85910" w16cex:dateUtc="2020-07-14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23A3F2" w16cid:durableId="22B82603"/>
  <w16cid:commentId w16cid:paraId="376D791A" w16cid:durableId="22B83661"/>
  <w16cid:commentId w16cid:paraId="446297F2" w16cid:durableId="22B83DD0"/>
  <w16cid:commentId w16cid:paraId="6F46CD42" w16cid:durableId="22B85B8E"/>
  <w16cid:commentId w16cid:paraId="1D23771A" w16cid:durableId="22B85DF8"/>
  <w16cid:commentId w16cid:paraId="519C0CD4" w16cid:durableId="22B8636B"/>
  <w16cid:commentId w16cid:paraId="0395BAF0" w16cid:durableId="22B87F55"/>
  <w16cid:commentId w16cid:paraId="3C5E39AE" w16cid:durableId="22B88059"/>
  <w16cid:commentId w16cid:paraId="0A9A627F" w16cid:durableId="22B88285"/>
  <w16cid:commentId w16cid:paraId="05354395" w16cid:durableId="22B8816E"/>
  <w16cid:commentId w16cid:paraId="319A974D" w16cid:durableId="22B82815"/>
  <w16cid:commentId w16cid:paraId="11B01037" w16cid:durableId="22B88905"/>
  <w16cid:commentId w16cid:paraId="21EB9885" w16cid:durableId="22B83D73"/>
  <w16cid:commentId w16cid:paraId="0BA67608" w16cid:durableId="22B8897B"/>
  <w16cid:commentId w16cid:paraId="4B1BDBB1" w16cid:durableId="22B8898F"/>
  <w16cid:commentId w16cid:paraId="55FC78BA" w16cid:durableId="22B8899F"/>
  <w16cid:commentId w16cid:paraId="41D3C766" w16cid:durableId="22B8582E"/>
  <w16cid:commentId w16cid:paraId="44257668" w16cid:durableId="22B88C6C"/>
  <w16cid:commentId w16cid:paraId="6C3C58C8" w16cid:durableId="22B88C6B"/>
  <w16cid:commentId w16cid:paraId="6226EB2A" w16cid:durableId="22B88C6A"/>
  <w16cid:commentId w16cid:paraId="12102314" w16cid:durableId="22B863B3"/>
  <w16cid:commentId w16cid:paraId="6D6EC3A5" w16cid:durableId="22B88301"/>
  <w16cid:commentId w16cid:paraId="597EBD03" w16cid:durableId="22B885EE"/>
  <w16cid:commentId w16cid:paraId="6D447455" w16cid:durableId="22B886AC"/>
  <w16cid:commentId w16cid:paraId="63578D02" w16cid:durableId="22B887AD"/>
  <w16cid:commentId w16cid:paraId="137DB92C" w16cid:durableId="22B828F6"/>
  <w16cid:commentId w16cid:paraId="50E44FF1" w16cid:durableId="22B85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202B" w14:textId="77777777" w:rsidR="006111EE" w:rsidRDefault="006111EE">
      <w:r>
        <w:separator/>
      </w:r>
    </w:p>
  </w:endnote>
  <w:endnote w:type="continuationSeparator" w:id="0">
    <w:p w14:paraId="7F60DA31" w14:textId="77777777" w:rsidR="006111EE" w:rsidRDefault="0061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0A2CA1" w14:paraId="6552BBD6" w14:textId="77777777">
      <w:tc>
        <w:tcPr>
          <w:tcW w:w="6487" w:type="dxa"/>
        </w:tcPr>
        <w:p w14:paraId="27E9DADC" w14:textId="37B90619" w:rsidR="000A2CA1" w:rsidRDefault="000A2CA1">
          <w:pPr>
            <w:pStyle w:val="Rodap"/>
          </w:pPr>
          <w:r>
            <w:t xml:space="preserve">Versão 0.5 </w:t>
          </w:r>
        </w:p>
      </w:tc>
      <w:tc>
        <w:tcPr>
          <w:tcW w:w="2799" w:type="dxa"/>
        </w:tcPr>
        <w:p w14:paraId="517DE1F8" w14:textId="65FEFA0E" w:rsidR="000A2CA1" w:rsidRDefault="000A2CA1">
          <w:pPr>
            <w:pStyle w:val="Rodap"/>
            <w:jc w:val="right"/>
          </w:pPr>
          <w:bookmarkStart w:id="2" w:name="_Ref471361557"/>
          <w:r>
            <w:t>07/2020</w:t>
          </w:r>
        </w:p>
      </w:tc>
    </w:tr>
    <w:bookmarkEnd w:id="2"/>
  </w:tbl>
  <w:p w14:paraId="31FCEB4B" w14:textId="77777777" w:rsidR="000A2CA1" w:rsidRDefault="000A2C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0B825" w14:textId="77777777" w:rsidR="006111EE" w:rsidRDefault="006111EE">
      <w:r>
        <w:separator/>
      </w:r>
    </w:p>
  </w:footnote>
  <w:footnote w:type="continuationSeparator" w:id="0">
    <w:p w14:paraId="5AB00C45" w14:textId="77777777" w:rsidR="006111EE" w:rsidRDefault="0061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0A2CA1" w:rsidRDefault="000A2CA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0A2CA1" w:rsidRDefault="000A2CA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0A2CA1" w:rsidRDefault="000A2CA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0A2CA1" w:rsidRDefault="000A2CA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A2CA1" w14:paraId="0199D33F" w14:textId="77777777">
      <w:tc>
        <w:tcPr>
          <w:tcW w:w="4621" w:type="dxa"/>
        </w:tcPr>
        <w:p w14:paraId="06F050A2" w14:textId="77777777" w:rsidR="000A2CA1" w:rsidRDefault="000A2CA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0A2CA1" w:rsidRDefault="000A2CA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0A2CA1" w:rsidRDefault="000A2CA1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A2CA1" w14:paraId="06899D25" w14:textId="77777777">
      <w:tc>
        <w:tcPr>
          <w:tcW w:w="4621" w:type="dxa"/>
        </w:tcPr>
        <w:p w14:paraId="75FBB0F1" w14:textId="77777777" w:rsidR="000A2CA1" w:rsidRDefault="000A2CA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0A2CA1" w:rsidRDefault="000A2CA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0A2CA1" w:rsidRDefault="000A2CA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A2CA1" w14:paraId="4E6E4548" w14:textId="77777777">
      <w:tc>
        <w:tcPr>
          <w:tcW w:w="4621" w:type="dxa"/>
        </w:tcPr>
        <w:p w14:paraId="4F9B7B3E" w14:textId="77777777" w:rsidR="000A2CA1" w:rsidRDefault="000A2CA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0A2CA1" w:rsidRDefault="000A2CA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0A2CA1" w:rsidRDefault="000A2CA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A2CA1" w14:paraId="179E4637" w14:textId="77777777">
      <w:tc>
        <w:tcPr>
          <w:tcW w:w="4621" w:type="dxa"/>
        </w:tcPr>
        <w:p w14:paraId="1E531CFE" w14:textId="77777777" w:rsidR="000A2CA1" w:rsidRDefault="000A2CA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0A2CA1" w:rsidRDefault="000A2CA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0A2CA1" w:rsidRDefault="000A2CA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0A2CA1" w14:paraId="13FD4BFC" w14:textId="77777777">
      <w:tc>
        <w:tcPr>
          <w:tcW w:w="4621" w:type="dxa"/>
        </w:tcPr>
        <w:p w14:paraId="5981AD8C" w14:textId="77777777" w:rsidR="000A2CA1" w:rsidRDefault="000A2CA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0A2CA1" w:rsidRDefault="000A2CA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0A2CA1" w:rsidRDefault="000A2CA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1B0682C"/>
    <w:multiLevelType w:val="hybridMultilevel"/>
    <w:tmpl w:val="DB62C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C04A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71E3F"/>
    <w:multiLevelType w:val="hybridMultilevel"/>
    <w:tmpl w:val="5C52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66701A"/>
    <w:multiLevelType w:val="hybridMultilevel"/>
    <w:tmpl w:val="3D9A9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6231"/>
    <w:multiLevelType w:val="hybridMultilevel"/>
    <w:tmpl w:val="83280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F5CA1"/>
    <w:multiLevelType w:val="hybridMultilevel"/>
    <w:tmpl w:val="D8CCB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EA54B04"/>
    <w:multiLevelType w:val="hybridMultilevel"/>
    <w:tmpl w:val="376EE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2"/>
  </w:num>
  <w:num w:numId="6">
    <w:abstractNumId w:val="20"/>
  </w:num>
  <w:num w:numId="7">
    <w:abstractNumId w:val="11"/>
  </w:num>
  <w:num w:numId="8">
    <w:abstractNumId w:val="10"/>
  </w:num>
  <w:num w:numId="9">
    <w:abstractNumId w:val="24"/>
  </w:num>
  <w:num w:numId="10">
    <w:abstractNumId w:val="2"/>
  </w:num>
  <w:num w:numId="11">
    <w:abstractNumId w:val="19"/>
  </w:num>
  <w:num w:numId="12">
    <w:abstractNumId w:val="7"/>
  </w:num>
  <w:num w:numId="13">
    <w:abstractNumId w:val="29"/>
  </w:num>
  <w:num w:numId="14">
    <w:abstractNumId w:val="14"/>
  </w:num>
  <w:num w:numId="15">
    <w:abstractNumId w:val="22"/>
  </w:num>
  <w:num w:numId="16">
    <w:abstractNumId w:val="25"/>
  </w:num>
  <w:num w:numId="17">
    <w:abstractNumId w:val="0"/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8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9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8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3"/>
  </w:num>
  <w:num w:numId="34">
    <w:abstractNumId w:val="16"/>
  </w:num>
  <w:num w:numId="35">
    <w:abstractNumId w:val="27"/>
  </w:num>
  <w:num w:numId="36">
    <w:abstractNumId w:val="30"/>
  </w:num>
  <w:num w:numId="37">
    <w:abstractNumId w:val="6"/>
  </w:num>
  <w:num w:numId="38">
    <w:abstractNumId w:val="28"/>
  </w:num>
  <w:num w:numId="39">
    <w:abstractNumId w:val="26"/>
  </w:num>
  <w:num w:numId="4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ago Luigi Gonçalves Lima">
    <w15:presenceInfo w15:providerId="Windows Live" w15:userId="c08bfd1ddee3a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454C"/>
    <w:rsid w:val="00016296"/>
    <w:rsid w:val="000319A6"/>
    <w:rsid w:val="00046D5C"/>
    <w:rsid w:val="0007745E"/>
    <w:rsid w:val="00091631"/>
    <w:rsid w:val="000A2CA1"/>
    <w:rsid w:val="000A4813"/>
    <w:rsid w:val="000C7C34"/>
    <w:rsid w:val="000C7E33"/>
    <w:rsid w:val="00106D1A"/>
    <w:rsid w:val="0011145A"/>
    <w:rsid w:val="001716C7"/>
    <w:rsid w:val="00171EC3"/>
    <w:rsid w:val="00176F60"/>
    <w:rsid w:val="001A74BB"/>
    <w:rsid w:val="001C0E37"/>
    <w:rsid w:val="001E4902"/>
    <w:rsid w:val="002057CE"/>
    <w:rsid w:val="0023459F"/>
    <w:rsid w:val="0026024F"/>
    <w:rsid w:val="00266247"/>
    <w:rsid w:val="002A2D02"/>
    <w:rsid w:val="002C72C1"/>
    <w:rsid w:val="002D01CA"/>
    <w:rsid w:val="003012E4"/>
    <w:rsid w:val="003015E4"/>
    <w:rsid w:val="00355001"/>
    <w:rsid w:val="0036042C"/>
    <w:rsid w:val="00376C8A"/>
    <w:rsid w:val="0038465D"/>
    <w:rsid w:val="003C0EBE"/>
    <w:rsid w:val="003E60CE"/>
    <w:rsid w:val="003F4FE6"/>
    <w:rsid w:val="00465686"/>
    <w:rsid w:val="004703C7"/>
    <w:rsid w:val="004853C1"/>
    <w:rsid w:val="004855AC"/>
    <w:rsid w:val="004945E3"/>
    <w:rsid w:val="004B1449"/>
    <w:rsid w:val="004D3D60"/>
    <w:rsid w:val="00506043"/>
    <w:rsid w:val="00507403"/>
    <w:rsid w:val="00521D32"/>
    <w:rsid w:val="005226CD"/>
    <w:rsid w:val="00577B24"/>
    <w:rsid w:val="00584570"/>
    <w:rsid w:val="005C5014"/>
    <w:rsid w:val="005C785E"/>
    <w:rsid w:val="006111EE"/>
    <w:rsid w:val="006221EF"/>
    <w:rsid w:val="00631CAB"/>
    <w:rsid w:val="00640744"/>
    <w:rsid w:val="00686F78"/>
    <w:rsid w:val="006A4C52"/>
    <w:rsid w:val="007010B6"/>
    <w:rsid w:val="00733FF8"/>
    <w:rsid w:val="00790799"/>
    <w:rsid w:val="00795F90"/>
    <w:rsid w:val="007A543A"/>
    <w:rsid w:val="007B7A63"/>
    <w:rsid w:val="00896B7F"/>
    <w:rsid w:val="008E3941"/>
    <w:rsid w:val="009305DB"/>
    <w:rsid w:val="00964D3A"/>
    <w:rsid w:val="009770B5"/>
    <w:rsid w:val="009C0C24"/>
    <w:rsid w:val="00A122B5"/>
    <w:rsid w:val="00A1307F"/>
    <w:rsid w:val="00A75E63"/>
    <w:rsid w:val="00AB6C99"/>
    <w:rsid w:val="00AD3842"/>
    <w:rsid w:val="00AE1EE3"/>
    <w:rsid w:val="00AF2511"/>
    <w:rsid w:val="00B16F3A"/>
    <w:rsid w:val="00B66A90"/>
    <w:rsid w:val="00B94749"/>
    <w:rsid w:val="00BB08BB"/>
    <w:rsid w:val="00BB2FD2"/>
    <w:rsid w:val="00BB4A40"/>
    <w:rsid w:val="00BB795D"/>
    <w:rsid w:val="00BC26A7"/>
    <w:rsid w:val="00BD333C"/>
    <w:rsid w:val="00C04554"/>
    <w:rsid w:val="00C1576A"/>
    <w:rsid w:val="00CA68F3"/>
    <w:rsid w:val="00CC389C"/>
    <w:rsid w:val="00D40FCB"/>
    <w:rsid w:val="00D56F56"/>
    <w:rsid w:val="00D93625"/>
    <w:rsid w:val="00DC3DE9"/>
    <w:rsid w:val="00E43FAA"/>
    <w:rsid w:val="00E7139F"/>
    <w:rsid w:val="00E77561"/>
    <w:rsid w:val="00E874B8"/>
    <w:rsid w:val="00E942D6"/>
    <w:rsid w:val="00EB1672"/>
    <w:rsid w:val="00EB3B95"/>
    <w:rsid w:val="00EC3B94"/>
    <w:rsid w:val="00ED38D9"/>
    <w:rsid w:val="00F217D7"/>
    <w:rsid w:val="00F235B8"/>
    <w:rsid w:val="00F26727"/>
    <w:rsid w:val="00F34594"/>
    <w:rsid w:val="00F345B6"/>
    <w:rsid w:val="00F72B4E"/>
    <w:rsid w:val="00F76453"/>
    <w:rsid w:val="00FC23B3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DB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image" Target="https://sistemasinf162.files.wordpress.com/2014/06/c2.jpg" TargetMode="Externa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21" Type="http://schemas.openxmlformats.org/officeDocument/2006/relationships/oleObject" Target="embeddings/oleObject2.bin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microsoft.com/office/2018/08/relationships/commentsExtensible" Target="commentsExtensible.xml"/><Relationship Id="rId33" Type="http://schemas.openxmlformats.org/officeDocument/2006/relationships/image" Target="media/image7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http://www.adempiere.com/images/2/2f/Shipments_Customer.PNG" TargetMode="External"/><Relationship Id="rId20" Type="http://schemas.openxmlformats.org/officeDocument/2006/relationships/image" Target="media/image4.wmf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6/09/relationships/commentsIds" Target="commentsIds.xml"/><Relationship Id="rId32" Type="http://schemas.openxmlformats.org/officeDocument/2006/relationships/hyperlink" Target="https://dcrazed.com/best-free-wireframe-tool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11/relationships/commentsExtended" Target="commentsExtended.xml"/><Relationship Id="rId28" Type="http://schemas.openxmlformats.org/officeDocument/2006/relationships/oleObject" Target="embeddings/oleObject3.bin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comments" Target="comments.xml"/><Relationship Id="rId27" Type="http://schemas.openxmlformats.org/officeDocument/2006/relationships/image" Target="media/image5.wmf"/><Relationship Id="rId30" Type="http://schemas.openxmlformats.org/officeDocument/2006/relationships/image" Target="media/image6.wmf"/><Relationship Id="rId35" Type="http://schemas.openxmlformats.org/officeDocument/2006/relationships/image" Target="https://st.depositphotos.com/2167093/3436/v/950/depositphotos_34365489-stock-illustration-vector-login-interface-username-and.jp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05D-ACC4-471A-826F-A0A271EC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594</TotalTime>
  <Pages>16</Pages>
  <Words>6963</Words>
  <Characters>37602</Characters>
  <Application>Microsoft Office Word</Application>
  <DocSecurity>0</DocSecurity>
  <Lines>313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62</vt:i4>
      </vt:variant>
    </vt:vector>
  </HeadingPairs>
  <TitlesOfParts>
    <vt:vector size="63" baseType="lpstr">
      <vt:lpstr>Guia para 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>Descrição geral do sistema</vt:lpstr>
      <vt:lpstr>    Abrangência e sistemas relacionados</vt:lpstr>
      <vt:lpstr>    Relação de usuários do sistema</vt:lpstr>
      <vt:lpstr>        Foram identificados cinco usuários do sistema Retro Wave denominados de Gerente,</vt:lpstr>
      <vt:lpstr>    Diagrama de Caso de Uso – Visão do Usuário</vt:lpstr>
      <vt:lpstr>        Visão do Gerente </vt:lpstr>
      <vt:lpstr>        Visão do Funcionário </vt:lpstr>
      <vt:lpstr>        Visão do Cliente</vt:lpstr>
      <vt:lpstr>Requisitos funcionais (casos de uso)</vt:lpstr>
      <vt:lpstr>    Requisitos do Gerente </vt:lpstr>
      <vt:lpstr>        [RFg001] Login no sistema</vt:lpstr>
      <vt:lpstr>        [RFg002] Cadastrar funcionário</vt:lpstr>
      <vt:lpstr>        [RFg003] Cadastrar cliente</vt:lpstr>
      <vt:lpstr>        [RFg004] Remover funcionário</vt:lpstr>
      <vt:lpstr>        [RFg005] Remover cliente</vt:lpstr>
      <vt:lpstr>        [RFg006] Editar funcionário</vt:lpstr>
      <vt:lpstr>        [RFg007] Editar cliente</vt:lpstr>
      <vt:lpstr>        [RFg008] Exibir funcionário</vt:lpstr>
      <vt:lpstr>        [RFg009] Exibir cliente</vt:lpstr>
      <vt:lpstr>    Requisitos do funcionário</vt:lpstr>
      <vt:lpstr>        [RFf001] Login no sistema</vt:lpstr>
      <vt:lpstr>        [RFf002] Adicionar um jogo ao estoque </vt:lpstr>
      <vt:lpstr>        [RFf003] Remover um jogo do estoque</vt:lpstr>
      <vt:lpstr>        [RFf004] Editar um jogo do estoque</vt:lpstr>
      <vt:lpstr>        [RFf002] Listar jogos do estoque</vt:lpstr>
      <vt:lpstr>        [RFf003] Adicionar um videogame ao estoque</vt:lpstr>
      <vt:lpstr>        [RFf004] Realizar a locação</vt:lpstr>
      <vt:lpstr>        [RFf005] Remover a locação</vt:lpstr>
      <vt:lpstr>        [RFf006] Atualizar uma locação</vt:lpstr>
      <vt:lpstr>        [RFf007] Listar locações</vt:lpstr>
      <vt:lpstr>    Requisitos do cliente</vt:lpstr>
      <vt:lpstr>        [RFc001] Login no sistema</vt:lpstr>
      <vt:lpstr>        [RFc002] Alterar as próprias informações no sistema</vt:lpstr>
      <vt:lpstr>Requisitos não funcionais</vt:lpstr>
      <vt:lpstr>    Usabilidade</vt:lpstr>
      <vt:lpstr>        [NF001] Treinar usuários</vt:lpstr>
      <vt:lpstr>[NF…] &lt;Nome do requisito&gt;</vt:lpstr>
      <vt:lpstr>    Confiabilidade</vt:lpstr>
      <vt:lpstr>        [NF...] &lt;Nome do requisito&gt;</vt:lpstr>
      <vt:lpstr>    Desempenho</vt:lpstr>
      <vt:lpstr>        [NF…] &lt;Nome do requisito&gt;</vt:lpstr>
      <vt:lpstr>    Segurança</vt:lpstr>
      <vt:lpstr>        [NF002] Criar senha segura</vt:lpstr>
      <vt:lpstr>    Distribuição</vt:lpstr>
      <vt:lpstr>        [NF003] Rodar em qualquer navegador</vt:lpstr>
      <vt:lpstr>    Padrões</vt:lpstr>
      <vt:lpstr>        [NF…] &lt;Nome do requisito&gt;</vt:lpstr>
      <vt:lpstr>    Hardware e software</vt:lpstr>
      <vt:lpstr>        [NF004] Estar conectado à internet</vt:lpstr>
      <vt:lpstr>Descrição da interface com o usuário</vt:lpstr>
      <vt:lpstr>    MAPA DE NAVEGAÇÃO DE INTERFACES</vt:lpstr>
      <vt:lpstr>    I_Login &lt;Identificador de uma interface&gt;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>UFU</Company>
  <LinksUpToDate>false</LinksUpToDate>
  <CharactersWithSpaces>44477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35</cp:revision>
  <cp:lastPrinted>1997-08-08T11:22:00Z</cp:lastPrinted>
  <dcterms:created xsi:type="dcterms:W3CDTF">2020-07-13T02:26:00Z</dcterms:created>
  <dcterms:modified xsi:type="dcterms:W3CDTF">2020-07-14T23:00:00Z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