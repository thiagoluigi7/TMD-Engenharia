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A885" w14:textId="77777777" w:rsidR="00F26727" w:rsidRDefault="00F26727">
      <w:pPr>
        <w:pStyle w:val="CabealhoCapa1"/>
      </w:pPr>
    </w:p>
    <w:p w14:paraId="29BAEFED" w14:textId="77777777" w:rsidR="00F26727" w:rsidRDefault="00F26727">
      <w:pPr>
        <w:pStyle w:val="CabealhoCapa2"/>
      </w:pPr>
    </w:p>
    <w:p w14:paraId="03932973" w14:textId="77777777" w:rsidR="00F26727" w:rsidRDefault="00F26727">
      <w:pPr>
        <w:jc w:val="center"/>
        <w:rPr>
          <w:rFonts w:ascii="Arial" w:hAnsi="Arial"/>
        </w:rPr>
        <w:sectPr w:rsidR="00F26727">
          <w:headerReference w:type="even" r:id="rId7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pict w14:anchorId="0F86FE88">
          <v:rect id="_x0000_s1026" style="position:absolute;left:0;text-align:left;margin-left:1.5pt;margin-top:56.7pt;width:451.45pt;height:727.25pt;z-index:1;mso-position-horizontal-relative:margin;mso-position-vertical-relative:margin" filled="f" stroked="f">
            <v:textbox inset="0,0,0,0">
              <w:txbxContent>
                <w:p w14:paraId="1281E5C7" w14:textId="77777777" w:rsidR="00F26727" w:rsidRDefault="00F26727">
                  <w:pPr>
                    <w:pStyle w:val="TtuloCapa2"/>
                  </w:pPr>
                  <w:r w:rsidRPr="00046D5C">
                    <w:rPr>
                      <w:color w:val="auto"/>
                    </w:rPr>
                    <w:t>Documento de Requisitos</w:t>
                  </w:r>
                  <w:r>
                    <w:br/>
                  </w:r>
                  <w:r w:rsidR="00046D5C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Retro Wave</w:t>
                  </w:r>
                </w:p>
                <w:p w14:paraId="1C58ADC8" w14:textId="77777777" w:rsidR="00F26727" w:rsidRDefault="00F26727">
                  <w:pPr>
                    <w:pStyle w:val="Verso"/>
                  </w:pPr>
                  <w:r>
                    <w:t xml:space="preserve">Versão </w:t>
                  </w:r>
                  <w:r w:rsidR="00046D5C">
                    <w:t>0</w:t>
                  </w:r>
                  <w:r>
                    <w:t>.</w:t>
                  </w:r>
                  <w:r w:rsidR="00046D5C">
                    <w:t>5</w:t>
                  </w:r>
                  <w:r>
                    <w:t xml:space="preserve"> - </w:t>
                  </w:r>
                  <w:r w:rsidR="00046D5C">
                    <w:t>07</w:t>
                  </w:r>
                  <w:r>
                    <w:t xml:space="preserve"> de </w:t>
                  </w:r>
                  <w:r w:rsidR="00046D5C">
                    <w:t>2020</w:t>
                  </w:r>
                </w:p>
              </w:txbxContent>
            </v:textbox>
            <w10:wrap anchorx="margin" anchory="margin"/>
            <w10:anchorlock/>
          </v:rect>
        </w:pict>
      </w:r>
    </w:p>
    <w:p w14:paraId="3FA9C5CB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6F15CC3E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32495C03" w14:textId="77777777" w:rsidR="00F26727" w:rsidRDefault="00266247">
      <w:pPr>
        <w:pStyle w:val="Item"/>
      </w:pPr>
      <w:r>
        <w:t>Davi Horner Hoe de Castro</w:t>
      </w:r>
      <w:r>
        <w:tab/>
        <w:t>Documentação - MG</w:t>
      </w:r>
    </w:p>
    <w:p w14:paraId="435BB1BC" w14:textId="77777777" w:rsidR="00F26727" w:rsidRDefault="00266247">
      <w:pPr>
        <w:pStyle w:val="Item"/>
      </w:pPr>
      <w:r>
        <w:t>Matheus Matias Lima</w:t>
      </w:r>
      <w:r w:rsidR="00F26727">
        <w:tab/>
      </w:r>
      <w:r>
        <w:t>Front-end - MG</w:t>
      </w:r>
    </w:p>
    <w:p w14:paraId="2FBE608D" w14:textId="77777777" w:rsidR="00F26727" w:rsidRDefault="00046D5C">
      <w:pPr>
        <w:pStyle w:val="Item"/>
      </w:pPr>
      <w:r>
        <w:t>Thiago Luigi Gonçalves Lima</w:t>
      </w:r>
      <w:r w:rsidR="00F26727">
        <w:tab/>
      </w:r>
      <w:r w:rsidR="00266247">
        <w:t>Backend - MG</w:t>
      </w:r>
    </w:p>
    <w:p w14:paraId="358AC03D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26FDB4C9" w14:textId="77777777" w:rsidR="00F26727" w:rsidRDefault="00F26727">
      <w:pPr>
        <w:pStyle w:val="Item"/>
      </w:pPr>
      <w:r>
        <w:t>Este manual destina-se a</w:t>
      </w:r>
      <w:r w:rsidR="00266247">
        <w:t>os</w:t>
      </w:r>
      <w:r>
        <w:t xml:space="preserve"> </w:t>
      </w:r>
      <w:r w:rsidR="00266247">
        <w:t xml:space="preserve">desenvolvedores e clientes do sistema </w:t>
      </w:r>
      <w:r w:rsidR="00266247" w:rsidRPr="00266247">
        <w:t>Retro Wave</w:t>
      </w:r>
      <w:r w:rsidR="00266247">
        <w:t>.</w:t>
      </w:r>
    </w:p>
    <w:p w14:paraId="6E0D4794" w14:textId="77777777" w:rsidR="00F26727" w:rsidRDefault="002057CE">
      <w:pPr>
        <w:pStyle w:val="Sumrio-Captulo"/>
        <w:ind w:right="-427"/>
      </w:pPr>
      <w:r>
        <w:br w:type="page"/>
      </w:r>
      <w:r w:rsidR="00F26727">
        <w:t>Sumário</w:t>
      </w:r>
    </w:p>
    <w:p w14:paraId="0E7FDA53" w14:textId="77777777" w:rsidR="00B66A90" w:rsidRPr="009770B5" w:rsidRDefault="00F2672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B66A90">
        <w:rPr>
          <w:noProof/>
        </w:rPr>
        <w:t>Visão geral deste documento</w:t>
      </w:r>
      <w:r w:rsidR="00B66A90">
        <w:rPr>
          <w:noProof/>
        </w:rPr>
        <w:tab/>
      </w:r>
      <w:r w:rsidR="00B66A90">
        <w:rPr>
          <w:noProof/>
        </w:rPr>
        <w:fldChar w:fldCharType="begin"/>
      </w:r>
      <w:r w:rsidR="00B66A90">
        <w:rPr>
          <w:noProof/>
        </w:rPr>
        <w:instrText xml:space="preserve"> PAGEREF _Toc485117459 \h </w:instrText>
      </w:r>
      <w:r w:rsidR="00B66A90">
        <w:rPr>
          <w:noProof/>
        </w:rPr>
      </w:r>
      <w:r w:rsidR="00B66A90">
        <w:rPr>
          <w:noProof/>
        </w:rPr>
        <w:fldChar w:fldCharType="separate"/>
      </w:r>
      <w:r w:rsidR="00B66A90">
        <w:rPr>
          <w:noProof/>
        </w:rPr>
        <w:t>1</w:t>
      </w:r>
      <w:r w:rsidR="00B66A90">
        <w:rPr>
          <w:noProof/>
        </w:rPr>
        <w:fldChar w:fldCharType="end"/>
      </w:r>
    </w:p>
    <w:p w14:paraId="59E768CF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ACB20E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37894C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9AE3A7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1C5C9A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195F1A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625C82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83CF01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 w:rsidRPr="007A73B7">
        <w:rPr>
          <w:noProof/>
        </w:rPr>
        <w:t>Foram identificados cinco usuários do sistema XXX denominados de GardenAdmin, Caixa, Investidor, Cliente Pessoa Física e Cliente Pessoa Jurídica, abaixo detalhados.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A922CB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A89FE2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Caixa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0A8EA5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Investidor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0F3F5C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Cliente Pessoa Física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FE8A29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Cliente Pessoa Jurídica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07034A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15F0CC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C37D73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B09F95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Requisitos do Estoque </w:t>
      </w:r>
      <w:r w:rsidRPr="007A73B7">
        <w:rPr>
          <w:noProof/>
          <w:color w:val="5B9BD5"/>
        </w:rPr>
        <w:t>&lt;Nome de subseção para agrupar requisitos correlacionados&gt;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E70C2A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 &lt;Nome do requisito/caso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CA9CD2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[RF002]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EEFDE6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8F6A0C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E43430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B2E994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B7D24C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0B6714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7E5051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DC1C66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3A6155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B4991F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6330A6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4E383B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D006CC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A1B85E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2ADC85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5AA33A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34916E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7A73B7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BC0CFE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4B328E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DF59F6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8B0D41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885D1D" w14:textId="77777777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6A690DF4" w14:textId="77777777" w:rsidR="00F26727" w:rsidRDefault="00F26727">
      <w:pPr>
        <w:sectPr w:rsidR="00F26727">
          <w:headerReference w:type="default" r:id="rId8"/>
          <w:footerReference w:type="default" r:id="rId9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5B494379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t>Introdução</w:t>
      </w:r>
      <w:bookmarkEnd w:id="3"/>
      <w:bookmarkEnd w:id="4"/>
      <w:bookmarkEnd w:id="5"/>
      <w:bookmarkEnd w:id="6"/>
      <w:bookmarkEnd w:id="7"/>
      <w:bookmarkEnd w:id="8"/>
    </w:p>
    <w:p w14:paraId="24AE6023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50AAD6C3" w14:textId="77777777" w:rsidR="00F26727" w:rsidRDefault="00F26727">
      <w:pPr>
        <w:pStyle w:val="TextoNormal"/>
      </w:pPr>
      <w:r>
        <w:t xml:space="preserve">Este documento especifica o sistema </w:t>
      </w:r>
      <w:r w:rsidR="00266247" w:rsidRPr="00266247">
        <w:t>Retro Wave</w:t>
      </w:r>
      <w:r>
        <w:t>, fornecendo aos desenvolvedores as informações necessárias para o projeto e implementação, assim como para a realização dos testes e homologação do sistema.</w:t>
      </w:r>
    </w:p>
    <w:p w14:paraId="44FDCB95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485117459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777FDAD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314BBAED" w14:textId="77777777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266247" w:rsidRPr="00266247">
        <w:t>Retro Wave</w:t>
      </w:r>
      <w:r>
        <w:t xml:space="preserve"> e estão organizadas como descrito abaixo.</w:t>
      </w:r>
    </w:p>
    <w:p w14:paraId="414EF136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C8879AA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6AB02873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030CBEBD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1AFE0EE9" w14:textId="77777777" w:rsidR="001A74BB" w:rsidRDefault="001A74BB" w:rsidP="001A74BB">
      <w:pPr>
        <w:pStyle w:val="Ttulo2"/>
      </w:pPr>
      <w:bookmarkStart w:id="16" w:name="_Toc485117460"/>
      <w:r>
        <w:t>Glossário, Siglas e Acrogramas</w:t>
      </w:r>
      <w:bookmarkEnd w:id="16"/>
    </w:p>
    <w:p w14:paraId="1F8EC79B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commentRangeStart w:id="17"/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14:paraId="438C5050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14:paraId="78F1E014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>- bla bla bla</w:t>
      </w:r>
    </w:p>
    <w:p w14:paraId="722E695B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>– bla bla bla</w:t>
      </w:r>
    </w:p>
    <w:p w14:paraId="798CBF44" w14:textId="77777777" w:rsidR="0026024F" w:rsidRPr="00631CAB" w:rsidRDefault="0026024F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bla bla bla</w:t>
      </w:r>
    </w:p>
    <w:p w14:paraId="2792939C" w14:textId="77777777" w:rsidR="001A74BB" w:rsidRPr="00631CAB" w:rsidRDefault="005C5014" w:rsidP="00631CAB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  <w:commentRangeEnd w:id="17"/>
      <w:r w:rsidR="00266247">
        <w:rPr>
          <w:rStyle w:val="Refdecomentrio"/>
        </w:rPr>
        <w:commentReference w:id="17"/>
      </w:r>
    </w:p>
    <w:p w14:paraId="3D357D8C" w14:textId="77777777" w:rsidR="001A74BB" w:rsidRDefault="001A74BB" w:rsidP="001A74BB">
      <w:pPr>
        <w:pStyle w:val="TextoNormal"/>
      </w:pPr>
    </w:p>
    <w:p w14:paraId="481E2E57" w14:textId="77777777" w:rsidR="001A74BB" w:rsidRDefault="001A74BB" w:rsidP="001A74BB">
      <w:pPr>
        <w:pStyle w:val="Ttulo2"/>
      </w:pPr>
      <w:bookmarkStart w:id="18" w:name="_Toc485117461"/>
      <w:r>
        <w:t>Definições</w:t>
      </w:r>
      <w:r w:rsidR="005C5014">
        <w:t xml:space="preserve"> e Atributos de Requisitos</w:t>
      </w:r>
      <w:bookmarkEnd w:id="18"/>
    </w:p>
    <w:p w14:paraId="48E48836" w14:textId="77777777" w:rsidR="00F26727" w:rsidRDefault="00F26727">
      <w:pPr>
        <w:pStyle w:val="Ttulo3"/>
      </w:pPr>
      <w:bookmarkStart w:id="19" w:name="_Toc468086043"/>
      <w:bookmarkStart w:id="20" w:name="_Toc485117462"/>
      <w:r>
        <w:t>Identificação dos Requisitos</w:t>
      </w:r>
      <w:bookmarkEnd w:id="19"/>
      <w:bookmarkEnd w:id="20"/>
      <w:r>
        <w:t xml:space="preserve"> </w:t>
      </w:r>
    </w:p>
    <w:p w14:paraId="024A59D6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79650E87" w14:textId="77777777" w:rsidR="00F26727" w:rsidRDefault="00F26727">
      <w:pPr>
        <w:pStyle w:val="Ttulo3"/>
      </w:pPr>
      <w:bookmarkStart w:id="21" w:name="_Toc468086044"/>
      <w:bookmarkStart w:id="22" w:name="_Toc485117463"/>
      <w:r>
        <w:t>Prioridades dos Requisitos</w:t>
      </w:r>
      <w:bookmarkEnd w:id="21"/>
      <w:bookmarkEnd w:id="22"/>
    </w:p>
    <w:p w14:paraId="34EB3C32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3F710AF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6EBEF73A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F1F672E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62C613F8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3" w:name="_Ref471394537"/>
      <w:bookmarkStart w:id="24" w:name="_Hlt467473290"/>
      <w:bookmarkStart w:id="25" w:name="_Toc467473442"/>
      <w:bookmarkStart w:id="26" w:name="_Toc467473974"/>
      <w:bookmarkStart w:id="27" w:name="_Toc467477713"/>
      <w:bookmarkStart w:id="28" w:name="_Toc467494867"/>
      <w:bookmarkStart w:id="29" w:name="_Toc467495237"/>
      <w:bookmarkStart w:id="30" w:name="_Toc468086045"/>
      <w:bookmarkStart w:id="31" w:name="_Toc485117464"/>
      <w:bookmarkEnd w:id="24"/>
      <w:commentRangeStart w:id="32"/>
      <w:r>
        <w:t>Formulários coletados</w:t>
      </w:r>
      <w:bookmarkEnd w:id="23"/>
      <w:bookmarkEnd w:id="25"/>
      <w:bookmarkEnd w:id="26"/>
      <w:bookmarkEnd w:id="27"/>
      <w:bookmarkEnd w:id="28"/>
      <w:bookmarkEnd w:id="29"/>
      <w:bookmarkEnd w:id="30"/>
      <w:bookmarkEnd w:id="31"/>
    </w:p>
    <w:p w14:paraId="63F8FD23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62142511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Cliente: </w:t>
      </w:r>
    </w:p>
    <w:p w14:paraId="39DEF8F5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Produto: </w:t>
      </w:r>
    </w:p>
    <w:p w14:paraId="3A01AB8B" w14:textId="77777777" w:rsidR="00C1576A" w:rsidRPr="00C1576A" w:rsidRDefault="00C1576A" w:rsidP="00C1576A">
      <w:pPr>
        <w:pStyle w:val="Numerada"/>
        <w:numPr>
          <w:ilvl w:val="0"/>
          <w:numId w:val="26"/>
        </w:numPr>
      </w:pPr>
      <w:r>
        <w:t>Nota Fiscal</w:t>
      </w:r>
      <w:commentRangeEnd w:id="32"/>
      <w:r w:rsidR="000C7C34">
        <w:rPr>
          <w:rStyle w:val="Refdecomentrio"/>
          <w:noProof w:val="0"/>
        </w:rPr>
        <w:commentReference w:id="32"/>
      </w:r>
    </w:p>
    <w:p w14:paraId="6D1EB37C" w14:textId="77777777" w:rsidR="00C1576A" w:rsidRPr="00C1576A" w:rsidRDefault="00C1576A" w:rsidP="00C1576A">
      <w:pPr>
        <w:pStyle w:val="TextoNormal"/>
      </w:pPr>
    </w:p>
    <w:p w14:paraId="4DD87A88" w14:textId="77777777" w:rsidR="00F26727" w:rsidRDefault="00F26727" w:rsidP="00C1576A">
      <w:pPr>
        <w:pStyle w:val="Numerada"/>
        <w:sectPr w:rsidR="00F26727">
          <w:headerReference w:type="even" r:id="rId13"/>
          <w:head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3" w:name="_Toc467473443"/>
    <w:bookmarkStart w:id="34" w:name="_Toc467473975"/>
    <w:bookmarkStart w:id="35" w:name="_Toc467477714"/>
    <w:bookmarkStart w:id="36" w:name="_Toc467494868"/>
    <w:bookmarkStart w:id="37" w:name="_Toc467495238"/>
    <w:bookmarkStart w:id="38" w:name="_Toc468086046"/>
    <w:p w14:paraId="04E18F33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8DF6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5" o:title=""/>
          </v:shape>
          <o:OLEObject Type="Embed" ProgID="Word.Document.8" ShapeID="_x0000_i1025" DrawAspect="Content" ObjectID="_1656101527" r:id="rId16"/>
        </w:object>
      </w:r>
    </w:p>
    <w:p w14:paraId="5C3F3832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05BB780" w14:textId="77777777" w:rsidR="00F26727" w:rsidRDefault="00F26727">
      <w:pPr>
        <w:pStyle w:val="Ttulo1"/>
      </w:pPr>
      <w:r>
        <w:t>Descrição geral do sistema</w:t>
      </w:r>
      <w:bookmarkEnd w:id="33"/>
      <w:bookmarkEnd w:id="34"/>
      <w:bookmarkEnd w:id="35"/>
      <w:bookmarkEnd w:id="36"/>
      <w:bookmarkEnd w:id="37"/>
      <w:bookmarkEnd w:id="38"/>
    </w:p>
    <w:p w14:paraId="599B5B1A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3802D7BA" w14:textId="77777777" w:rsidR="00F26727" w:rsidRDefault="00F26727">
      <w:pPr>
        <w:pStyle w:val="TextoNormal"/>
      </w:pPr>
      <w:r w:rsidRPr="00506043">
        <w:rPr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506043">
        <w:rPr>
          <w:i/>
          <w:color w:val="5B9BD5"/>
        </w:rPr>
        <w:t>on-line</w:t>
      </w:r>
      <w:r w:rsidRPr="00506043">
        <w:rPr>
          <w:color w:val="5B9BD5"/>
        </w:rPr>
        <w:t xml:space="preserve"> e </w:t>
      </w:r>
      <w:r w:rsidRPr="00506043">
        <w:rPr>
          <w:i/>
          <w:color w:val="5B9BD5"/>
        </w:rPr>
        <w:t>off-line</w:t>
      </w:r>
      <w:r w:rsidRPr="00506043">
        <w:rPr>
          <w:color w:val="5B9BD5"/>
        </w:rPr>
        <w:t>, e a interação (se existir) com outros sistemas. Use um diagrama se achar conveniente.&gt;</w:t>
      </w:r>
    </w:p>
    <w:p w14:paraId="601AD648" w14:textId="77777777" w:rsidR="00631CAB" w:rsidRDefault="000C7C34">
      <w:pPr>
        <w:pStyle w:val="TextoNormal"/>
      </w:pPr>
      <w:r>
        <w:t>O sistema será responsável, ao mesmo tempo, por satisfazer a necessidade da loja e de seus funcionários. Para que eles possam trabalhar e controlar os estoques. E por atender os clientes. Os clientes encontrarão no sistema uma área social onde poderão interagir e poderão manter estatísticas pessoais além de verificar prazos de locação.</w:t>
      </w:r>
    </w:p>
    <w:p w14:paraId="009B6E96" w14:textId="77777777" w:rsidR="00F26727" w:rsidRDefault="00F26727">
      <w:pPr>
        <w:pStyle w:val="Ttulo2"/>
      </w:pPr>
      <w:bookmarkStart w:id="39" w:name="_Toc467473444"/>
      <w:bookmarkStart w:id="40" w:name="_Toc467473976"/>
      <w:bookmarkStart w:id="41" w:name="_Toc467477715"/>
      <w:bookmarkStart w:id="42" w:name="_Toc467494869"/>
      <w:bookmarkStart w:id="43" w:name="_Toc467495239"/>
      <w:bookmarkStart w:id="44" w:name="_Toc468086047"/>
      <w:bookmarkStart w:id="45" w:name="_Toc485117465"/>
      <w:r>
        <w:t>Abrangência e sistemas relacionados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65EE2F94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7DA43EB8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21070B1D" w14:textId="77777777" w:rsidR="00F26727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26420B2A" w14:textId="77777777" w:rsidR="000C7C34" w:rsidRPr="000C7C34" w:rsidRDefault="000C7C34">
      <w:pPr>
        <w:pStyle w:val="TextoNormal"/>
      </w:pPr>
      <w:r>
        <w:t>O sistema é independente e totalmente auto-contido. Ele será responsável pelo controle do estoque da loja, pela realização de locações de jogos e video games,</w:t>
      </w:r>
      <w:r w:rsidR="00176F60">
        <w:t xml:space="preserve"> por gerar relatórios financeiros,</w:t>
      </w:r>
      <w:r>
        <w:t xml:space="preserve"> pelo serviço social que a loja fornece aos seus clientes e por auxiliar os clientes com as datas.</w:t>
      </w:r>
    </w:p>
    <w:p w14:paraId="4EB30381" w14:textId="77777777" w:rsidR="00F26727" w:rsidRDefault="00C1576A">
      <w:pPr>
        <w:pStyle w:val="Ttulo2"/>
      </w:pPr>
      <w:bookmarkStart w:id="46" w:name="_Toc467473445"/>
      <w:bookmarkStart w:id="47" w:name="_Toc467473977"/>
      <w:bookmarkStart w:id="48" w:name="_Toc467477716"/>
      <w:bookmarkStart w:id="49" w:name="_Toc467494870"/>
      <w:bookmarkStart w:id="50" w:name="_Toc467495240"/>
      <w:bookmarkStart w:id="51" w:name="_Toc468086048"/>
      <w:bookmarkStart w:id="52" w:name="_Toc485117466"/>
      <w:r>
        <w:t>Relação de usuários do sistema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449A3D03" w14:textId="77777777" w:rsidR="00631CAB" w:rsidRPr="00631CAB" w:rsidRDefault="00631CAB" w:rsidP="00176F60">
      <w:pPr>
        <w:pStyle w:val="Ttulo3"/>
        <w:numPr>
          <w:ilvl w:val="0"/>
          <w:numId w:val="0"/>
        </w:numPr>
        <w:jc w:val="both"/>
        <w:rPr>
          <w:b w:val="0"/>
        </w:rPr>
      </w:pPr>
      <w:bookmarkStart w:id="53" w:name="_Toc485117467"/>
      <w:r>
        <w:rPr>
          <w:b w:val="0"/>
        </w:rPr>
        <w:t xml:space="preserve">Foram identificados cinco usuários do sistema </w:t>
      </w:r>
      <w:r w:rsidR="000C7C34" w:rsidRPr="000C7C34">
        <w:rPr>
          <w:b w:val="0"/>
        </w:rPr>
        <w:t>Retro Wave</w:t>
      </w:r>
      <w:r>
        <w:rPr>
          <w:b w:val="0"/>
        </w:rPr>
        <w:t xml:space="preserve"> denominados de </w:t>
      </w:r>
      <w:r w:rsidR="00176F60">
        <w:rPr>
          <w:b w:val="0"/>
        </w:rPr>
        <w:t>Gerente</w:t>
      </w:r>
      <w:r>
        <w:rPr>
          <w:b w:val="0"/>
        </w:rPr>
        <w:t xml:space="preserve">, </w:t>
      </w:r>
      <w:r w:rsidR="00176F60">
        <w:rPr>
          <w:b w:val="0"/>
        </w:rPr>
        <w:t>Funcionário de Locação</w:t>
      </w:r>
      <w:r>
        <w:rPr>
          <w:b w:val="0"/>
        </w:rPr>
        <w:t xml:space="preserve">, </w:t>
      </w:r>
      <w:r w:rsidR="00176F60">
        <w:rPr>
          <w:b w:val="0"/>
        </w:rPr>
        <w:t>Funcionário Guru</w:t>
      </w:r>
      <w:r>
        <w:rPr>
          <w:b w:val="0"/>
        </w:rPr>
        <w:t>, Client</w:t>
      </w:r>
      <w:r w:rsidR="00176F60">
        <w:rPr>
          <w:b w:val="0"/>
        </w:rPr>
        <w:t>e</w:t>
      </w:r>
      <w:r>
        <w:rPr>
          <w:b w:val="0"/>
        </w:rPr>
        <w:t>, abaixo detalhados.</w:t>
      </w:r>
      <w:bookmarkEnd w:id="53"/>
    </w:p>
    <w:p w14:paraId="6C236B10" w14:textId="77777777" w:rsidR="00C1576A" w:rsidRPr="00B66A90" w:rsidRDefault="00176F60" w:rsidP="00176F60">
      <w:pPr>
        <w:numPr>
          <w:ilvl w:val="0"/>
          <w:numId w:val="34"/>
        </w:numPr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Gerente</w:t>
      </w:r>
      <w:r w:rsidR="00C1576A" w:rsidRPr="00B66A90">
        <w:rPr>
          <w:b/>
          <w:sz w:val="24"/>
          <w:szCs w:val="24"/>
        </w:rPr>
        <w:t xml:space="preserve"> </w:t>
      </w:r>
    </w:p>
    <w:p w14:paraId="25CF2FE3" w14:textId="77777777" w:rsidR="00C1576A" w:rsidRPr="00B66A90" w:rsidRDefault="00C1576A" w:rsidP="00176F60">
      <w:pPr>
        <w:ind w:left="284"/>
        <w:jc w:val="both"/>
        <w:rPr>
          <w:sz w:val="24"/>
          <w:szCs w:val="24"/>
        </w:rPr>
      </w:pPr>
      <w:r w:rsidRPr="00B66A90">
        <w:rPr>
          <w:sz w:val="24"/>
          <w:szCs w:val="24"/>
        </w:rPr>
        <w:t xml:space="preserve">O </w:t>
      </w:r>
      <w:r w:rsidR="00176F60">
        <w:rPr>
          <w:sz w:val="24"/>
          <w:szCs w:val="24"/>
        </w:rPr>
        <w:t>Gerente</w:t>
      </w:r>
      <w:r w:rsidR="00631CAB" w:rsidRPr="00B66A90">
        <w:rPr>
          <w:sz w:val="24"/>
          <w:szCs w:val="24"/>
        </w:rPr>
        <w:t xml:space="preserve"> </w:t>
      </w:r>
      <w:r w:rsidRPr="00B66A90">
        <w:rPr>
          <w:sz w:val="24"/>
          <w:szCs w:val="24"/>
        </w:rPr>
        <w:t xml:space="preserve">é o funcionário responsável </w:t>
      </w:r>
      <w:r w:rsidR="00631CAB" w:rsidRPr="00B66A90">
        <w:rPr>
          <w:sz w:val="24"/>
          <w:szCs w:val="24"/>
        </w:rPr>
        <w:t>pela administração d</w:t>
      </w:r>
      <w:r w:rsidR="00176F60">
        <w:rPr>
          <w:sz w:val="24"/>
          <w:szCs w:val="24"/>
        </w:rPr>
        <w:t>a loja e consequentemente do sistema,</w:t>
      </w:r>
      <w:r w:rsidR="00631CAB" w:rsidRPr="00B66A90">
        <w:rPr>
          <w:sz w:val="24"/>
          <w:szCs w:val="24"/>
        </w:rPr>
        <w:t xml:space="preserve"> e</w:t>
      </w:r>
      <w:r w:rsidR="00176F60">
        <w:rPr>
          <w:sz w:val="24"/>
          <w:szCs w:val="24"/>
        </w:rPr>
        <w:t>le</w:t>
      </w:r>
      <w:r w:rsidR="00631CAB" w:rsidRPr="00B66A90">
        <w:rPr>
          <w:sz w:val="24"/>
          <w:szCs w:val="24"/>
        </w:rPr>
        <w:t xml:space="preserve"> possui a responsabilidade de executar as tarefas de</w:t>
      </w:r>
      <w:r w:rsidR="00176F60">
        <w:rPr>
          <w:sz w:val="24"/>
          <w:szCs w:val="24"/>
        </w:rPr>
        <w:t xml:space="preserve"> análise financeira da loja por meio dos relatórios gerados pelo sistema.</w:t>
      </w:r>
    </w:p>
    <w:p w14:paraId="186CE0AC" w14:textId="77777777" w:rsidR="00C1576A" w:rsidRPr="00B66A90" w:rsidRDefault="00176F60" w:rsidP="00176F60">
      <w:pPr>
        <w:numPr>
          <w:ilvl w:val="0"/>
          <w:numId w:val="34"/>
        </w:numPr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Funcionário de Locação</w:t>
      </w:r>
    </w:p>
    <w:p w14:paraId="23F3EBB8" w14:textId="77777777" w:rsidR="00C1576A" w:rsidRPr="00B66A90" w:rsidRDefault="00C1576A" w:rsidP="00176F60">
      <w:pPr>
        <w:ind w:left="284"/>
        <w:jc w:val="both"/>
        <w:rPr>
          <w:sz w:val="24"/>
          <w:szCs w:val="24"/>
        </w:rPr>
      </w:pPr>
      <w:r w:rsidRPr="00B66A90">
        <w:rPr>
          <w:sz w:val="24"/>
          <w:szCs w:val="24"/>
        </w:rPr>
        <w:t xml:space="preserve">O </w:t>
      </w:r>
      <w:r w:rsidR="00176F60">
        <w:rPr>
          <w:sz w:val="24"/>
          <w:szCs w:val="24"/>
        </w:rPr>
        <w:t>funcionário de locação</w:t>
      </w:r>
      <w:r w:rsidRPr="00B66A90">
        <w:rPr>
          <w:sz w:val="24"/>
          <w:szCs w:val="24"/>
        </w:rPr>
        <w:t xml:space="preserve"> é o funcionário responsável por</w:t>
      </w:r>
      <w:r w:rsidR="00176F60">
        <w:rPr>
          <w:sz w:val="24"/>
          <w:szCs w:val="24"/>
        </w:rPr>
        <w:t xml:space="preserve"> atender os clientes que vem a loja e registrar no sistema o que foi locado e por quanto tempo foi locado.</w:t>
      </w:r>
      <w:r w:rsidRPr="00B66A90">
        <w:rPr>
          <w:sz w:val="24"/>
          <w:szCs w:val="24"/>
        </w:rPr>
        <w:t xml:space="preserve"> </w:t>
      </w:r>
    </w:p>
    <w:p w14:paraId="5FA6C563" w14:textId="77777777" w:rsidR="00B66A90" w:rsidRDefault="00176F60" w:rsidP="00176F60">
      <w:pPr>
        <w:numPr>
          <w:ilvl w:val="0"/>
          <w:numId w:val="34"/>
        </w:numPr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Funcionário Guru</w:t>
      </w:r>
    </w:p>
    <w:p w14:paraId="1BEF551D" w14:textId="77777777" w:rsidR="00C1576A" w:rsidRPr="00B66A90" w:rsidRDefault="00176F60" w:rsidP="00176F60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funcionário guru é o funcionário responsável por gerar conteúdo dentro da comunidade online provida pela loja. Eles trabalham criando vídeos, artigos, imagens, para postar na comunidade e auxiliar aqueles que precisam de ajuda. </w:t>
      </w:r>
    </w:p>
    <w:p w14:paraId="47A0ED76" w14:textId="77777777" w:rsidR="00C1576A" w:rsidRDefault="00C1576A" w:rsidP="00176F60">
      <w:pPr>
        <w:numPr>
          <w:ilvl w:val="0"/>
          <w:numId w:val="34"/>
        </w:numPr>
        <w:ind w:left="284" w:hanging="284"/>
        <w:jc w:val="both"/>
        <w:rPr>
          <w:b/>
          <w:sz w:val="24"/>
          <w:szCs w:val="24"/>
        </w:rPr>
      </w:pPr>
      <w:bookmarkStart w:id="54" w:name="_Toc485117471"/>
      <w:r w:rsidRPr="00B66A90">
        <w:rPr>
          <w:b/>
          <w:sz w:val="24"/>
          <w:szCs w:val="24"/>
        </w:rPr>
        <w:t>Cliente</w:t>
      </w:r>
      <w:bookmarkEnd w:id="54"/>
    </w:p>
    <w:p w14:paraId="03C29CFD" w14:textId="77777777" w:rsidR="00B66A90" w:rsidRPr="00B66A90" w:rsidRDefault="00176F60" w:rsidP="00176F60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O cliente é o responsável por utilizar a comunidade online. Ele irá postar fotos dos jogos além de participar de fóruns e partidas online. Ele também irá através do sistema conferir quanto tempo ainda falta para devolver o jogo.</w:t>
      </w:r>
    </w:p>
    <w:p w14:paraId="5C0D5692" w14:textId="77777777" w:rsidR="00C1576A" w:rsidRDefault="00C1576A" w:rsidP="00176F60">
      <w:pPr>
        <w:pStyle w:val="TextoNormal"/>
      </w:pPr>
      <w:bookmarkStart w:id="55" w:name="_Ref471361536"/>
    </w:p>
    <w:p w14:paraId="06BF15E1" w14:textId="77777777" w:rsidR="00C1576A" w:rsidRDefault="00C1576A" w:rsidP="00176F60">
      <w:pPr>
        <w:pStyle w:val="TextoNormal"/>
      </w:pPr>
    </w:p>
    <w:p w14:paraId="6BB70F5C" w14:textId="77777777" w:rsidR="00C1576A" w:rsidRDefault="00C1576A" w:rsidP="00C1576A">
      <w:pPr>
        <w:pStyle w:val="Ttulo2"/>
      </w:pPr>
      <w:bookmarkStart w:id="56" w:name="_Toc485117473"/>
      <w:r>
        <w:t xml:space="preserve">Diagrama de Caso de Uso </w:t>
      </w:r>
      <w:r w:rsidR="008E3941">
        <w:t>– Visáo do Usuário</w:t>
      </w:r>
      <w:bookmarkEnd w:id="56"/>
    </w:p>
    <w:p w14:paraId="68D52638" w14:textId="77777777" w:rsidR="008E3941" w:rsidRDefault="008E3941" w:rsidP="008E3941">
      <w:pPr>
        <w:pStyle w:val="Ttulo3"/>
      </w:pPr>
      <w:bookmarkStart w:id="57" w:name="_Toc485117474"/>
      <w:r>
        <w:t>Visão do GardenAdmin</w:t>
      </w:r>
      <w:bookmarkEnd w:id="57"/>
      <w:r>
        <w:t xml:space="preserve"> </w:t>
      </w:r>
    </w:p>
    <w:p w14:paraId="54281E77" w14:textId="77777777" w:rsidR="00C1576A" w:rsidRDefault="00C1576A" w:rsidP="00C1576A">
      <w:pPr>
        <w:pStyle w:val="TextoNormal"/>
      </w:pPr>
    </w:p>
    <w:p w14:paraId="22259931" w14:textId="77777777" w:rsidR="00C1576A" w:rsidRDefault="008E3941" w:rsidP="008E3941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>
        <w:fldChar w:fldCharType="separate"/>
      </w:r>
      <w:r w:rsidR="00EB1672">
        <w:pict w14:anchorId="3E5D62DD">
          <v:shape id="_x0000_i1026" type="#_x0000_t75" style="width:268.5pt;height:301.5pt">
            <v:imagedata r:id="rId17" r:href="rId18"/>
          </v:shape>
        </w:pict>
      </w:r>
      <w:r>
        <w:fldChar w:fldCharType="end"/>
      </w:r>
    </w:p>
    <w:p w14:paraId="1772BE1A" w14:textId="77777777" w:rsidR="008E3941" w:rsidRDefault="008E3941" w:rsidP="008E3941">
      <w:pPr>
        <w:pStyle w:val="Ttulo3"/>
      </w:pPr>
      <w:bookmarkStart w:id="58" w:name="_Toc485117475"/>
      <w:r>
        <w:t xml:space="preserve">Visão do </w:t>
      </w:r>
      <w:r w:rsidR="00631CAB">
        <w:t>Vendedor</w:t>
      </w:r>
      <w:bookmarkEnd w:id="58"/>
      <w:r>
        <w:t xml:space="preserve"> </w:t>
      </w:r>
    </w:p>
    <w:p w14:paraId="27F3A1FF" w14:textId="77777777" w:rsidR="00C1576A" w:rsidRDefault="00C1576A">
      <w:pPr>
        <w:pStyle w:val="TextoNormal"/>
      </w:pPr>
    </w:p>
    <w:p w14:paraId="489A701B" w14:textId="77777777" w:rsidR="008E3941" w:rsidRDefault="008E3941" w:rsidP="008E3941">
      <w:pPr>
        <w:pStyle w:val="TextoNormal"/>
        <w:ind w:left="0"/>
        <w:sectPr w:rsidR="008E3941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fldChar w:fldCharType="begin"/>
      </w:r>
      <w:r>
        <w:instrText xml:space="preserve"> INCLUDEPICTURE "https://sistemasinf162.files.wordpress.com/2014/06/c2.jpg" \* MERGEFORMATINET </w:instrText>
      </w:r>
      <w:r>
        <w:fldChar w:fldCharType="separate"/>
      </w:r>
      <w:r>
        <w:pict w14:anchorId="1FA69E31">
          <v:shape id="_x0000_i1027" type="#_x0000_t75" style="width:311.25pt;height:206.25pt">
            <v:imagedata r:id="rId20" r:href="rId21"/>
          </v:shape>
        </w:pict>
      </w:r>
      <w:r>
        <w:fldChar w:fldCharType="end"/>
      </w:r>
    </w:p>
    <w:p w14:paraId="67CB85B0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60F7279">
          <v:shape id="_x0000_i1028" type="#_x0000_t75" style="width:29.25pt;height:36.75pt" o:ole="">
            <v:imagedata r:id="rId22" o:title=""/>
          </v:shape>
          <o:OLEObject Type="Embed" ProgID="Word.Document.8" ShapeID="_x0000_i1028" DrawAspect="Content" ObjectID="_1656101528" r:id="rId23"/>
        </w:object>
      </w:r>
    </w:p>
    <w:p w14:paraId="05D48E87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466C7F80" w14:textId="77777777" w:rsidR="00F26727" w:rsidRDefault="00F26727">
      <w:pPr>
        <w:pStyle w:val="Ttulo1"/>
      </w:pPr>
      <w:bookmarkStart w:id="59" w:name="_Toc467473449"/>
      <w:bookmarkStart w:id="60" w:name="_Toc467473981"/>
      <w:bookmarkStart w:id="61" w:name="_Toc467477720"/>
      <w:bookmarkStart w:id="62" w:name="_Toc467494874"/>
      <w:bookmarkStart w:id="63" w:name="_Toc467495244"/>
      <w:bookmarkStart w:id="64" w:name="_Toc468086052"/>
      <w:r>
        <w:t xml:space="preserve">Requisitos funcionais </w:t>
      </w:r>
      <w:bookmarkEnd w:id="55"/>
      <w:r>
        <w:t>(casos de uso)</w:t>
      </w:r>
      <w:bookmarkEnd w:id="59"/>
      <w:bookmarkEnd w:id="60"/>
      <w:bookmarkEnd w:id="61"/>
      <w:bookmarkEnd w:id="62"/>
      <w:bookmarkEnd w:id="63"/>
      <w:bookmarkEnd w:id="64"/>
    </w:p>
    <w:p w14:paraId="4B641CA7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5AAC13A0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1679BC9E" w14:textId="77777777" w:rsidR="00F26727" w:rsidRDefault="00F2672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5745A48E" w14:textId="77777777" w:rsidR="00F26727" w:rsidRDefault="00631CAB">
      <w:pPr>
        <w:pStyle w:val="Ttulo2"/>
      </w:pPr>
      <w:bookmarkStart w:id="65" w:name="_Toc467473450"/>
      <w:bookmarkStart w:id="66" w:name="_Toc467473982"/>
      <w:bookmarkStart w:id="67" w:name="_Toc467477721"/>
      <w:bookmarkStart w:id="68" w:name="_Toc467494875"/>
      <w:bookmarkStart w:id="69" w:name="_Toc467495245"/>
      <w:bookmarkStart w:id="70" w:name="_Toc468086053"/>
      <w:bookmarkStart w:id="71" w:name="_Toc485117476"/>
      <w:r>
        <w:t xml:space="preserve">Requisitos do Estoque </w:t>
      </w:r>
      <w:r w:rsidR="00F26727" w:rsidRPr="00506043">
        <w:rPr>
          <w:color w:val="5B9BD5"/>
        </w:rPr>
        <w:t xml:space="preserve">&lt;Nome de subseção para agrupar </w:t>
      </w:r>
      <w:r w:rsidRPr="00506043">
        <w:rPr>
          <w:color w:val="5B9BD5"/>
        </w:rPr>
        <w:t>requisitos</w:t>
      </w:r>
      <w:r w:rsidR="00F26727" w:rsidRPr="00506043">
        <w:rPr>
          <w:color w:val="5B9BD5"/>
        </w:rPr>
        <w:t xml:space="preserve"> correlacionados&gt;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25C6CD67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56C2BEE2" w14:textId="77777777" w:rsidR="00F26727" w:rsidRDefault="00F2672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0821D579" w14:textId="77777777" w:rsidR="004D3D60" w:rsidRDefault="00F26727" w:rsidP="004D3D60">
      <w:pPr>
        <w:pStyle w:val="Requisito"/>
      </w:pPr>
      <w:r>
        <w:t xml:space="preserve"> </w:t>
      </w:r>
      <w:bookmarkStart w:id="72" w:name="_Toc467473451"/>
      <w:bookmarkStart w:id="73" w:name="_Toc467473983"/>
      <w:bookmarkStart w:id="74" w:name="_Toc467477722"/>
      <w:bookmarkStart w:id="75" w:name="_Toc467494876"/>
      <w:bookmarkStart w:id="76" w:name="_Toc467495246"/>
      <w:bookmarkStart w:id="77" w:name="_Toc468086054"/>
      <w:bookmarkStart w:id="78" w:name="_Toc485117477"/>
      <w:r>
        <w:t xml:space="preserve">[RF001] &lt;Nome do </w:t>
      </w:r>
      <w:r w:rsidR="005C785E">
        <w:t>requisito/</w:t>
      </w:r>
      <w:r>
        <w:t>caso de uso&gt;</w:t>
      </w:r>
      <w:bookmarkEnd w:id="72"/>
      <w:bookmarkEnd w:id="73"/>
      <w:bookmarkEnd w:id="74"/>
      <w:bookmarkEnd w:id="75"/>
      <w:bookmarkEnd w:id="76"/>
      <w:bookmarkEnd w:id="77"/>
      <w:bookmarkEnd w:id="78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:rsidRPr="00AB6C99" w14:paraId="407798FA" w14:textId="77777777" w:rsidTr="00D40FC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72F9E" w14:textId="77777777" w:rsidR="00D40FCB" w:rsidRPr="00AB6C99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B6C99"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A7DC4" w14:textId="77777777" w:rsidR="00D40FCB" w:rsidRPr="00AB6C99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B6C99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D40FCB" w:rsidRPr="00D40FCB" w14:paraId="131B1549" w14:textId="77777777" w:rsidTr="00D40FC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48151" w14:textId="77777777"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1D9BE" w14:textId="77777777" w:rsidR="00D40FCB" w:rsidRPr="00D40FCB" w:rsidRDefault="00D40FCB" w:rsidP="00D40FCB">
            <w:r w:rsidRPr="00D40FCB">
              <w:t>(   )  Essencial                (   ) Importante       (   ) Desejável</w:t>
            </w:r>
          </w:p>
        </w:tc>
      </w:tr>
      <w:tr w:rsidR="00D40FCB" w:rsidRPr="00D40FCB" w14:paraId="7212F8A1" w14:textId="77777777" w:rsidTr="00D40FC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C3B08" w14:textId="77777777"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16D83" w14:textId="77777777" w:rsidR="00D40FCB" w:rsidRPr="00D40FCB" w:rsidRDefault="00D40FCB" w:rsidP="00AB6C99">
            <w:r w:rsidRPr="00D40FCB">
              <w:t>Aluno.</w:t>
            </w:r>
          </w:p>
        </w:tc>
      </w:tr>
      <w:tr w:rsidR="00D40FCB" w:rsidRPr="00D40FCB" w14:paraId="2F973665" w14:textId="77777777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9219C" w14:textId="77777777"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B57E2" w14:textId="77777777" w:rsidR="00D40FCB" w:rsidRPr="00D40FCB" w:rsidRDefault="00D40FCB" w:rsidP="00AB6C99">
            <w:r w:rsidRPr="00D40FCB">
              <w:t>Um aluno que esteja acessando o SIG pode efetuar o cancelamento de alguma disciplina que esteja cursando no corrente período.</w:t>
            </w:r>
          </w:p>
        </w:tc>
      </w:tr>
      <w:tr w:rsidR="00D40FCB" w:rsidRPr="00D40FCB" w14:paraId="3CFDC50E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8A7F" w14:textId="77777777"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400C1" w14:textId="77777777" w:rsidR="00D40FCB" w:rsidRPr="00D40FCB" w:rsidRDefault="00D40FCB" w:rsidP="00AB6C99">
            <w:r w:rsidRPr="00D40FCB">
              <w:t>O aluno precisa estar logado no sistema para executar tal ação.</w:t>
            </w:r>
          </w:p>
        </w:tc>
      </w:tr>
      <w:tr w:rsidR="00D40FCB" w:rsidRPr="00D40FCB" w14:paraId="3A50F702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D74DD" w14:textId="77777777"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926C3" w14:textId="77777777" w:rsidR="00D40FCB" w:rsidRPr="00D40FCB" w:rsidRDefault="00D40FCB" w:rsidP="00AB6C99">
            <w:r w:rsidRPr="00D40FCB">
              <w:t xml:space="preserve">O sistema </w:t>
            </w:r>
            <w:r w:rsidR="007010B6">
              <w:t>deverá encerrar a conexão e exigir novo login</w:t>
            </w:r>
            <w:r w:rsidRPr="00D40FCB">
              <w:t>.</w:t>
            </w:r>
          </w:p>
        </w:tc>
      </w:tr>
      <w:tr w:rsidR="007010B6" w:rsidRPr="00D40FCB" w14:paraId="5788EB6C" w14:textId="77777777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0DE58" w14:textId="77777777"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EAEE9" w14:textId="77777777"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7010B6" w:rsidRPr="00D40FCB" w14:paraId="06B47F0D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C72B7" w14:textId="77777777"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9A035" w14:textId="77777777" w:rsidR="007010B6" w:rsidRPr="004D3D60" w:rsidRDefault="007010B6" w:rsidP="007010B6">
            <w:pPr>
              <w:pStyle w:val="TextoNormal"/>
              <w:ind w:left="0"/>
              <w:rPr>
                <w:b/>
              </w:rPr>
            </w:pPr>
            <w:r w:rsidRPr="004D3D60">
              <w:rPr>
                <w:b/>
              </w:rPr>
              <w:t>Entidade Cliente:</w:t>
            </w:r>
          </w:p>
          <w:p w14:paraId="3CD40744" w14:textId="77777777" w:rsidR="007010B6" w:rsidRDefault="007010B6" w:rsidP="007010B6">
            <w:pPr>
              <w:pStyle w:val="TextoNormal"/>
              <w:ind w:left="261"/>
            </w:pPr>
            <w:r>
              <w:t>Nome: Deve possuir 50 caracteres</w:t>
            </w:r>
          </w:p>
          <w:p w14:paraId="2D2798C4" w14:textId="77777777" w:rsidR="007010B6" w:rsidRDefault="007010B6" w:rsidP="007010B6">
            <w:pPr>
              <w:pStyle w:val="TextoNormal"/>
              <w:ind w:left="261"/>
            </w:pPr>
            <w:r>
              <w:t>CPF: Deve ser um CPF válido e a entrada pode ser feita com ou sem os pontos e hífen</w:t>
            </w:r>
          </w:p>
          <w:p w14:paraId="631C619B" w14:textId="77777777" w:rsidR="007010B6" w:rsidRDefault="007010B6" w:rsidP="007010B6">
            <w:pPr>
              <w:pStyle w:val="TextoNormal"/>
              <w:ind w:left="261"/>
            </w:pPr>
            <w:r>
              <w:t>Placa do Carro: Deve estar no formato de 3 letras + 4 números</w:t>
            </w:r>
          </w:p>
          <w:p w14:paraId="52D95F4F" w14:textId="77777777" w:rsidR="007010B6" w:rsidRPr="004D3D60" w:rsidRDefault="007010B6" w:rsidP="007010B6">
            <w:pPr>
              <w:pStyle w:val="TextoNormal"/>
              <w:ind w:left="261"/>
              <w:rPr>
                <w:u w:val="single"/>
              </w:rPr>
            </w:pPr>
            <w:r>
              <w:t>(...)</w:t>
            </w:r>
          </w:p>
          <w:p w14:paraId="782A3808" w14:textId="77777777" w:rsidR="007010B6" w:rsidRPr="00D40FCB" w:rsidRDefault="007010B6" w:rsidP="00AB6C99"/>
        </w:tc>
      </w:tr>
      <w:tr w:rsidR="00D40FCB" w:rsidRPr="00D40FCB" w14:paraId="279B1728" w14:textId="77777777" w:rsidTr="00D40FC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AB7D0" w14:textId="77777777" w:rsidR="00D40FCB" w:rsidRPr="00D40FCB" w:rsidRDefault="00D40FCB" w:rsidP="00D40FC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A9933" w14:textId="77777777" w:rsidR="00D40FCB" w:rsidRPr="00D40FCB" w:rsidRDefault="00D40FCB" w:rsidP="00D40FCB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14:paraId="46043648" w14:textId="77777777" w:rsidR="00D40FCB" w:rsidRPr="00D40FCB" w:rsidRDefault="00D40FCB" w:rsidP="00D40FCB">
            <w:r w:rsidRPr="00D40FCB">
              <w:t>1. Realiza o login no sistema.</w:t>
            </w:r>
          </w:p>
          <w:p w14:paraId="2AA3528E" w14:textId="77777777" w:rsidR="00D40FCB" w:rsidRDefault="00D40FCB" w:rsidP="00D40FCB"/>
          <w:p w14:paraId="56A2E8BA" w14:textId="77777777" w:rsidR="00D40FCB" w:rsidRPr="00D40FCB" w:rsidRDefault="00D40FCB" w:rsidP="00D40FCB">
            <w:r w:rsidRPr="00D40FCB">
              <w:t>2. Seleciona a opção de cancelamento de disciplinas.</w:t>
            </w:r>
          </w:p>
          <w:p w14:paraId="42C70AED" w14:textId="77777777" w:rsidR="00D40FCB" w:rsidRDefault="00D40FCB" w:rsidP="00D40FCB"/>
          <w:p w14:paraId="68FAFA64" w14:textId="77777777" w:rsidR="00D40FCB" w:rsidRPr="00D40FCB" w:rsidRDefault="00D40FCB" w:rsidP="00D40FCB">
            <w:r w:rsidRPr="00D40FCB"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B56D" w14:textId="77777777" w:rsidR="00D40FCB" w:rsidRPr="00D40FCB" w:rsidRDefault="00D40FCB" w:rsidP="00D40FC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5911467" w14:textId="77777777" w:rsidR="00D40FCB" w:rsidRDefault="00D40FCB" w:rsidP="00D40FCB"/>
          <w:p w14:paraId="39C88C5C" w14:textId="77777777" w:rsidR="00D40FCB" w:rsidRDefault="00D40FCB" w:rsidP="00D40FCB"/>
          <w:p w14:paraId="5DBD7033" w14:textId="77777777" w:rsidR="00D40FCB" w:rsidRPr="00D40FCB" w:rsidRDefault="00D40FCB" w:rsidP="00D40FCB">
            <w:r w:rsidRPr="00D40FCB">
              <w:t>3. Apresenta as disciplinas que estão aptas a serem canceladas.</w:t>
            </w:r>
          </w:p>
          <w:p w14:paraId="47863902" w14:textId="77777777" w:rsidR="00D40FCB" w:rsidRDefault="00D40FCB" w:rsidP="00D40FCB"/>
          <w:p w14:paraId="0345CB76" w14:textId="77777777" w:rsidR="00D40FCB" w:rsidRPr="00D40FCB" w:rsidRDefault="00D40FCB" w:rsidP="00D40FCB">
            <w:r w:rsidRPr="00D40FCB">
              <w:t>5. Sistema confirma o cancelamento.</w:t>
            </w:r>
          </w:p>
        </w:tc>
      </w:tr>
      <w:tr w:rsidR="00D40FCB" w:rsidRPr="00D40FCB" w14:paraId="05EB6502" w14:textId="77777777" w:rsidTr="00D40FC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4103C" w14:textId="77777777" w:rsidR="00D40FCB" w:rsidRPr="00D40FCB" w:rsidRDefault="00D40FCB" w:rsidP="00D40FC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88D6" w14:textId="77777777" w:rsidR="00D40FCB" w:rsidRPr="00D40FCB" w:rsidRDefault="00D40FCB" w:rsidP="00D40FCB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17F0B" w14:textId="77777777" w:rsidR="00D40FCB" w:rsidRPr="00D40FCB" w:rsidRDefault="00D40FCB" w:rsidP="00D40FC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06381DE" w14:textId="77777777" w:rsidR="00D40FCB" w:rsidRPr="00D40FCB" w:rsidRDefault="00D40FCB" w:rsidP="00D40FCB">
            <w:r w:rsidRPr="00D40FCB">
              <w:t>1. Caso ocorra um erro no login o sistema emitirá a seguinte mensagem: “Falha no login”.</w:t>
            </w:r>
          </w:p>
          <w:p w14:paraId="7479F651" w14:textId="77777777" w:rsidR="00D40FCB" w:rsidRPr="00D40FCB" w:rsidRDefault="00D40FCB" w:rsidP="00D40FCB">
            <w:r w:rsidRPr="00D40FCB">
              <w:t>3. Se não há nenhuma disciplina apta a ser cancelada, o sistema reporta ao usuário.</w:t>
            </w:r>
          </w:p>
        </w:tc>
      </w:tr>
    </w:tbl>
    <w:p w14:paraId="328EC0A4" w14:textId="77777777" w:rsidR="00D40FCB" w:rsidRPr="00D40FCB" w:rsidRDefault="00D40FCB" w:rsidP="00D40FCB"/>
    <w:p w14:paraId="29810EEC" w14:textId="77777777" w:rsidR="001716C7" w:rsidRDefault="001716C7" w:rsidP="001716C7">
      <w:pPr>
        <w:pStyle w:val="Requisito"/>
      </w:pPr>
      <w:bookmarkStart w:id="79" w:name="_Toc467473452"/>
      <w:bookmarkStart w:id="80" w:name="_Toc467473993"/>
      <w:bookmarkStart w:id="81" w:name="_Toc467477732"/>
      <w:bookmarkStart w:id="82" w:name="_Toc467494885"/>
      <w:bookmarkStart w:id="83" w:name="_Toc467495251"/>
      <w:bookmarkStart w:id="84" w:name="_Toc468086057"/>
      <w:bookmarkStart w:id="85" w:name="_Toc485117478"/>
      <w:r>
        <w:t>[RF002] &lt;Nome de outro caso de uso</w:t>
      </w:r>
      <w:r w:rsidR="005C785E">
        <w:t>&gt;</w:t>
      </w:r>
      <w:bookmarkEnd w:id="85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010B6" w:rsidRPr="007010B6" w14:paraId="460C342A" w14:textId="77777777" w:rsidTr="00AB6C9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9"/>
          <w:bookmarkEnd w:id="80"/>
          <w:bookmarkEnd w:id="81"/>
          <w:bookmarkEnd w:id="82"/>
          <w:bookmarkEnd w:id="83"/>
          <w:bookmarkEnd w:id="84"/>
          <w:p w14:paraId="5726482D" w14:textId="77777777" w:rsidR="007010B6" w:rsidRPr="007010B6" w:rsidRDefault="007010B6" w:rsidP="00AB6C99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7010B6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BDB62" w14:textId="77777777" w:rsidR="007010B6" w:rsidRPr="007010B6" w:rsidRDefault="007010B6" w:rsidP="00AB6C99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7010B6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7010B6" w:rsidRPr="00D40FCB" w14:paraId="4B3752B9" w14:textId="77777777" w:rsidTr="00AB6C9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A08F2" w14:textId="77777777"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61604" w14:textId="77777777" w:rsidR="007010B6" w:rsidRPr="00D40FCB" w:rsidRDefault="007010B6" w:rsidP="00AB6C99">
            <w:r w:rsidRPr="00D40FCB">
              <w:t>(   )  Essencial                (   ) Importante       (   ) Desejável</w:t>
            </w:r>
          </w:p>
        </w:tc>
      </w:tr>
      <w:tr w:rsidR="007010B6" w:rsidRPr="00D40FCB" w14:paraId="41F63756" w14:textId="77777777" w:rsidTr="00AB6C9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D50AF" w14:textId="77777777"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D1C60" w14:textId="77777777" w:rsidR="007010B6" w:rsidRPr="00D40FCB" w:rsidRDefault="007010B6" w:rsidP="00AB6C99">
            <w:r w:rsidRPr="00D40FCB">
              <w:t>Aluno.</w:t>
            </w:r>
          </w:p>
        </w:tc>
      </w:tr>
      <w:tr w:rsidR="007010B6" w:rsidRPr="00D40FCB" w14:paraId="072EC98E" w14:textId="77777777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5BB61" w14:textId="77777777"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2499C" w14:textId="77777777" w:rsidR="007010B6" w:rsidRPr="00D40FCB" w:rsidRDefault="007010B6" w:rsidP="00AB6C99">
            <w:r w:rsidRPr="00D40FCB">
              <w:t>Um aluno que esteja acessando o SIG pode efetuar o cancelamento de alguma disciplina que esteja cursando no corrente período.</w:t>
            </w:r>
          </w:p>
        </w:tc>
      </w:tr>
      <w:tr w:rsidR="007010B6" w:rsidRPr="00D40FCB" w14:paraId="36A04C55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704EF" w14:textId="77777777"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50F14" w14:textId="77777777" w:rsidR="007010B6" w:rsidRPr="00D40FCB" w:rsidRDefault="007010B6" w:rsidP="00AB6C99">
            <w:r w:rsidRPr="00D40FCB">
              <w:t>O aluno precisa estar logado no sistema para executar tal ação.</w:t>
            </w:r>
          </w:p>
        </w:tc>
      </w:tr>
      <w:tr w:rsidR="007010B6" w:rsidRPr="00D40FCB" w14:paraId="2AE9C0BD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D1918" w14:textId="77777777"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87ABF" w14:textId="77777777" w:rsidR="007010B6" w:rsidRPr="00D40FCB" w:rsidRDefault="007010B6" w:rsidP="00AB6C99">
            <w:r w:rsidRPr="00D40FCB">
              <w:t xml:space="preserve">O sistema </w:t>
            </w:r>
            <w:r>
              <w:t>deverá encerrar a conexão e exigir novo login</w:t>
            </w:r>
            <w:r w:rsidRPr="00D40FCB">
              <w:t>.</w:t>
            </w:r>
          </w:p>
        </w:tc>
      </w:tr>
      <w:tr w:rsidR="007010B6" w:rsidRPr="00D40FCB" w14:paraId="3E95A759" w14:textId="77777777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3D3D9" w14:textId="77777777"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306B9" w14:textId="77777777"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7010B6" w:rsidRPr="00D40FCB" w14:paraId="11CF6852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C765" w14:textId="77777777"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B1ACD" w14:textId="77777777" w:rsidR="007010B6" w:rsidRPr="004D3D60" w:rsidRDefault="007010B6" w:rsidP="00AB6C99">
            <w:pPr>
              <w:pStyle w:val="TextoNormal"/>
              <w:ind w:left="0"/>
              <w:rPr>
                <w:b/>
              </w:rPr>
            </w:pPr>
            <w:r w:rsidRPr="004D3D60">
              <w:rPr>
                <w:b/>
              </w:rPr>
              <w:t>Entidade Cliente:</w:t>
            </w:r>
          </w:p>
          <w:p w14:paraId="4F8FEB49" w14:textId="77777777" w:rsidR="007010B6" w:rsidRDefault="007010B6" w:rsidP="00AB6C99">
            <w:pPr>
              <w:pStyle w:val="TextoNormal"/>
              <w:ind w:left="261"/>
            </w:pPr>
            <w:r>
              <w:t>Nome: Deve possuir 50 caracteres</w:t>
            </w:r>
          </w:p>
          <w:p w14:paraId="5F422DED" w14:textId="77777777" w:rsidR="007010B6" w:rsidRDefault="007010B6" w:rsidP="00AB6C99">
            <w:pPr>
              <w:pStyle w:val="TextoNormal"/>
              <w:ind w:left="261"/>
            </w:pPr>
            <w:r>
              <w:t>CPF: Deve ser um CPF válido e a entrada pode ser feita com ou sem os pontos e hífen</w:t>
            </w:r>
          </w:p>
          <w:p w14:paraId="08E8D835" w14:textId="77777777" w:rsidR="007010B6" w:rsidRDefault="007010B6" w:rsidP="00AB6C99">
            <w:pPr>
              <w:pStyle w:val="TextoNormal"/>
              <w:ind w:left="261"/>
            </w:pPr>
            <w:r>
              <w:t>Placa do Carro: Deve estar no formato de 3 letras + 4 números</w:t>
            </w:r>
          </w:p>
          <w:p w14:paraId="67BB2D70" w14:textId="77777777" w:rsidR="007010B6" w:rsidRPr="004D3D60" w:rsidRDefault="007010B6" w:rsidP="00AB6C99">
            <w:pPr>
              <w:pStyle w:val="TextoNormal"/>
              <w:ind w:left="261"/>
              <w:rPr>
                <w:u w:val="single"/>
              </w:rPr>
            </w:pPr>
            <w:r>
              <w:t>(...)</w:t>
            </w:r>
          </w:p>
          <w:p w14:paraId="12CB06C5" w14:textId="77777777" w:rsidR="007010B6" w:rsidRPr="00D40FCB" w:rsidRDefault="007010B6" w:rsidP="00AB6C99"/>
        </w:tc>
      </w:tr>
      <w:tr w:rsidR="007010B6" w:rsidRPr="00D40FCB" w14:paraId="442F4099" w14:textId="77777777" w:rsidTr="00AB6C9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1C078" w14:textId="77777777"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19BA7" w14:textId="77777777" w:rsidR="007010B6" w:rsidRPr="00D40FCB" w:rsidRDefault="007010B6" w:rsidP="00AB6C99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14:paraId="61DD2A43" w14:textId="77777777" w:rsidR="007010B6" w:rsidRPr="00D40FCB" w:rsidRDefault="007010B6" w:rsidP="00AB6C99">
            <w:r w:rsidRPr="00D40FCB">
              <w:t>1. Realiza o login no sistema.</w:t>
            </w:r>
          </w:p>
          <w:p w14:paraId="7CAB28F3" w14:textId="77777777" w:rsidR="007010B6" w:rsidRDefault="007010B6" w:rsidP="00AB6C99"/>
          <w:p w14:paraId="4D4EDF99" w14:textId="77777777" w:rsidR="007010B6" w:rsidRPr="00D40FCB" w:rsidRDefault="007010B6" w:rsidP="00AB6C99">
            <w:r w:rsidRPr="00D40FCB">
              <w:t>2. Seleciona a opção de cancelamento de disciplinas.</w:t>
            </w:r>
          </w:p>
          <w:p w14:paraId="65E4CB05" w14:textId="77777777" w:rsidR="007010B6" w:rsidRDefault="007010B6" w:rsidP="00AB6C99"/>
          <w:p w14:paraId="154D61E0" w14:textId="77777777" w:rsidR="007010B6" w:rsidRPr="00D40FCB" w:rsidRDefault="007010B6" w:rsidP="00AB6C99">
            <w:r w:rsidRPr="00D40FCB"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086CC" w14:textId="77777777" w:rsidR="007010B6" w:rsidRPr="00D40FCB" w:rsidRDefault="007010B6" w:rsidP="00AB6C99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3301156" w14:textId="77777777" w:rsidR="007010B6" w:rsidRDefault="007010B6" w:rsidP="00AB6C99"/>
          <w:p w14:paraId="3615BFD3" w14:textId="77777777" w:rsidR="007010B6" w:rsidRDefault="007010B6" w:rsidP="00AB6C99"/>
          <w:p w14:paraId="7B6CC23D" w14:textId="77777777" w:rsidR="007010B6" w:rsidRPr="00D40FCB" w:rsidRDefault="007010B6" w:rsidP="00AB6C99">
            <w:r w:rsidRPr="00D40FCB">
              <w:t>3. Apresenta as disciplinas que estão aptas a serem canceladas.</w:t>
            </w:r>
          </w:p>
          <w:p w14:paraId="16648E08" w14:textId="77777777" w:rsidR="007010B6" w:rsidRDefault="007010B6" w:rsidP="00AB6C99"/>
          <w:p w14:paraId="2AA983BA" w14:textId="77777777" w:rsidR="007010B6" w:rsidRPr="00D40FCB" w:rsidRDefault="007010B6" w:rsidP="00AB6C99">
            <w:r w:rsidRPr="00D40FCB">
              <w:t>5. Sistema confirma o cancelamento.</w:t>
            </w:r>
          </w:p>
        </w:tc>
      </w:tr>
      <w:tr w:rsidR="007010B6" w:rsidRPr="00D40FCB" w14:paraId="34803BCD" w14:textId="77777777" w:rsidTr="00AB6C9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E191A" w14:textId="77777777"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ED62" w14:textId="77777777" w:rsidR="007010B6" w:rsidRPr="00D40FCB" w:rsidRDefault="007010B6" w:rsidP="00AB6C99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BADF" w14:textId="77777777" w:rsidR="007010B6" w:rsidRPr="00D40FCB" w:rsidRDefault="007010B6" w:rsidP="00AB6C99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75DB0A2" w14:textId="77777777" w:rsidR="007010B6" w:rsidRPr="00D40FCB" w:rsidRDefault="007010B6" w:rsidP="00AB6C99">
            <w:r w:rsidRPr="00D40FCB">
              <w:t>1. Caso ocorra um erro no login o sistema emitirá a seguinte mensagem: “Falha no login”.</w:t>
            </w:r>
          </w:p>
          <w:p w14:paraId="604E3CD2" w14:textId="77777777" w:rsidR="007010B6" w:rsidRPr="00D40FCB" w:rsidRDefault="007010B6" w:rsidP="00AB6C99">
            <w:r w:rsidRPr="00D40FCB">
              <w:t>3. Se não há nenhuma disciplina apta a ser cancelada, o sistema reporta ao usuário.</w:t>
            </w:r>
          </w:p>
        </w:tc>
      </w:tr>
    </w:tbl>
    <w:p w14:paraId="3682F673" w14:textId="77777777" w:rsidR="005C785E" w:rsidRDefault="005C785E">
      <w:pPr>
        <w:pStyle w:val="TextoNormal"/>
      </w:pPr>
    </w:p>
    <w:p w14:paraId="59355E7C" w14:textId="77777777" w:rsidR="005C785E" w:rsidRDefault="005C785E">
      <w:pPr>
        <w:pStyle w:val="TextoNormal"/>
      </w:pPr>
    </w:p>
    <w:p w14:paraId="6F76AA8A" w14:textId="77777777" w:rsidR="00F26727" w:rsidRDefault="005C785E" w:rsidP="005C785E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w14:paraId="367954C3" w14:textId="77777777" w:rsidR="00F26727" w:rsidRDefault="00F26727">
      <w:pPr>
        <w:pStyle w:val="TextoNormal"/>
        <w:sectPr w:rsidR="00F26727">
          <w:headerReference w:type="default" r:id="rId24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6" w:name="_Toc467473455"/>
    <w:bookmarkStart w:id="87" w:name="_Toc467474002"/>
    <w:bookmarkStart w:id="88" w:name="_Toc467477741"/>
    <w:bookmarkStart w:id="89" w:name="_Toc467494887"/>
    <w:bookmarkStart w:id="90" w:name="_Toc467495253"/>
    <w:bookmarkStart w:id="91" w:name="_Toc468086059"/>
    <w:p w14:paraId="67B59494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0AC789D">
          <v:shape id="_x0000_i1029" type="#_x0000_t75" style="width:29.25pt;height:36.75pt" o:ole="">
            <v:imagedata r:id="rId25" o:title=""/>
          </v:shape>
          <o:OLEObject Type="Embed" ProgID="Word.Document.8" ShapeID="_x0000_i1029" DrawAspect="Content" ObjectID="_1656101529" r:id="rId26"/>
        </w:object>
      </w:r>
    </w:p>
    <w:p w14:paraId="3C11E681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15C4BC8E" w14:textId="77777777" w:rsidR="00F26727" w:rsidRDefault="00F26727">
      <w:pPr>
        <w:pStyle w:val="Ttulo1"/>
      </w:pPr>
      <w:r>
        <w:t>Requisitos não funcionais</w:t>
      </w:r>
      <w:bookmarkEnd w:id="86"/>
      <w:bookmarkEnd w:id="87"/>
      <w:bookmarkEnd w:id="88"/>
      <w:bookmarkEnd w:id="89"/>
      <w:bookmarkEnd w:id="90"/>
      <w:bookmarkEnd w:id="91"/>
    </w:p>
    <w:p w14:paraId="37825752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1E5CC66C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6834EAB5" w14:textId="77777777" w:rsidR="00F26727" w:rsidRDefault="00F2672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511D1AEA" w14:textId="77777777" w:rsidR="00F26727" w:rsidRDefault="00F26727">
      <w:pPr>
        <w:pStyle w:val="Ttulo2"/>
      </w:pPr>
      <w:bookmarkStart w:id="92" w:name="_Toc467473456"/>
      <w:bookmarkStart w:id="93" w:name="_Toc467474003"/>
      <w:bookmarkStart w:id="94" w:name="_Toc467477742"/>
      <w:bookmarkStart w:id="95" w:name="_Toc467494888"/>
      <w:bookmarkStart w:id="96" w:name="_Toc467495254"/>
      <w:bookmarkStart w:id="97" w:name="_Toc468086060"/>
      <w:bookmarkStart w:id="98" w:name="_Toc485117479"/>
      <w:r>
        <w:t>Usabilidade</w:t>
      </w:r>
      <w:bookmarkEnd w:id="92"/>
      <w:bookmarkEnd w:id="93"/>
      <w:bookmarkEnd w:id="94"/>
      <w:bookmarkEnd w:id="95"/>
      <w:bookmarkEnd w:id="96"/>
      <w:bookmarkEnd w:id="97"/>
      <w:bookmarkEnd w:id="98"/>
    </w:p>
    <w:p w14:paraId="649E51D5" w14:textId="77777777"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28B63584" w14:textId="77777777" w:rsidR="00F26727" w:rsidRDefault="00F26727">
      <w:pPr>
        <w:pStyle w:val="Requisito"/>
      </w:pPr>
      <w:bookmarkStart w:id="99" w:name="_Toc467473457"/>
      <w:bookmarkStart w:id="100" w:name="_Toc467474004"/>
      <w:bookmarkStart w:id="101" w:name="_Toc467477743"/>
      <w:bookmarkStart w:id="102" w:name="_Toc467494889"/>
      <w:bookmarkStart w:id="103" w:name="_Toc467495255"/>
      <w:bookmarkStart w:id="104" w:name="_Toc468086061"/>
      <w:bookmarkStart w:id="105" w:name="_Toc485117480"/>
      <w:r>
        <w:t>[NF001]</w:t>
      </w:r>
      <w:bookmarkEnd w:id="99"/>
      <w:bookmarkEnd w:id="100"/>
      <w:bookmarkEnd w:id="101"/>
      <w:bookmarkEnd w:id="102"/>
      <w:bookmarkEnd w:id="103"/>
      <w:bookmarkEnd w:id="104"/>
      <w:r>
        <w:t xml:space="preserve"> &lt;Nome do requisito&gt;</w:t>
      </w:r>
      <w:bookmarkEnd w:id="105"/>
    </w:p>
    <w:p w14:paraId="712FDA53" w14:textId="77777777" w:rsidR="00F26727" w:rsidRDefault="00F26727">
      <w:pPr>
        <w:pStyle w:val="TextoNormal"/>
      </w:pPr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14:paraId="2F764F5F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53D78608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E3DBFB2" w14:textId="77777777" w:rsidR="00F26727" w:rsidRDefault="00F267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71EFBA85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4D37CA0" w14:textId="77777777" w:rsidR="00F26727" w:rsidRDefault="00F267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1060C6CB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BB703DA" w14:textId="77777777" w:rsidR="00F26727" w:rsidRDefault="00F267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671BC58B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68CFBC3C" w14:textId="77777777" w:rsidR="00F26727" w:rsidRDefault="00F26727">
      <w:pPr>
        <w:pStyle w:val="Requisito"/>
        <w:outlineLvl w:val="0"/>
      </w:pPr>
      <w:r>
        <w:t xml:space="preserve"> </w:t>
      </w:r>
      <w:bookmarkStart w:id="106" w:name="_Toc467473458"/>
      <w:bookmarkStart w:id="107" w:name="_Toc467474005"/>
      <w:bookmarkStart w:id="108" w:name="_Toc467477744"/>
      <w:bookmarkStart w:id="109" w:name="_Toc467494890"/>
      <w:bookmarkStart w:id="110" w:name="_Toc467495256"/>
      <w:bookmarkStart w:id="111" w:name="_Toc468086062"/>
      <w:bookmarkStart w:id="112" w:name="_Toc485117481"/>
      <w:r>
        <w:t>[NF…]</w:t>
      </w:r>
      <w:bookmarkEnd w:id="106"/>
      <w:bookmarkEnd w:id="107"/>
      <w:bookmarkEnd w:id="108"/>
      <w:bookmarkEnd w:id="109"/>
      <w:bookmarkEnd w:id="110"/>
      <w:bookmarkEnd w:id="111"/>
      <w:r>
        <w:t xml:space="preserve"> &lt;Nome do requisito&gt;</w:t>
      </w:r>
      <w:bookmarkEnd w:id="112"/>
    </w:p>
    <w:p w14:paraId="04754A01" w14:textId="77777777" w:rsidR="00BB4A40" w:rsidRDefault="00BB4A40" w:rsidP="00BB4A40">
      <w:pPr>
        <w:pStyle w:val="TextoNormal"/>
      </w:pPr>
      <w:bookmarkStart w:id="113" w:name="_Toc467473459"/>
      <w:bookmarkStart w:id="114" w:name="_Toc467474006"/>
      <w:bookmarkStart w:id="115" w:name="_Toc467477745"/>
      <w:bookmarkStart w:id="116" w:name="_Toc467494891"/>
      <w:bookmarkStart w:id="117" w:name="_Toc467495257"/>
      <w:bookmarkStart w:id="118" w:name="_Toc468086063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6C412E4B" w14:textId="77777777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22A4B3AD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238DA6E0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0C47AD9B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4DBB8B3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6C497701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967423F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69653F7B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1B99E092" w14:textId="77777777" w:rsidR="00F26727" w:rsidRDefault="00F26727">
      <w:pPr>
        <w:pStyle w:val="Ttulo2"/>
      </w:pPr>
      <w:bookmarkStart w:id="119" w:name="_Toc485117482"/>
      <w:r>
        <w:t>Confiabilidade</w:t>
      </w:r>
      <w:bookmarkEnd w:id="113"/>
      <w:bookmarkEnd w:id="114"/>
      <w:bookmarkEnd w:id="115"/>
      <w:bookmarkEnd w:id="116"/>
      <w:bookmarkEnd w:id="117"/>
      <w:bookmarkEnd w:id="118"/>
      <w:bookmarkEnd w:id="119"/>
    </w:p>
    <w:p w14:paraId="7948F51C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7EF03C96" w14:textId="77777777" w:rsidR="00F26727" w:rsidRDefault="00F26727">
      <w:pPr>
        <w:pStyle w:val="Requisito"/>
      </w:pPr>
      <w:bookmarkStart w:id="120" w:name="_Toc467473460"/>
      <w:bookmarkStart w:id="121" w:name="_Toc467474007"/>
      <w:bookmarkStart w:id="122" w:name="_Toc467477746"/>
      <w:bookmarkStart w:id="123" w:name="_Toc467494892"/>
      <w:bookmarkStart w:id="124" w:name="_Toc467495258"/>
      <w:bookmarkStart w:id="125" w:name="_Toc468086064"/>
      <w:bookmarkStart w:id="126" w:name="_Toc485117483"/>
      <w:r>
        <w:t>[NF</w:t>
      </w:r>
      <w:r w:rsidR="005C785E">
        <w:t>005</w:t>
      </w:r>
      <w:r>
        <w:t>]</w:t>
      </w:r>
      <w:bookmarkEnd w:id="120"/>
      <w:bookmarkEnd w:id="121"/>
      <w:bookmarkEnd w:id="122"/>
      <w:bookmarkEnd w:id="123"/>
      <w:bookmarkEnd w:id="124"/>
      <w:bookmarkEnd w:id="125"/>
      <w:r>
        <w:t xml:space="preserve"> &lt;Nome do requisito&gt;</w:t>
      </w:r>
      <w:bookmarkEnd w:id="126"/>
    </w:p>
    <w:p w14:paraId="61514BCA" w14:textId="77777777" w:rsidR="005C785E" w:rsidRDefault="005C785E" w:rsidP="005C785E">
      <w:pPr>
        <w:pStyle w:val="TextoNormal"/>
      </w:pPr>
      <w:bookmarkStart w:id="127" w:name="_Toc467473461"/>
      <w:bookmarkStart w:id="128" w:name="_Toc467474008"/>
      <w:bookmarkStart w:id="129" w:name="_Toc467477747"/>
      <w:bookmarkStart w:id="130" w:name="_Toc467494893"/>
      <w:bookmarkStart w:id="131" w:name="_Toc467495259"/>
      <w:bookmarkStart w:id="132" w:name="_Toc468086065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09B38B70" w14:textId="77777777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06D5639F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35B7911" w14:textId="77777777" w:rsidR="005C785E" w:rsidRDefault="005C785E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274064C2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C66294F" w14:textId="77777777" w:rsidR="005C785E" w:rsidRDefault="005C785E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264BBCCD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4296DD1D" w14:textId="77777777" w:rsidR="005C785E" w:rsidRDefault="005C785E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30AD76CE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47F90FEB" w14:textId="77777777" w:rsidR="00F26727" w:rsidRDefault="00F26727">
      <w:pPr>
        <w:pStyle w:val="Ttulo2"/>
      </w:pPr>
      <w:bookmarkStart w:id="133" w:name="_Toc485117484"/>
      <w:r>
        <w:t>Desempenho</w:t>
      </w:r>
      <w:bookmarkEnd w:id="127"/>
      <w:bookmarkEnd w:id="128"/>
      <w:bookmarkEnd w:id="129"/>
      <w:bookmarkEnd w:id="130"/>
      <w:bookmarkEnd w:id="131"/>
      <w:bookmarkEnd w:id="132"/>
      <w:bookmarkEnd w:id="133"/>
    </w:p>
    <w:p w14:paraId="38E4881B" w14:textId="77777777" w:rsidR="00F26727" w:rsidRDefault="00F2672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14:paraId="32465691" w14:textId="77777777" w:rsidR="00F26727" w:rsidRDefault="00F26727">
      <w:pPr>
        <w:pStyle w:val="Requisito"/>
      </w:pPr>
      <w:bookmarkStart w:id="134" w:name="_Toc467473462"/>
      <w:bookmarkStart w:id="135" w:name="_Toc467474009"/>
      <w:bookmarkStart w:id="136" w:name="_Toc467477748"/>
      <w:bookmarkStart w:id="137" w:name="_Toc467494894"/>
      <w:bookmarkStart w:id="138" w:name="_Toc467495260"/>
      <w:bookmarkStart w:id="139" w:name="_Toc468086066"/>
      <w:bookmarkStart w:id="140" w:name="_Toc485117485"/>
      <w:r>
        <w:t>[NF…]</w:t>
      </w:r>
      <w:bookmarkEnd w:id="134"/>
      <w:bookmarkEnd w:id="135"/>
      <w:bookmarkEnd w:id="136"/>
      <w:bookmarkEnd w:id="137"/>
      <w:bookmarkEnd w:id="138"/>
      <w:bookmarkEnd w:id="139"/>
      <w:r>
        <w:t xml:space="preserve"> &lt;Nome do requisito&gt;</w:t>
      </w:r>
      <w:bookmarkEnd w:id="140"/>
    </w:p>
    <w:p w14:paraId="4F73BB96" w14:textId="77777777" w:rsidR="00BB4A40" w:rsidRDefault="00BB4A40" w:rsidP="00BB4A40">
      <w:pPr>
        <w:pStyle w:val="TextoNormal"/>
      </w:pPr>
      <w:bookmarkStart w:id="141" w:name="_Toc467473463"/>
      <w:bookmarkStart w:id="142" w:name="_Toc467474010"/>
      <w:bookmarkStart w:id="143" w:name="_Toc467477749"/>
      <w:bookmarkStart w:id="144" w:name="_Toc467494895"/>
      <w:bookmarkStart w:id="145" w:name="_Toc467495261"/>
      <w:bookmarkStart w:id="146" w:name="_Toc468086067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2C5ADB75" w14:textId="77777777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25F04B33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E81B7FA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217B9A22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DD4D98E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09AACFD7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78F427DF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49AA7BC4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4A1D565" w14:textId="77777777" w:rsidR="00F26727" w:rsidRDefault="00F26727">
      <w:pPr>
        <w:pStyle w:val="Ttulo2"/>
      </w:pPr>
      <w:bookmarkStart w:id="147" w:name="_Toc485117486"/>
      <w:r>
        <w:t>Segurança</w:t>
      </w:r>
      <w:bookmarkEnd w:id="141"/>
      <w:bookmarkEnd w:id="142"/>
      <w:bookmarkEnd w:id="143"/>
      <w:bookmarkEnd w:id="144"/>
      <w:bookmarkEnd w:id="145"/>
      <w:bookmarkEnd w:id="146"/>
      <w:bookmarkEnd w:id="147"/>
    </w:p>
    <w:p w14:paraId="3F845EE1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5438B9C0" w14:textId="77777777" w:rsidR="00F26727" w:rsidRDefault="00F26727">
      <w:pPr>
        <w:pStyle w:val="Requisito"/>
      </w:pPr>
      <w:bookmarkStart w:id="148" w:name="_Toc467473464"/>
      <w:bookmarkStart w:id="149" w:name="_Toc467474011"/>
      <w:bookmarkStart w:id="150" w:name="_Toc467477750"/>
      <w:bookmarkStart w:id="151" w:name="_Toc467494896"/>
      <w:bookmarkStart w:id="152" w:name="_Toc467495262"/>
      <w:bookmarkStart w:id="153" w:name="_Toc468086068"/>
      <w:bookmarkStart w:id="154" w:name="_Toc485117487"/>
      <w:r>
        <w:t>[NF…]</w:t>
      </w:r>
      <w:bookmarkEnd w:id="148"/>
      <w:bookmarkEnd w:id="149"/>
      <w:bookmarkEnd w:id="150"/>
      <w:bookmarkEnd w:id="151"/>
      <w:bookmarkEnd w:id="152"/>
      <w:bookmarkEnd w:id="153"/>
      <w:r>
        <w:t xml:space="preserve"> &lt;Nome do requisito&gt;</w:t>
      </w:r>
      <w:bookmarkEnd w:id="154"/>
    </w:p>
    <w:p w14:paraId="1F3AD6B0" w14:textId="77777777" w:rsidR="00BB4A40" w:rsidRDefault="00BB4A40" w:rsidP="00BB4A40">
      <w:pPr>
        <w:pStyle w:val="TextoNormal"/>
      </w:pPr>
      <w:bookmarkStart w:id="155" w:name="_Toc467473465"/>
      <w:bookmarkStart w:id="156" w:name="_Toc467474012"/>
      <w:bookmarkStart w:id="157" w:name="_Toc467477751"/>
      <w:bookmarkStart w:id="158" w:name="_Toc467494897"/>
      <w:bookmarkStart w:id="159" w:name="_Toc467495263"/>
      <w:bookmarkStart w:id="160" w:name="_Toc468086069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111201BB" w14:textId="77777777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2F4AF2E8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6955875E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1137203B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ADC2D50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3BC2FA2E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42047F51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419520A4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AD927B7" w14:textId="77777777" w:rsidR="00F26727" w:rsidRDefault="00F26727">
      <w:pPr>
        <w:pStyle w:val="Ttulo2"/>
      </w:pPr>
      <w:bookmarkStart w:id="161" w:name="_Toc485117488"/>
      <w:r>
        <w:t>Distribuição</w:t>
      </w:r>
      <w:bookmarkEnd w:id="155"/>
      <w:bookmarkEnd w:id="156"/>
      <w:bookmarkEnd w:id="157"/>
      <w:bookmarkEnd w:id="158"/>
      <w:bookmarkEnd w:id="159"/>
      <w:bookmarkEnd w:id="160"/>
      <w:bookmarkEnd w:id="161"/>
    </w:p>
    <w:p w14:paraId="77D58DF0" w14:textId="77777777" w:rsidR="00F26727" w:rsidRDefault="00F26727">
      <w:pPr>
        <w:pStyle w:val="TextoNormal"/>
      </w:pPr>
      <w:r>
        <w:t>Esta seção descreve os requisitos não funcionais associados à distribuição da versão executável do sistema.</w:t>
      </w:r>
    </w:p>
    <w:p w14:paraId="56B33722" w14:textId="77777777" w:rsidR="00F26727" w:rsidRDefault="00F26727">
      <w:pPr>
        <w:pStyle w:val="Requisito"/>
      </w:pPr>
      <w:bookmarkStart w:id="162" w:name="_Toc467473466"/>
      <w:bookmarkStart w:id="163" w:name="_Toc467474013"/>
      <w:bookmarkStart w:id="164" w:name="_Toc467477752"/>
      <w:bookmarkStart w:id="165" w:name="_Toc467494898"/>
      <w:bookmarkStart w:id="166" w:name="_Toc467495264"/>
      <w:bookmarkStart w:id="167" w:name="_Toc468086070"/>
      <w:bookmarkStart w:id="168" w:name="_Toc485117489"/>
      <w:r>
        <w:t>[NF…]</w:t>
      </w:r>
      <w:bookmarkEnd w:id="162"/>
      <w:bookmarkEnd w:id="163"/>
      <w:bookmarkEnd w:id="164"/>
      <w:bookmarkEnd w:id="165"/>
      <w:bookmarkEnd w:id="166"/>
      <w:bookmarkEnd w:id="167"/>
      <w:r>
        <w:t xml:space="preserve"> &lt;Nome do requisito&gt;</w:t>
      </w:r>
      <w:bookmarkEnd w:id="168"/>
    </w:p>
    <w:p w14:paraId="3456F270" w14:textId="77777777" w:rsidR="00BB4A40" w:rsidRDefault="00BB4A40" w:rsidP="00BB4A40">
      <w:pPr>
        <w:pStyle w:val="TextoNormal"/>
      </w:pPr>
      <w:bookmarkStart w:id="169" w:name="_Toc467473467"/>
      <w:bookmarkStart w:id="170" w:name="_Toc467474014"/>
      <w:bookmarkStart w:id="171" w:name="_Toc467477753"/>
      <w:bookmarkStart w:id="172" w:name="_Toc467494899"/>
      <w:bookmarkStart w:id="173" w:name="_Toc467495265"/>
      <w:bookmarkStart w:id="174" w:name="_Toc468086071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30D9D82F" w14:textId="77777777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069F796C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2F01E9B2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776F13BF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B558E87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1C49D2E5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72C6CCA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5E5653CD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0474E74" w14:textId="77777777" w:rsidR="00F26727" w:rsidRDefault="00F26727">
      <w:pPr>
        <w:pStyle w:val="Ttulo2"/>
      </w:pPr>
      <w:bookmarkStart w:id="175" w:name="_Toc485117490"/>
      <w:r>
        <w:t>Padrões</w:t>
      </w:r>
      <w:bookmarkEnd w:id="169"/>
      <w:bookmarkEnd w:id="170"/>
      <w:bookmarkEnd w:id="171"/>
      <w:bookmarkEnd w:id="172"/>
      <w:bookmarkEnd w:id="173"/>
      <w:bookmarkEnd w:id="174"/>
      <w:bookmarkEnd w:id="175"/>
    </w:p>
    <w:p w14:paraId="3A9987A4" w14:textId="77777777" w:rsidR="00F26727" w:rsidRDefault="00F2672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14:paraId="2EF56DB4" w14:textId="77777777" w:rsidR="00F26727" w:rsidRDefault="00F26727">
      <w:pPr>
        <w:pStyle w:val="TextoNormal"/>
      </w:pPr>
      <w:r>
        <w:t xml:space="preserve">&lt;Se você mencionar documentos relacionados, não esqueça de listá-los na seção 1.3.&gt; </w:t>
      </w:r>
    </w:p>
    <w:p w14:paraId="187E650A" w14:textId="77777777" w:rsidR="00F26727" w:rsidRDefault="00F26727">
      <w:pPr>
        <w:pStyle w:val="Requisito"/>
      </w:pPr>
      <w:bookmarkStart w:id="176" w:name="_Toc467473468"/>
      <w:bookmarkStart w:id="177" w:name="_Toc467474015"/>
      <w:bookmarkStart w:id="178" w:name="_Toc467477754"/>
      <w:bookmarkStart w:id="179" w:name="_Toc467494900"/>
      <w:bookmarkStart w:id="180" w:name="_Toc467495266"/>
      <w:bookmarkStart w:id="181" w:name="_Toc468086072"/>
      <w:bookmarkStart w:id="182" w:name="_Toc485117491"/>
      <w:r>
        <w:t>[NF…]</w:t>
      </w:r>
      <w:bookmarkEnd w:id="176"/>
      <w:bookmarkEnd w:id="177"/>
      <w:bookmarkEnd w:id="178"/>
      <w:bookmarkEnd w:id="179"/>
      <w:bookmarkEnd w:id="180"/>
      <w:bookmarkEnd w:id="181"/>
      <w:r>
        <w:t xml:space="preserve"> &lt;Nome do requisito&gt;</w:t>
      </w:r>
      <w:bookmarkEnd w:id="182"/>
    </w:p>
    <w:p w14:paraId="43F6F185" w14:textId="77777777" w:rsidR="00BB4A40" w:rsidRDefault="00BB4A40" w:rsidP="00BB4A40">
      <w:pPr>
        <w:pStyle w:val="TextoNormal"/>
      </w:pPr>
      <w:bookmarkStart w:id="183" w:name="_Toc467473469"/>
      <w:bookmarkStart w:id="184" w:name="_Toc467474016"/>
      <w:bookmarkStart w:id="185" w:name="_Toc467477755"/>
      <w:bookmarkStart w:id="186" w:name="_Toc467494901"/>
      <w:bookmarkStart w:id="187" w:name="_Toc467495267"/>
      <w:bookmarkStart w:id="188" w:name="_Toc468086073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377887D9" w14:textId="77777777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739C60B1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51365D49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2DA5A472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46A2649B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5EFA7B2E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4A546AA1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238B70F1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26004F73" w14:textId="77777777" w:rsidR="00F26727" w:rsidRDefault="00F26727">
      <w:pPr>
        <w:pStyle w:val="Ttulo2"/>
      </w:pPr>
      <w:bookmarkStart w:id="189" w:name="_Toc485117492"/>
      <w:r>
        <w:t>Hardware e software</w:t>
      </w:r>
      <w:bookmarkEnd w:id="183"/>
      <w:bookmarkEnd w:id="184"/>
      <w:bookmarkEnd w:id="185"/>
      <w:bookmarkEnd w:id="186"/>
      <w:bookmarkEnd w:id="187"/>
      <w:bookmarkEnd w:id="188"/>
      <w:bookmarkEnd w:id="189"/>
    </w:p>
    <w:p w14:paraId="74F4AA6B" w14:textId="77777777" w:rsidR="00F26727" w:rsidRDefault="00F26727">
      <w:pPr>
        <w:pStyle w:val="TextoNormal"/>
      </w:pPr>
      <w:bookmarkStart w:id="190" w:name="_Ref471381570"/>
      <w:r>
        <w:t xml:space="preserve">Esta seção descreve os requisitos não funcionais associados ao hardware e software usados para desenvolver ou para executar o sistema. </w:t>
      </w:r>
    </w:p>
    <w:p w14:paraId="693ABB30" w14:textId="77777777" w:rsidR="00F26727" w:rsidRDefault="00F26727">
      <w:pPr>
        <w:pStyle w:val="Requisito"/>
      </w:pPr>
      <w:bookmarkStart w:id="191" w:name="_Toc467473470"/>
      <w:bookmarkStart w:id="192" w:name="_Toc467474017"/>
      <w:bookmarkStart w:id="193" w:name="_Toc467477756"/>
      <w:bookmarkStart w:id="194" w:name="_Toc467494902"/>
      <w:bookmarkStart w:id="195" w:name="_Toc467495268"/>
      <w:bookmarkStart w:id="196" w:name="_Toc468086074"/>
      <w:bookmarkStart w:id="197" w:name="_Toc485117493"/>
      <w:r>
        <w:t>[NF</w:t>
      </w:r>
      <w:r w:rsidR="00BB2FD2">
        <w:t>4</w:t>
      </w:r>
      <w:r>
        <w:t>]</w:t>
      </w:r>
      <w:bookmarkEnd w:id="191"/>
      <w:bookmarkEnd w:id="192"/>
      <w:bookmarkEnd w:id="193"/>
      <w:bookmarkEnd w:id="194"/>
      <w:bookmarkEnd w:id="195"/>
      <w:bookmarkEnd w:id="196"/>
      <w:r>
        <w:t xml:space="preserve"> </w:t>
      </w:r>
      <w:bookmarkEnd w:id="197"/>
      <w:r w:rsidR="00BB2FD2">
        <w:t>Estar conectado à internet</w:t>
      </w:r>
    </w:p>
    <w:p w14:paraId="0D2C0512" w14:textId="77777777" w:rsidR="00BB4A40" w:rsidRDefault="00BB2FD2" w:rsidP="00BB4A40">
      <w:pPr>
        <w:pStyle w:val="TextoNormal"/>
      </w:pPr>
      <w:r w:rsidRPr="00BB2FD2">
        <w:t xml:space="preserve">Os computadores </w:t>
      </w:r>
      <w:r>
        <w:t>que utilizarão</w:t>
      </w:r>
      <w:r w:rsidRPr="00BB2FD2">
        <w:t xml:space="preserve"> o sistema </w:t>
      </w:r>
      <w:r>
        <w:t xml:space="preserve">deverão </w:t>
      </w:r>
      <w:r w:rsidRPr="00BB2FD2">
        <w:t>estar conectado</w:t>
      </w:r>
      <w:r>
        <w:t>s</w:t>
      </w:r>
      <w:r w:rsidRPr="00BB2FD2">
        <w:t xml:space="preserve"> a internet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6A3598DE" w14:textId="77777777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6CCB34D7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AB709E0" w14:textId="77777777" w:rsidR="00BB4A40" w:rsidRDefault="00BB2FD2" w:rsidP="00506043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6B02B442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1CA38AB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25ECD928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A538FA1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42B9BA87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253675F6" w14:textId="77777777" w:rsidR="00F26727" w:rsidRDefault="00F26727">
      <w:pPr>
        <w:pStyle w:val="TextoNormal"/>
      </w:pPr>
    </w:p>
    <w:p w14:paraId="355814C4" w14:textId="77777777" w:rsidR="00F26727" w:rsidRDefault="00F26727">
      <w:pPr>
        <w:pStyle w:val="TextoNormal"/>
        <w:sectPr w:rsidR="00F26727">
          <w:headerReference w:type="default" r:id="rId27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98" w:name="_Toc467473471"/>
    <w:bookmarkStart w:id="199" w:name="_Toc467474018"/>
    <w:bookmarkStart w:id="200" w:name="_Toc467477757"/>
    <w:bookmarkStart w:id="201" w:name="_Toc467494903"/>
    <w:bookmarkStart w:id="202" w:name="_Toc467495269"/>
    <w:bookmarkStart w:id="203" w:name="_Toc468086075"/>
    <w:p w14:paraId="0F21781A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39BDEF3">
          <v:shape id="_x0000_i1030" type="#_x0000_t75" style="width:29.25pt;height:36.75pt" o:ole="">
            <v:imagedata r:id="rId28" o:title=""/>
          </v:shape>
          <o:OLEObject Type="Embed" ProgID="Word.Document.8" ShapeID="_x0000_i1030" DrawAspect="Content" ObjectID="_1656101530" r:id="rId29"/>
        </w:object>
      </w:r>
    </w:p>
    <w:p w14:paraId="12092935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47E8CBB" w14:textId="77777777" w:rsidR="00F26727" w:rsidRDefault="00F26727">
      <w:pPr>
        <w:pStyle w:val="Ttulo1"/>
      </w:pPr>
      <w:r>
        <w:t>Descrição da interface</w:t>
      </w:r>
      <w:bookmarkEnd w:id="190"/>
      <w:r>
        <w:t xml:space="preserve"> com o usuário</w:t>
      </w:r>
      <w:bookmarkEnd w:id="198"/>
      <w:bookmarkEnd w:id="199"/>
      <w:bookmarkEnd w:id="200"/>
      <w:bookmarkEnd w:id="201"/>
      <w:bookmarkEnd w:id="202"/>
      <w:bookmarkEnd w:id="203"/>
    </w:p>
    <w:p w14:paraId="05E99770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30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14:paraId="6D634B52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154D8C5E" w14:textId="77777777" w:rsidR="006221EF" w:rsidRDefault="006221EF" w:rsidP="006221EF">
      <w:pPr>
        <w:pStyle w:val="Ttulo2"/>
      </w:pPr>
      <w:bookmarkStart w:id="204" w:name="_Toc485117494"/>
      <w:r>
        <w:t>MAPA DE NAVEGAÇÃO DE INTERFACES</w:t>
      </w:r>
      <w:bookmarkEnd w:id="204"/>
    </w:p>
    <w:p w14:paraId="5B0EA420" w14:textId="77777777" w:rsidR="00E77561" w:rsidRPr="00AB6C99" w:rsidRDefault="004855AC" w:rsidP="00E77561">
      <w:pPr>
        <w:pStyle w:val="TextoNormal"/>
        <w:ind w:left="0"/>
        <w:rPr>
          <w:color w:val="8EAADB"/>
        </w:rPr>
      </w:pPr>
      <w:r w:rsidRPr="00AB6C99">
        <w:rPr>
          <w:color w:val="8EAADB"/>
        </w:rPr>
        <w:t>&lt;</w:t>
      </w:r>
      <w:r w:rsidR="00E77561" w:rsidRPr="00AB6C99">
        <w:rPr>
          <w:color w:val="8EAADB"/>
        </w:rPr>
        <w:t>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</w:t>
      </w:r>
      <w:r w:rsidRPr="00AB6C99">
        <w:rPr>
          <w:color w:val="8EAADB"/>
        </w:rPr>
        <w:t>&gt;</w:t>
      </w:r>
    </w:p>
    <w:p w14:paraId="5BBB3F62" w14:textId="77777777" w:rsidR="004855AC" w:rsidRDefault="00376C8A" w:rsidP="00E77561">
      <w:pPr>
        <w:pStyle w:val="TextoNormal"/>
        <w:ind w:left="0"/>
      </w:pPr>
      <w:r>
        <w:fldChar w:fldCharType="begin"/>
      </w:r>
      <w:r>
        <w:instrText xml:space="preserve"> INCLUDEPICTURE "http://www.systemrenewal.com/articles/Mining_UML_files/image001.jpg" \* MERGEFORMATINET </w:instrText>
      </w:r>
      <w:r>
        <w:fldChar w:fldCharType="separate"/>
      </w:r>
      <w:r w:rsidR="00E77561">
        <w:pict w14:anchorId="4DC4E7CB">
          <v:shape id="_x0000_i1031" type="#_x0000_t75" alt="Image result for navigation diagram interface" style="width:447pt;height:258pt">
            <v:imagedata r:id="rId31" r:href="rId32" croptop="5567f" cropbottom="5249f"/>
          </v:shape>
        </w:pict>
      </w:r>
      <w:r>
        <w:fldChar w:fldCharType="end"/>
      </w:r>
    </w:p>
    <w:p w14:paraId="397B71B0" w14:textId="77777777" w:rsidR="006221EF" w:rsidRDefault="006221EF" w:rsidP="00E77561">
      <w:pPr>
        <w:pStyle w:val="TextoNormal"/>
        <w:ind w:left="0"/>
      </w:pPr>
    </w:p>
    <w:p w14:paraId="4FC533AB" w14:textId="77777777" w:rsidR="004855AC" w:rsidRPr="00AB6C99" w:rsidRDefault="004855AC" w:rsidP="00E77561">
      <w:pPr>
        <w:pStyle w:val="TextoNormal"/>
        <w:ind w:left="0"/>
        <w:rPr>
          <w:color w:val="8EAADB"/>
        </w:rPr>
      </w:pPr>
      <w:r w:rsidRPr="00AB6C99">
        <w:rPr>
          <w:color w:val="8EAADB"/>
        </w:rPr>
        <w:t>&lt;O nome dado as interfaces, abaixo, deve ser o mesmo nome que aparecerá na descrição dos Casos de Uso e nas caixas dos mapa de navegação acima.&gt;</w:t>
      </w:r>
    </w:p>
    <w:p w14:paraId="5B5C12F1" w14:textId="77777777" w:rsidR="00F26727" w:rsidRDefault="00106D1A">
      <w:pPr>
        <w:pStyle w:val="Ttulo2"/>
      </w:pPr>
      <w:bookmarkStart w:id="205" w:name="_Toc467473472"/>
      <w:bookmarkStart w:id="206" w:name="_Toc467474019"/>
      <w:bookmarkStart w:id="207" w:name="_Toc467477758"/>
      <w:bookmarkStart w:id="208" w:name="_Toc467494904"/>
      <w:bookmarkStart w:id="209" w:name="_Toc467495270"/>
      <w:bookmarkStart w:id="210" w:name="_Toc468086076"/>
      <w:bookmarkStart w:id="211" w:name="_Toc485117495"/>
      <w:r>
        <w:t xml:space="preserve">I_Login </w:t>
      </w:r>
      <w:r w:rsidR="00F26727" w:rsidRPr="00506043">
        <w:rPr>
          <w:color w:val="5B9BD5"/>
        </w:rPr>
        <w:t>&lt;Identificador de uma interfac</w:t>
      </w:r>
      <w:bookmarkEnd w:id="205"/>
      <w:bookmarkEnd w:id="206"/>
      <w:r w:rsidR="00F26727" w:rsidRPr="00506043">
        <w:rPr>
          <w:color w:val="5B9BD5"/>
        </w:rPr>
        <w:t>e&gt;</w:t>
      </w:r>
      <w:bookmarkEnd w:id="207"/>
      <w:bookmarkEnd w:id="208"/>
      <w:bookmarkEnd w:id="209"/>
      <w:bookmarkEnd w:id="210"/>
      <w:bookmarkEnd w:id="211"/>
    </w:p>
    <w:p w14:paraId="764F8FFF" w14:textId="77777777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>
        <w:fldChar w:fldCharType="separate"/>
      </w:r>
      <w:r>
        <w:pict w14:anchorId="15FD3695">
          <v:shape id="_x0000_i1032" type="#_x0000_t75" alt="Image result for interface de login" style="width:260.25pt;height:210pt">
            <v:imagedata r:id="rId33" r:href="rId34"/>
          </v:shape>
        </w:pict>
      </w:r>
      <w:r>
        <w:fldChar w:fldCharType="end"/>
      </w:r>
    </w:p>
    <w:p w14:paraId="655431C8" w14:textId="77777777" w:rsidR="00F26727" w:rsidRDefault="00E942D6" w:rsidP="00686F78">
      <w:pPr>
        <w:pStyle w:val="Ttulo3"/>
        <w:numPr>
          <w:ilvl w:val="0"/>
          <w:numId w:val="0"/>
        </w:numPr>
      </w:pPr>
      <w:bookmarkStart w:id="212" w:name="_Toc485117496"/>
      <w:r>
        <w:t>Informações c</w:t>
      </w:r>
      <w:r w:rsidR="00F26727">
        <w:t>ríticas da interface</w:t>
      </w:r>
      <w:bookmarkEnd w:id="212"/>
    </w:p>
    <w:p w14:paraId="6A06A124" w14:textId="77777777" w:rsidR="00E942D6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O campo username deve ser um email válido.</w:t>
      </w:r>
    </w:p>
    <w:p w14:paraId="1B60D9F7" w14:textId="77777777" w:rsidR="009C0C24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A senha deve conter pelo menos uma letra maiúscula e uma minúscula</w:t>
      </w:r>
    </w:p>
    <w:p w14:paraId="6D96A42E" w14:textId="77777777" w:rsidR="009C0C24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número </w:t>
      </w:r>
    </w:p>
    <w:p w14:paraId="4725758B" w14:textId="77777777" w:rsidR="00F26727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w14:paraId="031B20A7" w14:textId="77777777" w:rsidR="00686F78" w:rsidRDefault="00F72B4E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</w:t>
      </w:r>
      <w:r w:rsidR="00686F78">
        <w:t>senha deve conter no máximo 50 caracteres.</w:t>
      </w:r>
    </w:p>
    <w:p w14:paraId="42C06143" w14:textId="77777777" w:rsidR="00F26727" w:rsidRDefault="00686F78">
      <w:pPr>
        <w:pStyle w:val="Ttulo2"/>
      </w:pPr>
      <w:bookmarkStart w:id="213" w:name="_Toc467473473"/>
      <w:bookmarkStart w:id="214" w:name="_Toc467474020"/>
      <w:bookmarkStart w:id="215" w:name="_Toc467477759"/>
      <w:bookmarkStart w:id="216" w:name="_Toc467494905"/>
      <w:bookmarkStart w:id="217" w:name="_Toc467495271"/>
      <w:bookmarkStart w:id="218" w:name="_Toc468086077"/>
      <w:bookmarkStart w:id="219" w:name="_Toc485117497"/>
      <w:r>
        <w:t>IE_LoginUserNameLogin</w:t>
      </w:r>
      <w:bookmarkEnd w:id="213"/>
      <w:bookmarkEnd w:id="214"/>
      <w:bookmarkEnd w:id="215"/>
      <w:bookmarkEnd w:id="216"/>
      <w:bookmarkEnd w:id="217"/>
      <w:bookmarkEnd w:id="218"/>
      <w:bookmarkEnd w:id="219"/>
    </w:p>
    <w:p w14:paraId="696022D4" w14:textId="77777777" w:rsidR="00F26727" w:rsidRDefault="00F26727">
      <w:pPr>
        <w:pStyle w:val="TextoNormal"/>
      </w:pPr>
      <w:r>
        <w:t>&lt;Prossiga no detalhamento das interfaces do sistema, descrevendo todas que for necessário, cada uma em uma subseção.&gt;</w:t>
      </w:r>
    </w:p>
    <w:p w14:paraId="2825078B" w14:textId="77777777" w:rsidR="00686F78" w:rsidRDefault="00686F78">
      <w:pPr>
        <w:pStyle w:val="TextoNormal"/>
      </w:pPr>
    </w:p>
    <w:p w14:paraId="2F9F21E2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220" w:name="_Toc485117498"/>
      <w:r>
        <w:t>Informações críticas da interface</w:t>
      </w:r>
      <w:bookmarkEnd w:id="220"/>
    </w:p>
    <w:p w14:paraId="06E3B266" w14:textId="77777777"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w14:paraId="683F979E" w14:textId="77777777"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w14:paraId="6AA87AD0" w14:textId="77777777" w:rsidR="00686F78" w:rsidRDefault="00686F78">
      <w:pPr>
        <w:pStyle w:val="TextoNormal"/>
      </w:pPr>
    </w:p>
    <w:p w14:paraId="5C7C6569" w14:textId="77777777" w:rsidR="00686F78" w:rsidRDefault="00686F78" w:rsidP="00686F78">
      <w:pPr>
        <w:pStyle w:val="Ttulo2"/>
      </w:pPr>
      <w:bookmarkStart w:id="221" w:name="_Toc485117499"/>
      <w:r>
        <w:t>IE_LoginUserNameLogin&lt;Identificador de outra interface&gt;</w:t>
      </w:r>
      <w:bookmarkEnd w:id="221"/>
    </w:p>
    <w:p w14:paraId="2B4B63E8" w14:textId="77777777" w:rsidR="00686F78" w:rsidRDefault="00686F78" w:rsidP="00686F78">
      <w:pPr>
        <w:pStyle w:val="TextoNormal"/>
      </w:pPr>
      <w:r>
        <w:t>&lt;Prossiga no detalhamento das interfaces do sistema, descrevendo todas que for necessário, cada uma em uma subseção.&gt;</w:t>
      </w:r>
    </w:p>
    <w:p w14:paraId="0644914E" w14:textId="77777777" w:rsidR="00686F78" w:rsidRDefault="00686F78" w:rsidP="00686F78">
      <w:pPr>
        <w:pStyle w:val="TextoNormal"/>
      </w:pPr>
    </w:p>
    <w:sectPr w:rsidR="00686F78">
      <w:headerReference w:type="default" r:id="rId35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Thiago Luigi Gonçalves Lima" w:date="2020-07-12T22:56:00Z" w:initials="TLGL">
    <w:p w14:paraId="29A78066" w14:textId="77777777" w:rsidR="00266247" w:rsidRDefault="00266247">
      <w:pPr>
        <w:pStyle w:val="Textodecomentrio"/>
      </w:pPr>
      <w:r>
        <w:rPr>
          <w:rStyle w:val="Refdecomentrio"/>
        </w:rPr>
        <w:annotationRef/>
      </w:r>
      <w:r>
        <w:t>Conferir</w:t>
      </w:r>
    </w:p>
  </w:comment>
  <w:comment w:id="32" w:author="Thiago Luigi Gonçalves Lima" w:date="2020-07-12T22:57:00Z" w:initials="TLGL">
    <w:p w14:paraId="19F586E0" w14:textId="77777777" w:rsidR="000C7C34" w:rsidRDefault="000C7C34">
      <w:pPr>
        <w:pStyle w:val="Textodecomentrio"/>
      </w:pPr>
      <w:r>
        <w:rPr>
          <w:rStyle w:val="Refdecomentrio"/>
        </w:rPr>
        <w:annotationRef/>
      </w:r>
      <w:r>
        <w:t>Pode deletar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A78066" w15:done="0"/>
  <w15:commentEx w15:paraId="19F586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A78066" w16cid:durableId="22B61388"/>
  <w16cid:commentId w16cid:paraId="19F586E0" w16cid:durableId="22B613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A8A3A" w14:textId="77777777" w:rsidR="00584570" w:rsidRDefault="00584570">
      <w:r>
        <w:separator/>
      </w:r>
    </w:p>
  </w:endnote>
  <w:endnote w:type="continuationSeparator" w:id="0">
    <w:p w14:paraId="4A5F979D" w14:textId="77777777" w:rsidR="00584570" w:rsidRDefault="0058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6552BBD6" w14:textId="77777777">
      <w:tblPrEx>
        <w:tblCellMar>
          <w:top w:w="0" w:type="dxa"/>
          <w:bottom w:w="0" w:type="dxa"/>
        </w:tblCellMar>
      </w:tblPrEx>
      <w:tc>
        <w:tcPr>
          <w:tcW w:w="6487" w:type="dxa"/>
        </w:tcPr>
        <w:p w14:paraId="27E9DADC" w14:textId="77777777" w:rsidR="00F26727" w:rsidRDefault="00F26727">
          <w:pPr>
            <w:pStyle w:val="Rodap"/>
          </w:pPr>
          <w:r>
            <w:t xml:space="preserve">Versão &lt;x.y&gt; </w:t>
          </w:r>
        </w:p>
      </w:tc>
      <w:tc>
        <w:tcPr>
          <w:tcW w:w="2799" w:type="dxa"/>
        </w:tcPr>
        <w:p w14:paraId="517DE1F8" w14:textId="77777777" w:rsidR="00F26727" w:rsidRDefault="00F26727">
          <w:pPr>
            <w:pStyle w:val="Rodap"/>
            <w:jc w:val="right"/>
          </w:pPr>
          <w:bookmarkStart w:id="2" w:name="_Ref471361557"/>
          <w:r>
            <w:t>&lt;mes / ano&gt;</w:t>
          </w:r>
        </w:p>
      </w:tc>
    </w:tr>
    <w:bookmarkEnd w:id="2"/>
  </w:tbl>
  <w:p w14:paraId="31FCEB4B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F3D4E" w14:textId="77777777" w:rsidR="00584570" w:rsidRDefault="00584570">
      <w:r>
        <w:separator/>
      </w:r>
    </w:p>
  </w:footnote>
  <w:footnote w:type="continuationSeparator" w:id="0">
    <w:p w14:paraId="67D2A45B" w14:textId="77777777" w:rsidR="00584570" w:rsidRDefault="00584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2173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ED13AA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29B67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6A7B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199D33F" w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14:paraId="06F050A2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C520515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549B87C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6899D25" w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14:paraId="75FBB0F1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3BFF793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85E46A4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E6E4548" w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14:paraId="4F9B7B3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AD3E7BF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64AC27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79E4637" w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14:paraId="1E531CF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58C04B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DF85C29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3FD4BFC" w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14:paraId="5981AD8C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EEBB7F6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58C06F" w14:textId="77777777" w:rsidR="00F26727" w:rsidRDefault="00F2672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2"/>
  </w:num>
  <w:num w:numId="11">
    <w:abstractNumId w:val="17"/>
  </w:num>
  <w:num w:numId="12">
    <w:abstractNumId w:val="6"/>
  </w:num>
  <w:num w:numId="13">
    <w:abstractNumId w:val="24"/>
  </w:num>
  <w:num w:numId="14">
    <w:abstractNumId w:val="13"/>
  </w:num>
  <w:num w:numId="15">
    <w:abstractNumId w:val="20"/>
  </w:num>
  <w:num w:numId="16">
    <w:abstractNumId w:val="23"/>
  </w:num>
  <w:num w:numId="17">
    <w:abstractNumId w:val="0"/>
  </w:num>
  <w:num w:numId="18">
    <w:abstractNumId w:val="12"/>
  </w:num>
  <w:num w:numId="19">
    <w:abstractNumId w:val="19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95D"/>
    <w:rsid w:val="00016296"/>
    <w:rsid w:val="00046D5C"/>
    <w:rsid w:val="0007745E"/>
    <w:rsid w:val="000C7C34"/>
    <w:rsid w:val="000C7E33"/>
    <w:rsid w:val="00106D1A"/>
    <w:rsid w:val="001716C7"/>
    <w:rsid w:val="00176F60"/>
    <w:rsid w:val="001A74BB"/>
    <w:rsid w:val="001E4902"/>
    <w:rsid w:val="002057CE"/>
    <w:rsid w:val="0026024F"/>
    <w:rsid w:val="00266247"/>
    <w:rsid w:val="003012E4"/>
    <w:rsid w:val="00355001"/>
    <w:rsid w:val="0036042C"/>
    <w:rsid w:val="00376C8A"/>
    <w:rsid w:val="004703C7"/>
    <w:rsid w:val="004855AC"/>
    <w:rsid w:val="004B1449"/>
    <w:rsid w:val="004D3D60"/>
    <w:rsid w:val="00506043"/>
    <w:rsid w:val="00584570"/>
    <w:rsid w:val="005C5014"/>
    <w:rsid w:val="005C785E"/>
    <w:rsid w:val="006221EF"/>
    <w:rsid w:val="00631CAB"/>
    <w:rsid w:val="00686F78"/>
    <w:rsid w:val="007010B6"/>
    <w:rsid w:val="008E3941"/>
    <w:rsid w:val="009770B5"/>
    <w:rsid w:val="009C0C24"/>
    <w:rsid w:val="00AB6C99"/>
    <w:rsid w:val="00AD3842"/>
    <w:rsid w:val="00AF2511"/>
    <w:rsid w:val="00B66A90"/>
    <w:rsid w:val="00BB2FD2"/>
    <w:rsid w:val="00BB4A40"/>
    <w:rsid w:val="00BB795D"/>
    <w:rsid w:val="00BC26A7"/>
    <w:rsid w:val="00BD333C"/>
    <w:rsid w:val="00C1576A"/>
    <w:rsid w:val="00D40FCB"/>
    <w:rsid w:val="00E77561"/>
    <w:rsid w:val="00E942D6"/>
    <w:rsid w:val="00EB1672"/>
    <w:rsid w:val="00F217D7"/>
    <w:rsid w:val="00F26727"/>
    <w:rsid w:val="00F345B6"/>
    <w:rsid w:val="00F72B4E"/>
    <w:rsid w:val="00FD6369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E05D441"/>
  <w15:chartTrackingRefBased/>
  <w15:docId w15:val="{99A022C6-11AB-409E-9C44-964CE0C2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character" w:styleId="Refdecomentrio">
    <w:name w:val="annotation reference"/>
    <w:uiPriority w:val="99"/>
    <w:semiHidden/>
    <w:unhideWhenUsed/>
    <w:rsid w:val="002662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624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624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24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6624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4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66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http://www.adempiere.com/images/2/2f/Shipments_Customer.PNG" TargetMode="External"/><Relationship Id="rId26" Type="http://schemas.openxmlformats.org/officeDocument/2006/relationships/oleObject" Target="embeddings/oleObject3.bin"/><Relationship Id="rId21" Type="http://schemas.openxmlformats.org/officeDocument/2006/relationships/image" Target="https://sistemasinf162.files.wordpress.com/2014/06/c2.jpg" TargetMode="External"/><Relationship Id="rId34" Type="http://schemas.openxmlformats.org/officeDocument/2006/relationships/image" Target="https://st.depositphotos.com/2167093/3436/v/950/depositphotos_34365489-stock-illustration-vector-login-interface-username-and.jpg" TargetMode="Externa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17" Type="http://schemas.openxmlformats.org/officeDocument/2006/relationships/image" Target="media/image2.png"/><Relationship Id="rId25" Type="http://schemas.openxmlformats.org/officeDocument/2006/relationships/image" Target="media/image5.wmf"/><Relationship Id="rId33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3.jpeg"/><Relationship Id="rId29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eader" Target="header6.xml"/><Relationship Id="rId32" Type="http://schemas.openxmlformats.org/officeDocument/2006/relationships/image" Target="http://www.systemrenewal.com/articles/Mining_UML_files/image001.jpg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wmf"/><Relationship Id="rId23" Type="http://schemas.openxmlformats.org/officeDocument/2006/relationships/oleObject" Target="embeddings/oleObject2.bin"/><Relationship Id="rId28" Type="http://schemas.openxmlformats.org/officeDocument/2006/relationships/image" Target="media/image6.wmf"/><Relationship Id="rId36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eader" Target="header5.xml"/><Relationship Id="rId31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4.wmf"/><Relationship Id="rId27" Type="http://schemas.openxmlformats.org/officeDocument/2006/relationships/header" Target="header7.xml"/><Relationship Id="rId30" Type="http://schemas.openxmlformats.org/officeDocument/2006/relationships/hyperlink" Target="https://dcrazed.com/best-free-wireframe-tools/" TargetMode="External"/><Relationship Id="rId35" Type="http://schemas.openxmlformats.org/officeDocument/2006/relationships/header" Target="header8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2</TotalTime>
  <Pages>3</Pages>
  <Words>3365</Words>
  <Characters>18175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21498</CharactersWithSpaces>
  <SharedDoc>false</SharedDoc>
  <HLinks>
    <vt:vector size="6" baseType="variant">
      <vt:variant>
        <vt:i4>3473506</vt:i4>
      </vt:variant>
      <vt:variant>
        <vt:i4>144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Thiago Luigi Gonçalves Lima</dc:creator>
  <cp:keywords>Engenharia de Software;ES;TMD-Engenharia;Documento de Requisitos</cp:keywords>
  <dc:description>Versão 1.0</dc:description>
  <cp:lastModifiedBy>Thiago Luigi Gonçalves Lima</cp:lastModifiedBy>
  <cp:revision>2</cp:revision>
  <cp:lastPrinted>1997-08-08T11:22:00Z</cp:lastPrinted>
  <dcterms:created xsi:type="dcterms:W3CDTF">2020-07-13T02:26:00Z</dcterms:created>
  <dcterms:modified xsi:type="dcterms:W3CDTF">2020-07-13T02:26:00Z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